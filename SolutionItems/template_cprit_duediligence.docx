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2AC34" w14:textId="77777777" w:rsidR="00236A26" w:rsidRPr="00DF388B" w:rsidRDefault="00236A26" w:rsidP="00063208">
      <w:pPr>
        <w:pStyle w:val="CPRITBulletList1Sublist"/>
        <w:numPr>
          <w:ilvl w:val="0"/>
          <w:numId w:val="0"/>
        </w:numPr>
        <w:ind w:left="1440"/>
      </w:pPr>
      <w:r w:rsidRPr="00DF388B">
        <w:t>CANCER PREVENTION AND RESEARCH INSTITUTE OF TEXAS</w:t>
      </w:r>
    </w:p>
    <w:p w14:paraId="58E50634" w14:textId="77777777" w:rsidR="00236A26" w:rsidRPr="001425D0" w:rsidRDefault="00236A26" w:rsidP="00236A26">
      <w:pPr>
        <w:pStyle w:val="Masthead"/>
        <w:spacing w:after="240"/>
        <w:rPr>
          <w:caps w:val="0"/>
          <w:color w:val="000000"/>
        </w:rPr>
      </w:pPr>
      <w:r w:rsidRPr="001425D0">
        <w:rPr>
          <w:caps w:val="0"/>
          <w:color w:val="000000"/>
        </w:rPr>
        <w:t>&lt;</w:t>
      </w:r>
      <w:proofErr w:type="gramStart"/>
      <w:r w:rsidRPr="001425D0">
        <w:rPr>
          <w:caps w:val="0"/>
          <w:color w:val="000000"/>
        </w:rPr>
        <w:t>&lt;[</w:t>
      </w:r>
      <w:proofErr w:type="spellStart"/>
      <w:proofErr w:type="gramEnd"/>
      <w:r w:rsidRPr="001425D0">
        <w:rPr>
          <w:caps w:val="0"/>
          <w:color w:val="000000"/>
        </w:rPr>
        <w:t>d.App.AwardDesc</w:t>
      </w:r>
      <w:proofErr w:type="spellEnd"/>
      <w:r w:rsidRPr="001425D0">
        <w:rPr>
          <w:caps w:val="0"/>
          <w:color w:val="000000"/>
        </w:rPr>
        <w:t>]</w:t>
      </w:r>
      <w:r w:rsidRPr="001425D0">
        <w:t>:</w:t>
      </w:r>
      <w:r w:rsidRPr="001425D0">
        <w:rPr>
          <w:caps w:val="0"/>
        </w:rPr>
        <w:t>upper</w:t>
      </w:r>
      <w:r w:rsidRPr="001425D0">
        <w:rPr>
          <w:caps w:val="0"/>
          <w:color w:val="000000"/>
        </w:rPr>
        <w:t>&gt;&gt;</w:t>
      </w:r>
    </w:p>
    <w:p w14:paraId="652BE563" w14:textId="688A6B77" w:rsidR="00236A26" w:rsidRPr="001425D0" w:rsidRDefault="00236A26" w:rsidP="00236A26">
      <w:pPr>
        <w:pStyle w:val="Masthead"/>
        <w:spacing w:after="240"/>
      </w:pPr>
      <w:r w:rsidRPr="001425D0">
        <w:t xml:space="preserve">Fiscal Year </w:t>
      </w:r>
      <w:r w:rsidRPr="001425D0">
        <w:rPr>
          <w:caps w:val="0"/>
        </w:rPr>
        <w:t>&lt;</w:t>
      </w:r>
      <w:proofErr w:type="gramStart"/>
      <w:r w:rsidRPr="001425D0">
        <w:rPr>
          <w:caps w:val="0"/>
        </w:rPr>
        <w:t>&lt;[</w:t>
      </w:r>
      <w:proofErr w:type="spellStart"/>
      <w:proofErr w:type="gramEnd"/>
      <w:r w:rsidRPr="001425D0">
        <w:rPr>
          <w:caps w:val="0"/>
        </w:rPr>
        <w:t>d.App.Year</w:t>
      </w:r>
      <w:proofErr w:type="spellEnd"/>
      <w:r w:rsidRPr="001425D0">
        <w:rPr>
          <w:caps w:val="0"/>
        </w:rPr>
        <w:t>]&gt;&gt;</w:t>
      </w:r>
      <w:r w:rsidRPr="001425D0">
        <w:t xml:space="preserve"> Cycle</w:t>
      </w:r>
      <w:r w:rsidR="00CA7C08">
        <w:t xml:space="preserve"> </w:t>
      </w:r>
      <w:r w:rsidRPr="001425D0">
        <w:rPr>
          <w:caps w:val="0"/>
        </w:rPr>
        <w:t>&lt;&lt;[</w:t>
      </w:r>
      <w:proofErr w:type="spellStart"/>
      <w:r w:rsidRPr="001425D0">
        <w:rPr>
          <w:caps w:val="0"/>
        </w:rPr>
        <w:t>d.App.ReceiptCycle</w:t>
      </w:r>
      <w:proofErr w:type="spellEnd"/>
      <w:r w:rsidRPr="001425D0">
        <w:rPr>
          <w:caps w:val="0"/>
        </w:rPr>
        <w:t>]&gt;&gt;</w:t>
      </w:r>
    </w:p>
    <w:p w14:paraId="600BE167" w14:textId="56A3E4B9" w:rsidR="00236A26" w:rsidRPr="001425D0" w:rsidRDefault="00CA7C08" w:rsidP="00236A26">
      <w:pPr>
        <w:pStyle w:val="Masthead"/>
        <w:rPr>
          <w:kern w:val="2"/>
        </w:rPr>
      </w:pPr>
      <w:r>
        <w:rPr>
          <w:kern w:val="2"/>
        </w:rPr>
        <w:t xml:space="preserve">DUE DILIGENCE </w:t>
      </w:r>
      <w:r w:rsidR="00236A26" w:rsidRPr="001425D0">
        <w:rPr>
          <w:kern w:val="2"/>
        </w:rPr>
        <w:t>REVIEW SUMMARY STATEMENT</w:t>
      </w:r>
    </w:p>
    <w:p w14:paraId="42D30F79" w14:textId="77777777" w:rsidR="00236A26" w:rsidRPr="001425D0" w:rsidRDefault="00236A26" w:rsidP="00236A26">
      <w:pPr>
        <w:spacing w:after="240"/>
        <w:jc w:val="center"/>
        <w:rPr>
          <w:b/>
        </w:rPr>
      </w:pPr>
      <w:r w:rsidRPr="001425D0">
        <w:rPr>
          <w:b/>
        </w:rPr>
        <w:t>(PRIVILEGED COMMUNICATION)</w:t>
      </w:r>
    </w:p>
    <w:p w14:paraId="5D72C042" w14:textId="77777777" w:rsidR="00B35BA7" w:rsidRPr="00916CEB" w:rsidRDefault="00B35BA7" w:rsidP="00B35BA7">
      <w:pPr>
        <w:pStyle w:val="MastheadInfo"/>
      </w:pPr>
      <w:r w:rsidRPr="00916CEB">
        <w:rPr>
          <w:b/>
          <w:bCs/>
        </w:rPr>
        <w:t>Application ID:</w:t>
      </w:r>
      <w:r w:rsidRPr="00916CEB">
        <w:tab/>
      </w:r>
      <w:r>
        <w:rPr>
          <w:bCs/>
          <w:color w:val="000000"/>
          <w:sz w:val="22"/>
        </w:rPr>
        <w:t>&lt;</w:t>
      </w:r>
      <w:proofErr w:type="gramStart"/>
      <w:r>
        <w:rPr>
          <w:bCs/>
          <w:color w:val="000000"/>
          <w:sz w:val="22"/>
        </w:rPr>
        <w:t>&lt;[</w:t>
      </w:r>
      <w:proofErr w:type="spellStart"/>
      <w:proofErr w:type="gramEnd"/>
      <w:r>
        <w:rPr>
          <w:bCs/>
          <w:color w:val="000000"/>
          <w:sz w:val="22"/>
        </w:rPr>
        <w:t>d.App.LogNumber</w:t>
      </w:r>
      <w:proofErr w:type="spellEnd"/>
      <w:r>
        <w:rPr>
          <w:bCs/>
          <w:color w:val="000000"/>
          <w:sz w:val="22"/>
        </w:rPr>
        <w:t>]&gt;&gt;</w:t>
      </w:r>
    </w:p>
    <w:p w14:paraId="1646901A" w14:textId="77777777" w:rsidR="00B35BA7" w:rsidRDefault="00B35BA7" w:rsidP="00B35BA7">
      <w:pPr>
        <w:pStyle w:val="MastheadInfo"/>
        <w:rPr>
          <w:bCs/>
          <w:color w:val="000000"/>
        </w:rPr>
      </w:pPr>
      <w:r w:rsidRPr="00916CEB">
        <w:rPr>
          <w:b/>
          <w:bCs/>
          <w:color w:val="000000"/>
        </w:rPr>
        <w:t>Funding Mechanism:</w:t>
      </w:r>
      <w:r w:rsidRPr="00916CEB">
        <w:rPr>
          <w:color w:val="000000"/>
        </w:rPr>
        <w:tab/>
      </w:r>
      <w:r w:rsidRPr="00DB7C0D">
        <w:rPr>
          <w:bCs/>
          <w:color w:val="000000"/>
        </w:rPr>
        <w:t>&lt;</w:t>
      </w:r>
      <w:proofErr w:type="gramStart"/>
      <w:r w:rsidRPr="00DB7C0D">
        <w:rPr>
          <w:bCs/>
          <w:color w:val="000000"/>
        </w:rPr>
        <w:t>&lt;[</w:t>
      </w:r>
      <w:proofErr w:type="spellStart"/>
      <w:proofErr w:type="gramEnd"/>
      <w:r w:rsidRPr="00DB7C0D">
        <w:rPr>
          <w:bCs/>
          <w:color w:val="000000"/>
        </w:rPr>
        <w:t>d.App.AwardDesc</w:t>
      </w:r>
      <w:proofErr w:type="spellEnd"/>
      <w:r w:rsidRPr="00DB7C0D">
        <w:rPr>
          <w:bCs/>
          <w:color w:val="000000"/>
        </w:rPr>
        <w:t>]&gt;&gt;</w:t>
      </w:r>
    </w:p>
    <w:p w14:paraId="028AC6A3" w14:textId="0110BD2B" w:rsidR="00881FFF" w:rsidRPr="001425D0" w:rsidRDefault="000B2DC8" w:rsidP="00881FFF">
      <w:pPr>
        <w:pStyle w:val="MastheadInfo"/>
      </w:pPr>
      <w:r>
        <w:rPr>
          <w:b/>
          <w:bCs/>
        </w:rPr>
        <w:t>Applicant</w:t>
      </w:r>
      <w:r w:rsidR="00881FFF" w:rsidRPr="001425D0">
        <w:rPr>
          <w:b/>
          <w:bCs/>
        </w:rPr>
        <w:t>:</w:t>
      </w:r>
      <w:r w:rsidR="00881FFF" w:rsidRPr="001425D0">
        <w:tab/>
        <w:t>&lt;</w:t>
      </w:r>
      <w:proofErr w:type="gramStart"/>
      <w:r w:rsidR="00881FFF" w:rsidRPr="001425D0">
        <w:t>&lt;[</w:t>
      </w:r>
      <w:proofErr w:type="spellStart"/>
      <w:proofErr w:type="gramEnd"/>
      <w:r w:rsidR="00881FFF" w:rsidRPr="001425D0">
        <w:t>d.App.PiFirstName</w:t>
      </w:r>
      <w:proofErr w:type="spellEnd"/>
      <w:r w:rsidR="00881FFF" w:rsidRPr="001425D0">
        <w:t>]&gt;&gt; &lt;&lt;[</w:t>
      </w:r>
      <w:proofErr w:type="spellStart"/>
      <w:r w:rsidR="00881FFF" w:rsidRPr="001425D0">
        <w:t>d.App.PiLastName</w:t>
      </w:r>
      <w:proofErr w:type="spellEnd"/>
      <w:r w:rsidR="00881FFF" w:rsidRPr="001425D0">
        <w:t>]&gt;&gt;</w:t>
      </w:r>
    </w:p>
    <w:p w14:paraId="20F2FD02" w14:textId="77777777" w:rsidR="00881FFF" w:rsidRPr="001425D0" w:rsidRDefault="00881FFF" w:rsidP="00881FFF">
      <w:pPr>
        <w:pStyle w:val="MastheadInfo"/>
      </w:pPr>
      <w:r w:rsidRPr="001425D0">
        <w:rPr>
          <w:b/>
          <w:bCs/>
        </w:rPr>
        <w:t>Applicant Organization:</w:t>
      </w:r>
      <w:r w:rsidRPr="001425D0">
        <w:tab/>
        <w:t>&lt;</w:t>
      </w:r>
      <w:proofErr w:type="gramStart"/>
      <w:r w:rsidRPr="001425D0">
        <w:t>&lt;[</w:t>
      </w:r>
      <w:proofErr w:type="spellStart"/>
      <w:proofErr w:type="gramEnd"/>
      <w:r w:rsidRPr="001425D0">
        <w:t>d.App.PiOrgName</w:t>
      </w:r>
      <w:proofErr w:type="spellEnd"/>
      <w:r w:rsidRPr="001425D0">
        <w:t>]&gt;&gt;</w:t>
      </w:r>
    </w:p>
    <w:p w14:paraId="24E10C7F" w14:textId="5CD0F254" w:rsidR="00881FFF" w:rsidRPr="001425D0" w:rsidRDefault="000B2DC8" w:rsidP="00881FFF">
      <w:pPr>
        <w:pStyle w:val="MastheadInfo"/>
        <w:tabs>
          <w:tab w:val="left" w:pos="2850"/>
        </w:tabs>
      </w:pPr>
      <w:r>
        <w:rPr>
          <w:b/>
          <w:bCs/>
        </w:rPr>
        <w:t xml:space="preserve">Project </w:t>
      </w:r>
      <w:r w:rsidR="00881FFF" w:rsidRPr="001425D0">
        <w:rPr>
          <w:b/>
          <w:bCs/>
        </w:rPr>
        <w:t>Title:</w:t>
      </w:r>
      <w:r w:rsidR="00881FFF" w:rsidRPr="001425D0">
        <w:tab/>
        <w:t>&lt;</w:t>
      </w:r>
      <w:proofErr w:type="gramStart"/>
      <w:r w:rsidR="00881FFF" w:rsidRPr="001425D0">
        <w:t>&lt;[</w:t>
      </w:r>
      <w:proofErr w:type="spellStart"/>
      <w:proofErr w:type="gramEnd"/>
      <w:r w:rsidR="00881FFF" w:rsidRPr="001425D0">
        <w:t>d.App.ApplicationTitle</w:t>
      </w:r>
      <w:proofErr w:type="spellEnd"/>
      <w:r w:rsidR="00881FFF" w:rsidRPr="001425D0">
        <w:t>]&gt;&gt;</w:t>
      </w:r>
    </w:p>
    <w:p w14:paraId="3F86EF6B" w14:textId="77777777" w:rsidR="00CF32E4" w:rsidRPr="00744453" w:rsidRDefault="00881FFF" w:rsidP="00CF32E4">
      <w:pPr>
        <w:pStyle w:val="MastheadInfo"/>
      </w:pPr>
      <w:r w:rsidRPr="001425D0">
        <w:rPr>
          <w:b/>
          <w:bCs/>
        </w:rPr>
        <w:t>Proposed Start Date:</w:t>
      </w:r>
      <w:r w:rsidRPr="001425D0">
        <w:tab/>
      </w:r>
      <w:r w:rsidR="00CF32E4" w:rsidRPr="00744453">
        <w:t>&lt;</w:t>
      </w:r>
      <w:proofErr w:type="gramStart"/>
      <w:r w:rsidR="00CF32E4" w:rsidRPr="00744453">
        <w:t>&lt;[</w:t>
      </w:r>
      <w:proofErr w:type="spellStart"/>
      <w:proofErr w:type="gramEnd"/>
      <w:r w:rsidR="00CF32E4" w:rsidRPr="00744453">
        <w:t>d.App</w:t>
      </w:r>
      <w:proofErr w:type="spellEnd"/>
      <w:r w:rsidR="00CF32E4" w:rsidRPr="00744453">
        <w:t>.</w:t>
      </w:r>
      <w:r w:rsidR="00CF32E4" w:rsidRPr="00744453">
        <w:rPr>
          <w:color w:val="000000"/>
        </w:rPr>
        <w:t xml:space="preserve"> </w:t>
      </w:r>
      <w:proofErr w:type="spellStart"/>
      <w:r w:rsidR="00CF32E4" w:rsidRPr="00744453">
        <w:rPr>
          <w:color w:val="000000"/>
        </w:rPr>
        <w:t>ProjectStartDate</w:t>
      </w:r>
      <w:proofErr w:type="spellEnd"/>
      <w:proofErr w:type="gramStart"/>
      <w:r w:rsidR="00CF32E4" w:rsidRPr="00744453">
        <w:rPr>
          <w:color w:val="000000"/>
        </w:rPr>
        <w:t xml:space="preserve">] </w:t>
      </w:r>
      <w:r w:rsidR="00CF32E4" w:rsidRPr="00B61062">
        <w:rPr>
          <w:color w:val="000000"/>
        </w:rPr>
        <w:t>:</w:t>
      </w:r>
      <w:proofErr w:type="gramEnd"/>
      <w:r w:rsidR="00CF32E4" w:rsidRPr="00B61062">
        <w:rPr>
          <w:color w:val="000000"/>
        </w:rPr>
        <w:t>"MM/</w:t>
      </w:r>
      <w:proofErr w:type="spellStart"/>
      <w:r w:rsidR="00CF32E4" w:rsidRPr="00B61062">
        <w:rPr>
          <w:color w:val="000000"/>
        </w:rPr>
        <w:t>dd</w:t>
      </w:r>
      <w:proofErr w:type="spellEnd"/>
      <w:r w:rsidR="00CF32E4" w:rsidRPr="00B61062">
        <w:rPr>
          <w:color w:val="000000"/>
        </w:rPr>
        <w:t>/</w:t>
      </w:r>
      <w:proofErr w:type="spellStart"/>
      <w:r w:rsidR="00CF32E4" w:rsidRPr="00B61062">
        <w:rPr>
          <w:color w:val="000000"/>
        </w:rPr>
        <w:t>yyyy</w:t>
      </w:r>
      <w:proofErr w:type="spellEnd"/>
      <w:r w:rsidR="00CF32E4" w:rsidRPr="00B61062">
        <w:rPr>
          <w:color w:val="000000"/>
        </w:rPr>
        <w:t>"&gt;&gt;</w:t>
      </w:r>
    </w:p>
    <w:p w14:paraId="3F625580" w14:textId="5BBB2BB6" w:rsidR="00881FFF" w:rsidRPr="001425D0" w:rsidRDefault="00881FFF" w:rsidP="00881FFF">
      <w:pPr>
        <w:pStyle w:val="MastheadInfo"/>
      </w:pPr>
      <w:r w:rsidRPr="001425D0">
        <w:rPr>
          <w:b/>
          <w:bCs/>
        </w:rPr>
        <w:t>Proposed End Date:</w:t>
      </w:r>
      <w:r w:rsidRPr="001425D0">
        <w:tab/>
      </w:r>
      <w:r w:rsidR="00CF32E4" w:rsidRPr="00744453">
        <w:t>&lt;</w:t>
      </w:r>
      <w:proofErr w:type="gramStart"/>
      <w:r w:rsidR="00CF32E4" w:rsidRPr="00744453">
        <w:t>&lt;[</w:t>
      </w:r>
      <w:proofErr w:type="spellStart"/>
      <w:proofErr w:type="gramEnd"/>
      <w:r w:rsidR="00CF32E4" w:rsidRPr="00744453">
        <w:t>d.App</w:t>
      </w:r>
      <w:proofErr w:type="spellEnd"/>
      <w:r w:rsidR="00CF32E4" w:rsidRPr="00744453">
        <w:t>.</w:t>
      </w:r>
      <w:r w:rsidR="00CF32E4" w:rsidRPr="00744453">
        <w:rPr>
          <w:color w:val="000000"/>
        </w:rPr>
        <w:t xml:space="preserve"> </w:t>
      </w:r>
      <w:proofErr w:type="spellStart"/>
      <w:r w:rsidR="00CF32E4" w:rsidRPr="00744453">
        <w:rPr>
          <w:color w:val="000000"/>
        </w:rPr>
        <w:t>ProjectEndDate</w:t>
      </w:r>
      <w:proofErr w:type="spellEnd"/>
      <w:proofErr w:type="gramStart"/>
      <w:r w:rsidR="00CF32E4" w:rsidRPr="00744453">
        <w:rPr>
          <w:color w:val="000000"/>
        </w:rPr>
        <w:t xml:space="preserve">] </w:t>
      </w:r>
      <w:r w:rsidR="00CF32E4" w:rsidRPr="00B61062">
        <w:rPr>
          <w:color w:val="000000"/>
        </w:rPr>
        <w:t>:</w:t>
      </w:r>
      <w:proofErr w:type="gramEnd"/>
      <w:r w:rsidR="00CF32E4" w:rsidRPr="00B61062">
        <w:rPr>
          <w:color w:val="000000"/>
        </w:rPr>
        <w:t>"MM/</w:t>
      </w:r>
      <w:proofErr w:type="spellStart"/>
      <w:r w:rsidR="00CF32E4" w:rsidRPr="00B61062">
        <w:rPr>
          <w:color w:val="000000"/>
        </w:rPr>
        <w:t>dd</w:t>
      </w:r>
      <w:proofErr w:type="spellEnd"/>
      <w:r w:rsidR="00CF32E4" w:rsidRPr="00B61062">
        <w:rPr>
          <w:color w:val="000000"/>
        </w:rPr>
        <w:t>/</w:t>
      </w:r>
      <w:proofErr w:type="spellStart"/>
      <w:r w:rsidR="00CF32E4" w:rsidRPr="00B61062">
        <w:rPr>
          <w:color w:val="000000"/>
        </w:rPr>
        <w:t>yyyy</w:t>
      </w:r>
      <w:proofErr w:type="spellEnd"/>
      <w:r w:rsidR="00CF32E4" w:rsidRPr="00B61062">
        <w:rPr>
          <w:color w:val="000000"/>
        </w:rPr>
        <w:t>"&gt;&gt;</w:t>
      </w:r>
    </w:p>
    <w:p w14:paraId="3A76F58E" w14:textId="77777777" w:rsidR="00881FFF" w:rsidRPr="001425D0" w:rsidRDefault="00881FFF" w:rsidP="00881FFF">
      <w:pPr>
        <w:pStyle w:val="MastheadInfo"/>
        <w:spacing w:after="480"/>
      </w:pPr>
      <w:r w:rsidRPr="001425D0">
        <w:rPr>
          <w:b/>
          <w:bCs/>
        </w:rPr>
        <w:t>Total Budget Requested:</w:t>
      </w:r>
      <w:r w:rsidRPr="001425D0">
        <w:tab/>
      </w:r>
      <w:r w:rsidRPr="001425D0">
        <w:rPr>
          <w:color w:val="000000"/>
        </w:rPr>
        <w:t>$&lt;</w:t>
      </w:r>
      <w:proofErr w:type="gramStart"/>
      <w:r w:rsidRPr="001425D0">
        <w:rPr>
          <w:color w:val="000000"/>
        </w:rPr>
        <w:t>&lt;[</w:t>
      </w:r>
      <w:proofErr w:type="spellStart"/>
      <w:proofErr w:type="gramEnd"/>
      <w:r w:rsidRPr="001425D0">
        <w:rPr>
          <w:color w:val="000000"/>
        </w:rPr>
        <w:t>d.App.TotalBudget</w:t>
      </w:r>
      <w:proofErr w:type="spellEnd"/>
      <w:r w:rsidRPr="001425D0">
        <w:rPr>
          <w:color w:val="000000"/>
        </w:rPr>
        <w:t>]:"###,###,###,###"&gt;&gt;</w:t>
      </w:r>
      <w:r w:rsidRPr="001425D0">
        <w:rPr>
          <w:highlight w:val="yellow"/>
        </w:rPr>
        <w:t xml:space="preserve"> </w:t>
      </w:r>
    </w:p>
    <w:p w14:paraId="426523C8" w14:textId="77777777" w:rsidR="00793620" w:rsidRPr="007B28BD" w:rsidRDefault="00793620" w:rsidP="00793620">
      <w:pPr>
        <w:pStyle w:val="MastheadInfo"/>
        <w:widowControl w:val="0"/>
        <w:rPr>
          <w:b/>
          <w:bCs/>
          <w:caps/>
          <w:color w:val="000000"/>
        </w:rPr>
      </w:pPr>
      <w:r w:rsidRPr="007B28BD">
        <w:rPr>
          <w:b/>
          <w:caps/>
          <w:color w:val="000000"/>
        </w:rPr>
        <w:t>SUMMARY OF REVIEW COMMITTEE CRITIQUES</w:t>
      </w:r>
    </w:p>
    <w:tbl>
      <w:tblPr>
        <w:tblW w:w="9387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622"/>
        <w:gridCol w:w="765"/>
      </w:tblGrid>
      <w:tr w:rsidR="00793620" w:rsidRPr="007B28BD" w14:paraId="44894938" w14:textId="77777777" w:rsidTr="00134A41">
        <w:trPr>
          <w:trHeight w:val="480"/>
        </w:trPr>
        <w:tc>
          <w:tcPr>
            <w:tcW w:w="8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A914A" w14:textId="77777777" w:rsidR="00793620" w:rsidRPr="007B28BD" w:rsidRDefault="00793620" w:rsidP="00134A41">
            <w:pPr>
              <w:widowControl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Recommended for Funding [Rating Scale Yes or No</w:t>
            </w:r>
            <w:r w:rsidRPr="007B28BD">
              <w:rPr>
                <w:b/>
                <w:color w:val="000000"/>
              </w:rPr>
              <w:t>]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4915C" w14:textId="77777777" w:rsidR="00793620" w:rsidRPr="007B28BD" w:rsidRDefault="00793620" w:rsidP="00134A41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7B28BD">
              <w:rPr>
                <w:b/>
                <w:color w:val="000000"/>
                <w:highlight w:val="yellow"/>
              </w:rPr>
              <w:t>[Score]</w:t>
            </w:r>
          </w:p>
        </w:tc>
      </w:tr>
    </w:tbl>
    <w:p w14:paraId="10D98011" w14:textId="77777777" w:rsidR="005262DE" w:rsidRDefault="005262DE" w:rsidP="005262DE">
      <w:pPr>
        <w:keepNext/>
        <w:autoSpaceDE w:val="0"/>
        <w:autoSpaceDN w:val="0"/>
        <w:adjustRightInd w:val="0"/>
        <w:spacing w:after="240"/>
        <w:rPr>
          <w:b/>
          <w:bCs/>
        </w:rPr>
      </w:pPr>
      <w:r w:rsidRPr="00444B64">
        <w:rPr>
          <w:b/>
          <w:bCs/>
        </w:rPr>
        <w:t>&lt;&lt;</w:t>
      </w:r>
      <w:proofErr w:type="spellStart"/>
      <w:r w:rsidRPr="00444B64">
        <w:rPr>
          <w:b/>
          <w:bCs/>
        </w:rPr>
        <w:t>foreach</w:t>
      </w:r>
      <w:proofErr w:type="spellEnd"/>
      <w:r w:rsidRPr="00444B64">
        <w:rPr>
          <w:b/>
          <w:bCs/>
        </w:rPr>
        <w:t xml:space="preserve"> [reviewer in </w:t>
      </w:r>
      <w:proofErr w:type="spellStart"/>
      <w:r w:rsidRPr="00444B64">
        <w:rPr>
          <w:b/>
          <w:bCs/>
        </w:rPr>
        <w:t>d.Critiques.GroupBy</w:t>
      </w:r>
      <w:proofErr w:type="spellEnd"/>
      <w:r w:rsidRPr="00444B64">
        <w:rPr>
          <w:b/>
          <w:bCs/>
        </w:rPr>
        <w:t xml:space="preserve"> (p =&gt;new {</w:t>
      </w:r>
      <w:proofErr w:type="spellStart"/>
      <w:r w:rsidRPr="00444B64">
        <w:rPr>
          <w:b/>
          <w:bCs/>
        </w:rPr>
        <w:t>ReviewerDisplayName</w:t>
      </w:r>
      <w:proofErr w:type="spellEnd"/>
      <w:r w:rsidRPr="00444B64">
        <w:rPr>
          <w:b/>
          <w:bCs/>
        </w:rPr>
        <w:t xml:space="preserve"> =</w:t>
      </w:r>
      <w:proofErr w:type="spellStart"/>
      <w:r w:rsidRPr="00444B64">
        <w:rPr>
          <w:b/>
          <w:bCs/>
        </w:rPr>
        <w:t>p.ReviewerDisplayName</w:t>
      </w:r>
      <w:proofErr w:type="gramStart"/>
      <w:r w:rsidRPr="00444B64">
        <w:rPr>
          <w:b/>
          <w:bCs/>
        </w:rPr>
        <w:t>,ReviewerOrder</w:t>
      </w:r>
      <w:proofErr w:type="spellEnd"/>
      <w:proofErr w:type="gramEnd"/>
      <w:r w:rsidRPr="00444B64">
        <w:rPr>
          <w:b/>
          <w:bCs/>
        </w:rPr>
        <w:t>=</w:t>
      </w:r>
      <w:proofErr w:type="spellStart"/>
      <w:r w:rsidRPr="00444B64">
        <w:rPr>
          <w:b/>
          <w:bCs/>
        </w:rPr>
        <w:t>p.ReviewerOrder</w:t>
      </w:r>
      <w:proofErr w:type="spellEnd"/>
      <w:r w:rsidRPr="00444B64">
        <w:rPr>
          <w:b/>
          <w:bCs/>
        </w:rPr>
        <w:t xml:space="preserve"> }). </w:t>
      </w:r>
      <w:proofErr w:type="spellStart"/>
      <w:proofErr w:type="gramStart"/>
      <w:r w:rsidRPr="00444B64">
        <w:rPr>
          <w:b/>
          <w:bCs/>
        </w:rPr>
        <w:t>OrderBy</w:t>
      </w:r>
      <w:proofErr w:type="spellEnd"/>
      <w:r w:rsidRPr="00444B64">
        <w:rPr>
          <w:b/>
          <w:bCs/>
        </w:rPr>
        <w:t>(</w:t>
      </w:r>
      <w:proofErr w:type="gramEnd"/>
      <w:r w:rsidRPr="00444B64">
        <w:rPr>
          <w:b/>
          <w:bCs/>
        </w:rPr>
        <w:t xml:space="preserve">o=&gt; </w:t>
      </w:r>
      <w:proofErr w:type="spellStart"/>
      <w:r w:rsidRPr="00444B64">
        <w:rPr>
          <w:b/>
          <w:bCs/>
        </w:rPr>
        <w:t>o.Key.ReviewerOrder</w:t>
      </w:r>
      <w:proofErr w:type="spellEnd"/>
      <w:r w:rsidRPr="00444B64">
        <w:rPr>
          <w:b/>
          <w:bCs/>
        </w:rPr>
        <w:t>)]&gt;&gt;&lt;&lt;[</w:t>
      </w:r>
      <w:proofErr w:type="spellStart"/>
      <w:r w:rsidRPr="00444B64">
        <w:rPr>
          <w:b/>
          <w:bCs/>
        </w:rPr>
        <w:t>reviewer.Key.ReviewerDisplayName</w:t>
      </w:r>
      <w:proofErr w:type="spellEnd"/>
      <w:r w:rsidRPr="00444B64">
        <w:rPr>
          <w:b/>
          <w:bCs/>
        </w:rPr>
        <w:t xml:space="preserve">]&gt;&gt; </w:t>
      </w:r>
    </w:p>
    <w:p w14:paraId="0312B41E" w14:textId="77777777" w:rsidR="005262DE" w:rsidRDefault="005262DE" w:rsidP="005262DE">
      <w:pPr>
        <w:keepNext/>
        <w:autoSpaceDE w:val="0"/>
        <w:autoSpaceDN w:val="0"/>
        <w:adjustRightInd w:val="0"/>
        <w:spacing w:after="240"/>
        <w:rPr>
          <w:b/>
          <w:bCs/>
        </w:rPr>
      </w:pPr>
      <w:r w:rsidRPr="00444B64">
        <w:rPr>
          <w:b/>
          <w:bCs/>
        </w:rPr>
        <w:t>&lt;&lt;</w:t>
      </w:r>
      <w:proofErr w:type="spellStart"/>
      <w:r w:rsidRPr="00444B64">
        <w:rPr>
          <w:b/>
          <w:bCs/>
        </w:rPr>
        <w:t>foreach</w:t>
      </w:r>
      <w:proofErr w:type="spellEnd"/>
      <w:r w:rsidRPr="00444B64">
        <w:rPr>
          <w:b/>
          <w:bCs/>
        </w:rPr>
        <w:t xml:space="preserve"> [in </w:t>
      </w:r>
      <w:proofErr w:type="spellStart"/>
      <w:r w:rsidRPr="00444B64">
        <w:rPr>
          <w:b/>
          <w:bCs/>
        </w:rPr>
        <w:t>d.Critiques.Where</w:t>
      </w:r>
      <w:proofErr w:type="spellEnd"/>
      <w:r w:rsidRPr="00444B64">
        <w:rPr>
          <w:b/>
          <w:bCs/>
        </w:rPr>
        <w:t>(</w:t>
      </w:r>
      <w:r w:rsidRPr="00004239">
        <w:rPr>
          <w:b/>
          <w:bCs/>
        </w:rPr>
        <w:t xml:space="preserve">x =&gt; </w:t>
      </w:r>
      <w:proofErr w:type="spellStart"/>
      <w:r w:rsidRPr="00004239">
        <w:rPr>
          <w:b/>
          <w:bCs/>
        </w:rPr>
        <w:t>x.ReviewerOrder</w:t>
      </w:r>
      <w:proofErr w:type="spellEnd"/>
      <w:r w:rsidRPr="00004239">
        <w:rPr>
          <w:b/>
          <w:bCs/>
        </w:rPr>
        <w:t xml:space="preserve"> == </w:t>
      </w:r>
      <w:proofErr w:type="spellStart"/>
      <w:r w:rsidRPr="00004239">
        <w:rPr>
          <w:b/>
          <w:bCs/>
        </w:rPr>
        <w:t>reviewer.Key.ReviewerOrder</w:t>
      </w:r>
      <w:proofErr w:type="spellEnd"/>
      <w:r w:rsidRPr="00004239">
        <w:rPr>
          <w:b/>
          <w:bCs/>
        </w:rPr>
        <w:t xml:space="preserve"> </w:t>
      </w:r>
      <w:r>
        <w:rPr>
          <w:b/>
          <w:bCs/>
        </w:rPr>
        <w:t xml:space="preserve">&amp;&amp; </w:t>
      </w:r>
      <w:proofErr w:type="spellStart"/>
      <w:r>
        <w:rPr>
          <w:b/>
          <w:bCs/>
        </w:rPr>
        <w:t>x.TextFlag</w:t>
      </w:r>
      <w:proofErr w:type="spellEnd"/>
      <w:r w:rsidRPr="00004239">
        <w:rPr>
          <w:b/>
          <w:bCs/>
        </w:rPr>
        <w:t>==</w:t>
      </w:r>
      <w:r>
        <w:rPr>
          <w:b/>
          <w:bCs/>
        </w:rPr>
        <w:t xml:space="preserve"> true &amp;&amp; </w:t>
      </w:r>
      <w:proofErr w:type="spellStart"/>
      <w:proofErr w:type="gramStart"/>
      <w:r>
        <w:rPr>
          <w:b/>
          <w:bCs/>
        </w:rPr>
        <w:t>x.ElementDesc</w:t>
      </w:r>
      <w:proofErr w:type="spellEnd"/>
      <w:r>
        <w:rPr>
          <w:b/>
          <w:bCs/>
        </w:rPr>
        <w:t xml:space="preserve"> </w:t>
      </w:r>
      <w:r w:rsidRPr="004B39E4">
        <w:t>!</w:t>
      </w:r>
      <w:proofErr w:type="gramEnd"/>
      <w:r w:rsidRPr="004B39E4">
        <w:t>=</w:t>
      </w:r>
      <w:r>
        <w:t xml:space="preserve"> </w:t>
      </w:r>
      <w:r>
        <w:rPr>
          <w:b/>
          <w:bCs/>
        </w:rPr>
        <w:t xml:space="preserve"> “Additional Comments”</w:t>
      </w:r>
      <w:r w:rsidRPr="00AB4178">
        <w:t xml:space="preserve"> </w:t>
      </w:r>
      <w:r w:rsidRPr="00AB4178">
        <w:rPr>
          <w:b/>
          <w:bCs/>
        </w:rPr>
        <w:t xml:space="preserve">&amp; </w:t>
      </w:r>
      <w:proofErr w:type="spellStart"/>
      <w:r w:rsidRPr="00AB4178">
        <w:rPr>
          <w:b/>
          <w:bCs/>
        </w:rPr>
        <w:t>x.ElementDesc</w:t>
      </w:r>
      <w:proofErr w:type="spellEnd"/>
      <w:r w:rsidRPr="00AB4178">
        <w:rPr>
          <w:b/>
          <w:bCs/>
        </w:rPr>
        <w:t xml:space="preserve"> !=  “Overview”</w:t>
      </w:r>
      <w:r w:rsidRPr="00444B64">
        <w:rPr>
          <w:b/>
          <w:bCs/>
        </w:rPr>
        <w:t>).</w:t>
      </w:r>
      <w:proofErr w:type="spellStart"/>
      <w:r w:rsidRPr="00444B64">
        <w:rPr>
          <w:b/>
          <w:bCs/>
        </w:rPr>
        <w:t>OrderBy</w:t>
      </w:r>
      <w:proofErr w:type="spellEnd"/>
      <w:r w:rsidRPr="00444B64">
        <w:rPr>
          <w:b/>
          <w:bCs/>
        </w:rPr>
        <w:t xml:space="preserve">(o =&gt; </w:t>
      </w:r>
      <w:proofErr w:type="spellStart"/>
      <w:r w:rsidRPr="00444B64">
        <w:rPr>
          <w:b/>
          <w:bCs/>
        </w:rPr>
        <w:t>o.ElementOrder</w:t>
      </w:r>
      <w:proofErr w:type="spellEnd"/>
      <w:r w:rsidRPr="00444B64">
        <w:rPr>
          <w:b/>
          <w:bCs/>
        </w:rPr>
        <w:t>)]&gt;&gt;&lt;&lt;[</w:t>
      </w:r>
      <w:proofErr w:type="spellStart"/>
      <w:r w:rsidRPr="00444B64">
        <w:rPr>
          <w:b/>
          <w:bCs/>
        </w:rPr>
        <w:t>ElementDesc</w:t>
      </w:r>
      <w:proofErr w:type="spellEnd"/>
      <w:r w:rsidRPr="00444B64">
        <w:rPr>
          <w:b/>
          <w:bCs/>
        </w:rPr>
        <w:t>]&gt;&gt;</w:t>
      </w:r>
    </w:p>
    <w:sdt>
      <w:sdtPr>
        <w:rPr>
          <w:bCs/>
        </w:rPr>
        <w:id w:val="-1017002295"/>
        <w:placeholder>
          <w:docPart w:val="C627F35D4BDE4A228709D3BD8881F556"/>
        </w:placeholder>
      </w:sdtPr>
      <w:sdtContent>
        <w:p w14:paraId="7F948F41" w14:textId="77777777" w:rsidR="005262DE" w:rsidRDefault="005262DE" w:rsidP="005262DE">
          <w:pPr>
            <w:pStyle w:val="a"/>
            <w:keepNext/>
            <w:widowControl/>
            <w:tabs>
              <w:tab w:val="left" w:pos="360"/>
              <w:tab w:val="left" w:pos="1080"/>
              <w:tab w:val="left" w:pos="1260"/>
              <w:tab w:val="left" w:pos="1440"/>
            </w:tabs>
            <w:spacing w:after="480"/>
            <w:rPr>
              <w:bCs/>
              <w:szCs w:val="20"/>
            </w:rPr>
          </w:pPr>
          <w:r>
            <w:rPr>
              <w:bCs/>
            </w:rPr>
            <w:t>Tag||&lt;</w:t>
          </w:r>
          <w:proofErr w:type="gramStart"/>
          <w:r>
            <w:rPr>
              <w:bCs/>
            </w:rPr>
            <w:t>&lt;[</w:t>
          </w:r>
          <w:proofErr w:type="spellStart"/>
          <w:proofErr w:type="gramEnd"/>
          <w:r>
            <w:rPr>
              <w:bCs/>
            </w:rPr>
            <w:t>ApplicationTemplateElementId</w:t>
          </w:r>
          <w:proofErr w:type="spellEnd"/>
          <w:r>
            <w:rPr>
              <w:bCs/>
            </w:rPr>
            <w:t>]&gt;&gt;||</w:t>
          </w:r>
          <w:r w:rsidRPr="00A93351">
            <w:rPr>
              <w:bCs/>
            </w:rPr>
            <w:t>&lt;&lt;[</w:t>
          </w:r>
          <w:proofErr w:type="spellStart"/>
          <w:r w:rsidRPr="00A93351">
            <w:rPr>
              <w:bCs/>
            </w:rPr>
            <w:t>ContentText</w:t>
          </w:r>
          <w:proofErr w:type="spellEnd"/>
          <w:r w:rsidRPr="00A93351">
            <w:rPr>
              <w:bCs/>
            </w:rPr>
            <w:t>]&gt;&gt;</w:t>
          </w:r>
        </w:p>
      </w:sdtContent>
    </w:sdt>
    <w:p w14:paraId="01489ED7" w14:textId="77777777" w:rsidR="005262DE" w:rsidRPr="008738F0" w:rsidRDefault="005262DE" w:rsidP="005262DE">
      <w:pPr>
        <w:keepNext/>
        <w:autoSpaceDE w:val="0"/>
        <w:autoSpaceDN w:val="0"/>
        <w:adjustRightInd w:val="0"/>
        <w:rPr>
          <w:b/>
          <w:bCs/>
        </w:rPr>
      </w:pPr>
      <w:r w:rsidRPr="00444B64">
        <w:rPr>
          <w:b/>
          <w:bCs/>
        </w:rPr>
        <w:t>&lt;&lt;/</w:t>
      </w:r>
      <w:proofErr w:type="spellStart"/>
      <w:r w:rsidRPr="00444B64">
        <w:rPr>
          <w:b/>
          <w:bCs/>
        </w:rPr>
        <w:t>foreach</w:t>
      </w:r>
      <w:proofErr w:type="spellEnd"/>
      <w:r w:rsidRPr="00444B64">
        <w:rPr>
          <w:b/>
          <w:bCs/>
        </w:rPr>
        <w:t>&gt;&gt;&lt;&lt;/</w:t>
      </w:r>
      <w:proofErr w:type="spellStart"/>
      <w:r w:rsidRPr="00444B64">
        <w:rPr>
          <w:b/>
          <w:bCs/>
        </w:rPr>
        <w:t>foreach</w:t>
      </w:r>
      <w:proofErr w:type="spellEnd"/>
      <w:r w:rsidRPr="00444B64">
        <w:rPr>
          <w:b/>
          <w:bCs/>
        </w:rPr>
        <w:t>&gt;&gt;</w:t>
      </w:r>
    </w:p>
    <w:p w14:paraId="0BA4B9C7" w14:textId="1557B51A" w:rsidR="008738F0" w:rsidRPr="008738F0" w:rsidRDefault="008738F0" w:rsidP="00CF32E4">
      <w:pPr>
        <w:keepNext/>
        <w:autoSpaceDE w:val="0"/>
        <w:autoSpaceDN w:val="0"/>
        <w:adjustRightInd w:val="0"/>
        <w:spacing w:after="240"/>
        <w:rPr>
          <w:b/>
          <w:bCs/>
        </w:rPr>
      </w:pPr>
      <w:bookmarkStart w:id="0" w:name="_GoBack"/>
      <w:bookmarkEnd w:id="0"/>
    </w:p>
    <w:sectPr w:rsidR="008738F0" w:rsidRPr="008738F0" w:rsidSect="00DF388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3AF8D7" w14:textId="77777777" w:rsidR="00E97795" w:rsidRDefault="00E97795">
      <w:r>
        <w:separator/>
      </w:r>
    </w:p>
  </w:endnote>
  <w:endnote w:type="continuationSeparator" w:id="0">
    <w:p w14:paraId="08F974E6" w14:textId="77777777" w:rsidR="00E97795" w:rsidRDefault="00E9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DF6D5" w14:textId="77777777" w:rsidR="00E97795" w:rsidRDefault="00E97795">
    <w:pPr>
      <w:pStyle w:val="Footer"/>
      <w:jc w:val="center"/>
    </w:pPr>
    <w:r>
      <w:fldChar w:fldCharType="begin"/>
    </w:r>
    <w:r>
      <w:fldChar w:fldCharType="end"/>
    </w: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11:26 PM</w:t>
    </w:r>
    <w:r>
      <w:rPr>
        <w:noProof/>
        <w:sz w:val="20"/>
      </w:rPr>
      <w:fldChar w:fldCharType="end"/>
    </w:r>
    <w:r>
      <w:t xml:space="preserve"> 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F388B">
      <w:rPr>
        <w:noProof/>
      </w:rPr>
      <w:t>1</w:t>
    </w:r>
    <w:r>
      <w:fldChar w:fldCharType="end"/>
    </w:r>
  </w:p>
  <w:p w14:paraId="0BBDF6D6" w14:textId="77777777" w:rsidR="00E97795" w:rsidRDefault="00E97795">
    <w:pPr>
      <w:pStyle w:val="Footer"/>
      <w:jc w:val="center"/>
      <w:rPr>
        <w:i/>
        <w:iCs/>
        <w:sz w:val="14"/>
        <w:szCs w:val="14"/>
      </w:rPr>
    </w:pPr>
    <w:r>
      <w:rPr>
        <w:i/>
        <w:iCs/>
        <w:sz w:val="14"/>
        <w:szCs w:val="14"/>
      </w:rPr>
      <w:t>Procurement Sensitive Document</w:t>
    </w:r>
  </w:p>
  <w:p w14:paraId="0BBDF6D7" w14:textId="77777777" w:rsidR="00E97795" w:rsidRDefault="00E97795">
    <w:pPr>
      <w:pStyle w:val="Footer"/>
      <w:jc w:val="center"/>
    </w:pPr>
    <w:r>
      <w:rPr>
        <w:i/>
        <w:iCs/>
        <w:sz w:val="14"/>
        <w:szCs w:val="14"/>
      </w:rPr>
      <w:t>Do not copy or distribute without CPRIT written permission.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DF6D8" w14:textId="77777777" w:rsidR="00E97795" w:rsidRDefault="00E97795">
    <w:pPr>
      <w:pStyle w:val="Footer"/>
      <w:jc w:val="center"/>
    </w:pP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06/28/06</w:t>
    </w:r>
    <w:r>
      <w:rPr>
        <w:noProof/>
        <w:sz w:val="20"/>
      </w:rPr>
      <w:fldChar w:fldCharType="end"/>
    </w:r>
    <w:r>
      <w:rPr>
        <w:noProof/>
        <w:sz w:val="20"/>
      </w:rPr>
      <w:fldChar w:fldCharType="begin"/>
    </w:r>
    <w:r>
      <w:rPr>
        <w:noProof/>
        <w:sz w:val="20"/>
      </w:rPr>
      <w:fldChar w:fldCharType="separate"/>
    </w:r>
    <w:r>
      <w:rPr>
        <w:noProof/>
        <w:sz w:val="20"/>
      </w:rPr>
      <w:t>11:26 PM</w:t>
    </w:r>
    <w:r>
      <w:rPr>
        <w:noProof/>
        <w:sz w:val="20"/>
      </w:rPr>
      <w:fldChar w:fldCharType="end"/>
    </w:r>
    <w:r>
      <w:t xml:space="preserve"> 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262DE">
      <w:rPr>
        <w:noProof/>
      </w:rPr>
      <w:t>1</w:t>
    </w:r>
    <w:r>
      <w:fldChar w:fldCharType="end"/>
    </w:r>
  </w:p>
  <w:p w14:paraId="0BBDF6D9" w14:textId="77777777" w:rsidR="00E97795" w:rsidRDefault="00E97795">
    <w:pPr>
      <w:pStyle w:val="Footer"/>
      <w:jc w:val="center"/>
      <w:rPr>
        <w:i/>
        <w:iCs/>
        <w:sz w:val="14"/>
        <w:szCs w:val="14"/>
      </w:rPr>
    </w:pPr>
    <w:r>
      <w:rPr>
        <w:i/>
        <w:iCs/>
        <w:sz w:val="14"/>
        <w:szCs w:val="14"/>
      </w:rPr>
      <w:t>Procurement Sensitive Document</w:t>
    </w:r>
  </w:p>
  <w:p w14:paraId="0BBDF6DA" w14:textId="77777777" w:rsidR="00E97795" w:rsidRDefault="00E97795">
    <w:pPr>
      <w:pStyle w:val="Footer"/>
      <w:jc w:val="center"/>
    </w:pPr>
    <w:r>
      <w:rPr>
        <w:i/>
        <w:iCs/>
        <w:sz w:val="14"/>
        <w:szCs w:val="14"/>
      </w:rPr>
      <w:t>Do not copy or distribute without CPRIT written permission.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8633E" w14:textId="77777777" w:rsidR="00E97795" w:rsidRDefault="00E97795">
      <w:r>
        <w:separator/>
      </w:r>
    </w:p>
  </w:footnote>
  <w:footnote w:type="continuationSeparator" w:id="0">
    <w:p w14:paraId="2169B2A8" w14:textId="77777777" w:rsidR="00E97795" w:rsidRDefault="00E97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1D65C" w14:textId="58417E4E" w:rsidR="00E97795" w:rsidRPr="00B869CC" w:rsidRDefault="00E97795" w:rsidP="00047222">
    <w:pPr>
      <w:pStyle w:val="Header"/>
      <w:rPr>
        <w:b/>
      </w:rPr>
    </w:pPr>
    <w:r w:rsidRPr="00B869CC">
      <w:rPr>
        <w:rFonts w:eastAsia="Calibri"/>
        <w:b/>
        <w:bCs/>
        <w:color w:val="000000"/>
        <w:sz w:val="22"/>
        <w:szCs w:val="22"/>
      </w:rPr>
      <w:t>&lt;</w:t>
    </w:r>
    <w:proofErr w:type="gramStart"/>
    <w:r w:rsidRPr="00B869CC">
      <w:rPr>
        <w:rFonts w:eastAsia="Calibri"/>
        <w:b/>
        <w:bCs/>
        <w:color w:val="000000"/>
        <w:sz w:val="22"/>
        <w:szCs w:val="22"/>
      </w:rPr>
      <w:t>&lt;[</w:t>
    </w:r>
    <w:proofErr w:type="spellStart"/>
    <w:proofErr w:type="gramEnd"/>
    <w:r w:rsidRPr="00B869CC">
      <w:rPr>
        <w:rFonts w:eastAsia="Calibri"/>
        <w:b/>
        <w:bCs/>
        <w:color w:val="000000"/>
        <w:sz w:val="22"/>
        <w:szCs w:val="22"/>
      </w:rPr>
      <w:t>d.App.LogNumber</w:t>
    </w:r>
    <w:proofErr w:type="spellEnd"/>
    <w:r w:rsidRPr="00B869CC">
      <w:rPr>
        <w:rFonts w:eastAsia="Calibri"/>
        <w:b/>
        <w:bCs/>
        <w:color w:val="000000"/>
        <w:sz w:val="22"/>
        <w:szCs w:val="22"/>
      </w:rPr>
      <w:t>]&gt;&gt;</w:t>
    </w:r>
    <w:r w:rsidRPr="00B869CC">
      <w:rPr>
        <w:b/>
      </w:rPr>
      <w:t xml:space="preserve"> </w:t>
    </w:r>
  </w:p>
  <w:p w14:paraId="2A195859" w14:textId="77777777" w:rsidR="00E97795" w:rsidRDefault="00E97795" w:rsidP="00047222">
    <w:pPr>
      <w:pStyle w:val="Header"/>
    </w:pPr>
    <w:r>
      <w:t xml:space="preserve">(Page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388B"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388B">
      <w:rPr>
        <w:rStyle w:val="PageNumber"/>
        <w:noProof/>
      </w:rPr>
      <w:t>1</w:t>
    </w:r>
    <w:r>
      <w:rPr>
        <w:rStyle w:val="PageNumber"/>
      </w:rPr>
      <w:fldChar w:fldCharType="end"/>
    </w:r>
    <w:r>
      <w:t>)</w:t>
    </w:r>
  </w:p>
  <w:p w14:paraId="0BBDF6D4" w14:textId="62C8E841" w:rsidR="00E97795" w:rsidRDefault="00E977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4F046" w14:textId="77777777" w:rsidR="00DF388B" w:rsidRPr="00063208" w:rsidRDefault="00DF388B" w:rsidP="000632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1CC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8FA47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23E3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8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D266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CEA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BEB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9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34D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A2A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28125D"/>
    <w:multiLevelType w:val="singleLevel"/>
    <w:tmpl w:val="74A2D8D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37A573C4"/>
    <w:multiLevelType w:val="multilevel"/>
    <w:tmpl w:val="D332D2C4"/>
    <w:lvl w:ilvl="0">
      <w:start w:val="1"/>
      <w:numFmt w:val="decimal"/>
      <w:pStyle w:val="Header1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olor w:val="003366"/>
        <w:sz w:val="28"/>
      </w:rPr>
    </w:lvl>
    <w:lvl w:ilvl="1">
      <w:start w:val="1"/>
      <w:numFmt w:val="decimal"/>
      <w:lvlText w:val="%1.%2."/>
      <w:lvlJc w:val="left"/>
      <w:pPr>
        <w:ind w:left="-7020" w:hanging="720"/>
      </w:pPr>
      <w:rPr>
        <w:rFonts w:ascii="Times New Roman Bold" w:hAnsi="Times New Roman Bold" w:hint="default"/>
        <w:b/>
        <w:i w:val="0"/>
        <w:color w:val="003366"/>
        <w:sz w:val="24"/>
      </w:rPr>
    </w:lvl>
    <w:lvl w:ilvl="2">
      <w:start w:val="1"/>
      <w:numFmt w:val="decimal"/>
      <w:lvlText w:val="%1.%2.%3."/>
      <w:lvlJc w:val="left"/>
      <w:pPr>
        <w:ind w:left="-7020" w:hanging="720"/>
      </w:pPr>
      <w:rPr>
        <w:rFonts w:ascii="Times New Roman Bold" w:hAnsi="Times New Roman Bold" w:hint="default"/>
        <w:b/>
        <w:i w:val="0"/>
        <w:color w:val="003366"/>
        <w:sz w:val="24"/>
      </w:rPr>
    </w:lvl>
    <w:lvl w:ilvl="3">
      <w:start w:val="1"/>
      <w:numFmt w:val="decimal"/>
      <w:lvlText w:val="(%4)"/>
      <w:lvlJc w:val="left"/>
      <w:pPr>
        <w:ind w:left="-63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59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5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8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500" w:hanging="360"/>
      </w:pPr>
      <w:rPr>
        <w:rFonts w:hint="default"/>
      </w:rPr>
    </w:lvl>
  </w:abstractNum>
  <w:abstractNum w:abstractNumId="12">
    <w:nsid w:val="3A0D38F6"/>
    <w:multiLevelType w:val="singleLevel"/>
    <w:tmpl w:val="FB20B8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41F231FA"/>
    <w:multiLevelType w:val="singleLevel"/>
    <w:tmpl w:val="62304D2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4">
    <w:nsid w:val="474A1CFC"/>
    <w:multiLevelType w:val="hybridMultilevel"/>
    <w:tmpl w:val="49B6457C"/>
    <w:lvl w:ilvl="0" w:tplc="098EE826">
      <w:start w:val="1"/>
      <w:numFmt w:val="bullet"/>
      <w:pStyle w:val="CPRITBullet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71081"/>
    <w:multiLevelType w:val="singleLevel"/>
    <w:tmpl w:val="96A25CFA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69FA662B"/>
    <w:multiLevelType w:val="hybridMultilevel"/>
    <w:tmpl w:val="4FDAEB14"/>
    <w:lvl w:ilvl="0" w:tplc="45E85352">
      <w:start w:val="1"/>
      <w:numFmt w:val="bullet"/>
      <w:pStyle w:val="CPRIT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0A844">
      <w:start w:val="1"/>
      <w:numFmt w:val="bullet"/>
      <w:pStyle w:val="CPRITBulletList1Sub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95888"/>
    <w:multiLevelType w:val="hybridMultilevel"/>
    <w:tmpl w:val="385481FE"/>
    <w:lvl w:ilvl="0" w:tplc="9B268266">
      <w:start w:val="1"/>
      <w:numFmt w:val="bullet"/>
      <w:pStyle w:val="CPRITBulletList1SublistEnd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E4268"/>
    <w:multiLevelType w:val="hybridMultilevel"/>
    <w:tmpl w:val="9482E4A6"/>
    <w:lvl w:ilvl="0" w:tplc="CA62B248">
      <w:start w:val="1"/>
      <w:numFmt w:val="bullet"/>
      <w:pStyle w:val="StyleGuideBullet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2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embedSystemFonts/>
  <w:hideSpellingErrors/>
  <w:hideGrammaticalErrors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D4"/>
    <w:rsid w:val="00000E4E"/>
    <w:rsid w:val="000044B4"/>
    <w:rsid w:val="00004BC6"/>
    <w:rsid w:val="00017718"/>
    <w:rsid w:val="000255DA"/>
    <w:rsid w:val="00025DC7"/>
    <w:rsid w:val="00041862"/>
    <w:rsid w:val="00047222"/>
    <w:rsid w:val="000513CE"/>
    <w:rsid w:val="00054E5D"/>
    <w:rsid w:val="00063208"/>
    <w:rsid w:val="00075ED2"/>
    <w:rsid w:val="0008076E"/>
    <w:rsid w:val="0008705D"/>
    <w:rsid w:val="000A00BE"/>
    <w:rsid w:val="000B0141"/>
    <w:rsid w:val="000B2DC8"/>
    <w:rsid w:val="000B6DC8"/>
    <w:rsid w:val="000D11C0"/>
    <w:rsid w:val="000E1EB5"/>
    <w:rsid w:val="000F01D4"/>
    <w:rsid w:val="000F3E86"/>
    <w:rsid w:val="000F3F07"/>
    <w:rsid w:val="001127F1"/>
    <w:rsid w:val="001141A2"/>
    <w:rsid w:val="001245F9"/>
    <w:rsid w:val="0012476A"/>
    <w:rsid w:val="001327CE"/>
    <w:rsid w:val="00134A41"/>
    <w:rsid w:val="00135F36"/>
    <w:rsid w:val="00140ABD"/>
    <w:rsid w:val="001425D0"/>
    <w:rsid w:val="00150084"/>
    <w:rsid w:val="001503EC"/>
    <w:rsid w:val="00151E09"/>
    <w:rsid w:val="0015393E"/>
    <w:rsid w:val="00167D9D"/>
    <w:rsid w:val="00170820"/>
    <w:rsid w:val="00170E94"/>
    <w:rsid w:val="00175437"/>
    <w:rsid w:val="001B15E5"/>
    <w:rsid w:val="001C09B2"/>
    <w:rsid w:val="001D09FE"/>
    <w:rsid w:val="001E129C"/>
    <w:rsid w:val="001E519C"/>
    <w:rsid w:val="001F7C15"/>
    <w:rsid w:val="00202160"/>
    <w:rsid w:val="00205F2E"/>
    <w:rsid w:val="00210AF4"/>
    <w:rsid w:val="00212DB3"/>
    <w:rsid w:val="00213489"/>
    <w:rsid w:val="00223C48"/>
    <w:rsid w:val="00236A26"/>
    <w:rsid w:val="00236DEB"/>
    <w:rsid w:val="00246EBE"/>
    <w:rsid w:val="00263BD9"/>
    <w:rsid w:val="002737DE"/>
    <w:rsid w:val="002918CF"/>
    <w:rsid w:val="002B422C"/>
    <w:rsid w:val="002D68B9"/>
    <w:rsid w:val="002E6854"/>
    <w:rsid w:val="002F67D9"/>
    <w:rsid w:val="00300C3B"/>
    <w:rsid w:val="00304D72"/>
    <w:rsid w:val="003058B2"/>
    <w:rsid w:val="003209A3"/>
    <w:rsid w:val="00321B3C"/>
    <w:rsid w:val="00323F97"/>
    <w:rsid w:val="00327131"/>
    <w:rsid w:val="00333E9A"/>
    <w:rsid w:val="003420F4"/>
    <w:rsid w:val="00342DD4"/>
    <w:rsid w:val="003629CF"/>
    <w:rsid w:val="00381DE8"/>
    <w:rsid w:val="00383359"/>
    <w:rsid w:val="00385273"/>
    <w:rsid w:val="00385FAB"/>
    <w:rsid w:val="003A4928"/>
    <w:rsid w:val="003A5636"/>
    <w:rsid w:val="003B689C"/>
    <w:rsid w:val="003C1CEB"/>
    <w:rsid w:val="003C4FA3"/>
    <w:rsid w:val="003C77FE"/>
    <w:rsid w:val="003D2374"/>
    <w:rsid w:val="003F14EF"/>
    <w:rsid w:val="00407023"/>
    <w:rsid w:val="00407763"/>
    <w:rsid w:val="004135DA"/>
    <w:rsid w:val="004411E4"/>
    <w:rsid w:val="00454225"/>
    <w:rsid w:val="0046063C"/>
    <w:rsid w:val="004621A1"/>
    <w:rsid w:val="0047088D"/>
    <w:rsid w:val="00486ECD"/>
    <w:rsid w:val="00487D6F"/>
    <w:rsid w:val="004A2420"/>
    <w:rsid w:val="004B39E4"/>
    <w:rsid w:val="004B5550"/>
    <w:rsid w:val="004C1741"/>
    <w:rsid w:val="004E0DFE"/>
    <w:rsid w:val="004E2EF3"/>
    <w:rsid w:val="004E76F7"/>
    <w:rsid w:val="004E7E3A"/>
    <w:rsid w:val="004F7AC8"/>
    <w:rsid w:val="005121E2"/>
    <w:rsid w:val="005228D2"/>
    <w:rsid w:val="00523DDB"/>
    <w:rsid w:val="005244DC"/>
    <w:rsid w:val="005262DE"/>
    <w:rsid w:val="00530DB5"/>
    <w:rsid w:val="00535B71"/>
    <w:rsid w:val="0053687C"/>
    <w:rsid w:val="00536C62"/>
    <w:rsid w:val="00555BB1"/>
    <w:rsid w:val="00571D6D"/>
    <w:rsid w:val="0057396C"/>
    <w:rsid w:val="005746E7"/>
    <w:rsid w:val="00575999"/>
    <w:rsid w:val="00580819"/>
    <w:rsid w:val="005979E1"/>
    <w:rsid w:val="005A3600"/>
    <w:rsid w:val="005B2B16"/>
    <w:rsid w:val="005B3AFE"/>
    <w:rsid w:val="005D4708"/>
    <w:rsid w:val="005D7C73"/>
    <w:rsid w:val="005F78A4"/>
    <w:rsid w:val="00603E1E"/>
    <w:rsid w:val="00605B59"/>
    <w:rsid w:val="00615E8C"/>
    <w:rsid w:val="006457F2"/>
    <w:rsid w:val="00651048"/>
    <w:rsid w:val="006707A2"/>
    <w:rsid w:val="0067679A"/>
    <w:rsid w:val="00677620"/>
    <w:rsid w:val="00680506"/>
    <w:rsid w:val="0069158F"/>
    <w:rsid w:val="006A3581"/>
    <w:rsid w:val="006B0548"/>
    <w:rsid w:val="006B3235"/>
    <w:rsid w:val="006C0FED"/>
    <w:rsid w:val="006D26A1"/>
    <w:rsid w:val="006E06B1"/>
    <w:rsid w:val="006E4228"/>
    <w:rsid w:val="006F2FB8"/>
    <w:rsid w:val="007018E8"/>
    <w:rsid w:val="0071586D"/>
    <w:rsid w:val="00722E8F"/>
    <w:rsid w:val="007302B2"/>
    <w:rsid w:val="007323D0"/>
    <w:rsid w:val="0073330E"/>
    <w:rsid w:val="00750717"/>
    <w:rsid w:val="00754113"/>
    <w:rsid w:val="00755CBA"/>
    <w:rsid w:val="007727CC"/>
    <w:rsid w:val="00773DC9"/>
    <w:rsid w:val="00792F27"/>
    <w:rsid w:val="00793620"/>
    <w:rsid w:val="007975A8"/>
    <w:rsid w:val="007B28BD"/>
    <w:rsid w:val="007C1660"/>
    <w:rsid w:val="007C6009"/>
    <w:rsid w:val="00806908"/>
    <w:rsid w:val="0083529F"/>
    <w:rsid w:val="008738F0"/>
    <w:rsid w:val="00881FFF"/>
    <w:rsid w:val="0088604F"/>
    <w:rsid w:val="008A2934"/>
    <w:rsid w:val="008A3FC6"/>
    <w:rsid w:val="008B36BE"/>
    <w:rsid w:val="008B6EEE"/>
    <w:rsid w:val="008C08FA"/>
    <w:rsid w:val="008C19D4"/>
    <w:rsid w:val="008C377F"/>
    <w:rsid w:val="008C4E30"/>
    <w:rsid w:val="008D3050"/>
    <w:rsid w:val="008D6B12"/>
    <w:rsid w:val="008E7ED9"/>
    <w:rsid w:val="00906DF6"/>
    <w:rsid w:val="00916CEB"/>
    <w:rsid w:val="0092582A"/>
    <w:rsid w:val="0093002F"/>
    <w:rsid w:val="0094438E"/>
    <w:rsid w:val="00944900"/>
    <w:rsid w:val="00952AA0"/>
    <w:rsid w:val="00966340"/>
    <w:rsid w:val="00970324"/>
    <w:rsid w:val="0098646A"/>
    <w:rsid w:val="009B1D62"/>
    <w:rsid w:val="009F5850"/>
    <w:rsid w:val="00A13B36"/>
    <w:rsid w:val="00A17773"/>
    <w:rsid w:val="00A22688"/>
    <w:rsid w:val="00A2317B"/>
    <w:rsid w:val="00A23622"/>
    <w:rsid w:val="00A31E53"/>
    <w:rsid w:val="00A43E6F"/>
    <w:rsid w:val="00A52BA6"/>
    <w:rsid w:val="00A5656D"/>
    <w:rsid w:val="00A95C76"/>
    <w:rsid w:val="00AA10D0"/>
    <w:rsid w:val="00AA428D"/>
    <w:rsid w:val="00AA6FC9"/>
    <w:rsid w:val="00AB4178"/>
    <w:rsid w:val="00AC2579"/>
    <w:rsid w:val="00AD72F0"/>
    <w:rsid w:val="00AE5047"/>
    <w:rsid w:val="00AF46B0"/>
    <w:rsid w:val="00B03ACD"/>
    <w:rsid w:val="00B062F4"/>
    <w:rsid w:val="00B11908"/>
    <w:rsid w:val="00B141CB"/>
    <w:rsid w:val="00B3346E"/>
    <w:rsid w:val="00B35BA7"/>
    <w:rsid w:val="00B41FC1"/>
    <w:rsid w:val="00B44A29"/>
    <w:rsid w:val="00B52631"/>
    <w:rsid w:val="00B53477"/>
    <w:rsid w:val="00B54DCE"/>
    <w:rsid w:val="00B61ADF"/>
    <w:rsid w:val="00B7626A"/>
    <w:rsid w:val="00B86CCA"/>
    <w:rsid w:val="00B87179"/>
    <w:rsid w:val="00B95336"/>
    <w:rsid w:val="00BB2FFA"/>
    <w:rsid w:val="00BB56E8"/>
    <w:rsid w:val="00BC651A"/>
    <w:rsid w:val="00BD3E2D"/>
    <w:rsid w:val="00BE2F26"/>
    <w:rsid w:val="00BF4C02"/>
    <w:rsid w:val="00C00715"/>
    <w:rsid w:val="00C15B96"/>
    <w:rsid w:val="00C164E7"/>
    <w:rsid w:val="00C301CD"/>
    <w:rsid w:val="00C30AEF"/>
    <w:rsid w:val="00C32D6F"/>
    <w:rsid w:val="00C40CA1"/>
    <w:rsid w:val="00C419AD"/>
    <w:rsid w:val="00C4452B"/>
    <w:rsid w:val="00C619FE"/>
    <w:rsid w:val="00C818B3"/>
    <w:rsid w:val="00CA526E"/>
    <w:rsid w:val="00CA7C08"/>
    <w:rsid w:val="00CB23E5"/>
    <w:rsid w:val="00CD220F"/>
    <w:rsid w:val="00CD7772"/>
    <w:rsid w:val="00CE0491"/>
    <w:rsid w:val="00CE66E9"/>
    <w:rsid w:val="00CF32E4"/>
    <w:rsid w:val="00D03443"/>
    <w:rsid w:val="00D136C2"/>
    <w:rsid w:val="00D17D42"/>
    <w:rsid w:val="00D36F03"/>
    <w:rsid w:val="00D43489"/>
    <w:rsid w:val="00D51C13"/>
    <w:rsid w:val="00D546B1"/>
    <w:rsid w:val="00D74AB6"/>
    <w:rsid w:val="00D900F5"/>
    <w:rsid w:val="00D90B0E"/>
    <w:rsid w:val="00D972AE"/>
    <w:rsid w:val="00DA1796"/>
    <w:rsid w:val="00DA2AE2"/>
    <w:rsid w:val="00DC6647"/>
    <w:rsid w:val="00DC74BE"/>
    <w:rsid w:val="00DD6FB6"/>
    <w:rsid w:val="00DD787F"/>
    <w:rsid w:val="00DF388B"/>
    <w:rsid w:val="00E0320C"/>
    <w:rsid w:val="00E07C08"/>
    <w:rsid w:val="00E14293"/>
    <w:rsid w:val="00E311A5"/>
    <w:rsid w:val="00E32C61"/>
    <w:rsid w:val="00E45B9F"/>
    <w:rsid w:val="00E62EFC"/>
    <w:rsid w:val="00E65360"/>
    <w:rsid w:val="00E701B4"/>
    <w:rsid w:val="00E81FC2"/>
    <w:rsid w:val="00E83576"/>
    <w:rsid w:val="00E91A79"/>
    <w:rsid w:val="00E97795"/>
    <w:rsid w:val="00EA1738"/>
    <w:rsid w:val="00EA5FE7"/>
    <w:rsid w:val="00EC4DCA"/>
    <w:rsid w:val="00ED3293"/>
    <w:rsid w:val="00EE630B"/>
    <w:rsid w:val="00EE6907"/>
    <w:rsid w:val="00F07229"/>
    <w:rsid w:val="00F102D0"/>
    <w:rsid w:val="00F20FD4"/>
    <w:rsid w:val="00F224E8"/>
    <w:rsid w:val="00F26D70"/>
    <w:rsid w:val="00F30FF9"/>
    <w:rsid w:val="00F36C02"/>
    <w:rsid w:val="00F51453"/>
    <w:rsid w:val="00F529FE"/>
    <w:rsid w:val="00F62F7B"/>
    <w:rsid w:val="00F649AB"/>
    <w:rsid w:val="00F662D9"/>
    <w:rsid w:val="00F813FE"/>
    <w:rsid w:val="00F86474"/>
    <w:rsid w:val="00F92DEC"/>
    <w:rsid w:val="00FA14BC"/>
    <w:rsid w:val="00FA32AB"/>
    <w:rsid w:val="00FB5555"/>
    <w:rsid w:val="00FC1101"/>
    <w:rsid w:val="00FC6075"/>
    <w:rsid w:val="00FC62CD"/>
    <w:rsid w:val="00FD2E49"/>
    <w:rsid w:val="00FD4238"/>
    <w:rsid w:val="00FE275A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4:docId w14:val="0BBDF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 w:uiPriority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Balloon Text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62D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5262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62DE"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link w:val="Header"/>
    <w:semiHidden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right" w:pos="9360"/>
      </w:tabs>
    </w:pPr>
  </w:style>
  <w:style w:type="character" w:customStyle="1" w:styleId="FooterChar">
    <w:name w:val="Footer Char"/>
    <w:link w:val="Footer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  <w:cap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paragraph" w:customStyle="1" w:styleId="MainHeadings">
    <w:name w:val="Main Headings"/>
    <w:basedOn w:val="Normal"/>
    <w:next w:val="Normal"/>
    <w:pPr>
      <w:keepNext/>
      <w:widowControl w:val="0"/>
      <w:spacing w:before="240"/>
    </w:pPr>
    <w:rPr>
      <w:b/>
      <w:bCs/>
      <w:caps/>
    </w:rPr>
  </w:style>
  <w:style w:type="paragraph" w:customStyle="1" w:styleId="ECNoteHeadings">
    <w:name w:val="EC &amp; Note Headings"/>
    <w:basedOn w:val="Normal"/>
    <w:next w:val="Normal"/>
    <w:pPr>
      <w:keepNext/>
    </w:pPr>
    <w:rPr>
      <w:b/>
      <w:bCs/>
    </w:rPr>
  </w:style>
  <w:style w:type="character" w:styleId="PageNumber">
    <w:name w:val="page number"/>
    <w:rPr>
      <w:rFonts w:cs="Times New Roman"/>
    </w:rPr>
  </w:style>
  <w:style w:type="character" w:styleId="CommentReference">
    <w:name w:val="annotation reference"/>
    <w:semiHidden/>
    <w:rsid w:val="000F01D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F01D4"/>
    <w:rPr>
      <w:sz w:val="20"/>
    </w:rPr>
  </w:style>
  <w:style w:type="character" w:customStyle="1" w:styleId="CommentTextChar">
    <w:name w:val="Comment Text Char"/>
    <w:link w:val="CommentText"/>
    <w:semiHidden/>
    <w:locked/>
    <w:rsid w:val="000F01D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F01D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0F01D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autoRedefine/>
    <w:qFormat/>
    <w:rsid w:val="00FA14BC"/>
    <w:rPr>
      <w:lang w:val="x-none" w:eastAsia="x-none"/>
    </w:rPr>
  </w:style>
  <w:style w:type="character" w:customStyle="1" w:styleId="BalloonTextChar">
    <w:name w:val="Balloon Text Char"/>
    <w:link w:val="BalloonText"/>
    <w:locked/>
    <w:rsid w:val="00FA14BC"/>
    <w:rPr>
      <w:sz w:val="24"/>
      <w:lang w:val="x-none" w:eastAsia="x-none"/>
    </w:rPr>
  </w:style>
  <w:style w:type="paragraph" w:customStyle="1" w:styleId="StyleGuideHeading1">
    <w:name w:val="Style Guide Heading 1"/>
    <w:basedOn w:val="Normal"/>
    <w:rsid w:val="007727CC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F3F3F3"/>
      <w:spacing w:before="180" w:after="180"/>
      <w:jc w:val="center"/>
    </w:pPr>
    <w:rPr>
      <w:rFonts w:ascii="Arial Bold" w:hAnsi="Arial Bold"/>
      <w:b/>
      <w:caps/>
      <w:sz w:val="32"/>
      <w:szCs w:val="32"/>
    </w:rPr>
  </w:style>
  <w:style w:type="paragraph" w:customStyle="1" w:styleId="StyleGuideHeading2">
    <w:name w:val="Style Guide Heading 2"/>
    <w:basedOn w:val="Normal"/>
    <w:rsid w:val="007727CC"/>
    <w:pPr>
      <w:keepNext/>
      <w:pBdr>
        <w:bottom w:val="single" w:sz="4" w:space="1" w:color="auto"/>
      </w:pBdr>
      <w:spacing w:before="180" w:after="180"/>
    </w:pPr>
    <w:rPr>
      <w:rFonts w:ascii="Arial" w:hAnsi="Arial"/>
      <w:b/>
      <w:smallCaps/>
      <w:sz w:val="28"/>
      <w:szCs w:val="28"/>
    </w:rPr>
  </w:style>
  <w:style w:type="paragraph" w:customStyle="1" w:styleId="StyleGuideHeading3">
    <w:name w:val="Style Guide Heading 3"/>
    <w:basedOn w:val="Normal"/>
    <w:rsid w:val="007727CC"/>
    <w:pPr>
      <w:shd w:val="clear" w:color="auto" w:fill="F3F3F3"/>
      <w:spacing w:before="120" w:after="160"/>
    </w:pPr>
    <w:rPr>
      <w:rFonts w:ascii="Arial" w:hAnsi="Arial"/>
      <w:b/>
      <w:i/>
      <w:szCs w:val="28"/>
    </w:rPr>
  </w:style>
  <w:style w:type="paragraph" w:customStyle="1" w:styleId="StyleGuideTableHeading1">
    <w:name w:val="Style Guide Table Heading 1"/>
    <w:basedOn w:val="Normal"/>
    <w:rsid w:val="007727CC"/>
    <w:pPr>
      <w:spacing w:before="60" w:after="60"/>
      <w:jc w:val="center"/>
    </w:pPr>
    <w:rPr>
      <w:rFonts w:ascii="Arial" w:hAnsi="Arial" w:cs="Arial"/>
      <w:b/>
    </w:rPr>
  </w:style>
  <w:style w:type="paragraph" w:customStyle="1" w:styleId="StyleGuideTableHeading2">
    <w:name w:val="Style Guide Table Heading 2"/>
    <w:basedOn w:val="Normal"/>
    <w:rsid w:val="007727CC"/>
    <w:pPr>
      <w:spacing w:before="120" w:after="120"/>
    </w:pPr>
    <w:rPr>
      <w:b/>
    </w:rPr>
  </w:style>
  <w:style w:type="paragraph" w:customStyle="1" w:styleId="StyleGuideBullets">
    <w:name w:val="Style Guide Bullets"/>
    <w:basedOn w:val="Normal"/>
    <w:rsid w:val="007727CC"/>
    <w:pPr>
      <w:numPr>
        <w:numId w:val="5"/>
      </w:numPr>
      <w:spacing w:after="60"/>
    </w:pPr>
  </w:style>
  <w:style w:type="paragraph" w:styleId="Revision">
    <w:name w:val="Revision"/>
    <w:hidden/>
    <w:uiPriority w:val="99"/>
    <w:semiHidden/>
    <w:rsid w:val="00754113"/>
    <w:rPr>
      <w:rFonts w:cs="Tahoma"/>
      <w:sz w:val="22"/>
    </w:rPr>
  </w:style>
  <w:style w:type="paragraph" w:customStyle="1" w:styleId="Default">
    <w:name w:val="Default"/>
    <w:rsid w:val="000F3E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ppendixHeader">
    <w:name w:val="Appendix Header"/>
    <w:basedOn w:val="Normal"/>
    <w:qFormat/>
    <w:rsid w:val="004411E4"/>
    <w:pPr>
      <w:pageBreakBefore/>
      <w:tabs>
        <w:tab w:val="left" w:pos="1980"/>
      </w:tabs>
      <w:spacing w:after="120" w:line="360" w:lineRule="auto"/>
      <w:ind w:left="1980" w:hanging="1980"/>
    </w:pPr>
    <w:rPr>
      <w:b/>
      <w:color w:val="003366"/>
      <w:sz w:val="28"/>
      <w:szCs w:val="28"/>
    </w:rPr>
  </w:style>
  <w:style w:type="paragraph" w:customStyle="1" w:styleId="CPRITBulletList1SublistEnd">
    <w:name w:val="CPRIT Bullet List 1 Sublist End"/>
    <w:basedOn w:val="Normal"/>
    <w:autoRedefine/>
    <w:qFormat/>
    <w:rsid w:val="004411E4"/>
    <w:pPr>
      <w:numPr>
        <w:numId w:val="16"/>
      </w:numPr>
      <w:spacing w:after="240" w:line="360" w:lineRule="auto"/>
    </w:pPr>
  </w:style>
  <w:style w:type="paragraph" w:customStyle="1" w:styleId="CPRITBulletList1Sublist">
    <w:name w:val="CPRIT Bullet List 1 Sublist"/>
    <w:basedOn w:val="Normal"/>
    <w:autoRedefine/>
    <w:qFormat/>
    <w:rsid w:val="00DF388B"/>
    <w:pPr>
      <w:numPr>
        <w:ilvl w:val="1"/>
        <w:numId w:val="17"/>
      </w:numPr>
      <w:spacing w:line="360" w:lineRule="auto"/>
    </w:pPr>
    <w:rPr>
      <w:b/>
    </w:rPr>
  </w:style>
  <w:style w:type="paragraph" w:customStyle="1" w:styleId="CPRITBulletList1End">
    <w:name w:val="CPRIT Bullet List 1 End"/>
    <w:basedOn w:val="Normal"/>
    <w:autoRedefine/>
    <w:qFormat/>
    <w:rsid w:val="004411E4"/>
    <w:pPr>
      <w:numPr>
        <w:numId w:val="18"/>
      </w:numPr>
      <w:spacing w:after="240" w:line="360" w:lineRule="auto"/>
    </w:pPr>
  </w:style>
  <w:style w:type="paragraph" w:customStyle="1" w:styleId="CPRITBulletList1">
    <w:name w:val="CPRIT Bullet List 1"/>
    <w:autoRedefine/>
    <w:qFormat/>
    <w:rsid w:val="004411E4"/>
    <w:pPr>
      <w:numPr>
        <w:numId w:val="17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Header1">
    <w:name w:val="Header 1"/>
    <w:basedOn w:val="Normal"/>
    <w:autoRedefine/>
    <w:qFormat/>
    <w:rsid w:val="004411E4"/>
    <w:pPr>
      <w:keepNext/>
      <w:numPr>
        <w:numId w:val="19"/>
      </w:numPr>
      <w:spacing w:before="360" w:line="360" w:lineRule="auto"/>
    </w:pPr>
    <w:rPr>
      <w:rFonts w:ascii="Times New Roman Bold" w:hAnsi="Times New Roman Bold"/>
      <w:b/>
      <w:caps/>
      <w:color w:val="003366"/>
      <w:sz w:val="28"/>
      <w:szCs w:val="28"/>
    </w:rPr>
  </w:style>
  <w:style w:type="paragraph" w:customStyle="1" w:styleId="a">
    <w:name w:val="_"/>
    <w:basedOn w:val="Normal"/>
    <w:rsid w:val="00236A26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 w:uiPriority="1"/>
    <w:lsdException w:name="Subtitle" w:locked="1" w:qFormat="1"/>
    <w:lsdException w:name="Strong" w:locked="1" w:qFormat="1"/>
    <w:lsdException w:name="Emphasis" w:locked="1" w:qFormat="1"/>
    <w:lsdException w:name="No List" w:uiPriority="99"/>
    <w:lsdException w:name="Balloon Text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62DE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tabs>
        <w:tab w:val="left" w:pos="-1080"/>
        <w:tab w:val="left" w:pos="-720"/>
        <w:tab w:val="left" w:pos="0"/>
        <w:tab w:val="left" w:pos="360"/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tabs>
        <w:tab w:val="center" w:pos="46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tabs>
        <w:tab w:val="center" w:pos="4680"/>
      </w:tabs>
      <w:jc w:val="center"/>
      <w:outlineLvl w:val="3"/>
    </w:pPr>
    <w:rPr>
      <w:i/>
      <w:i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  <w:rsid w:val="005262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62DE"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pPr>
      <w:jc w:val="center"/>
    </w:pPr>
  </w:style>
  <w:style w:type="character" w:customStyle="1" w:styleId="HeaderChar">
    <w:name w:val="Header Char"/>
    <w:link w:val="Header"/>
    <w:semiHidden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right" w:pos="9360"/>
      </w:tabs>
    </w:pPr>
  </w:style>
  <w:style w:type="character" w:customStyle="1" w:styleId="FooterChar">
    <w:name w:val="Footer Char"/>
    <w:link w:val="Footer"/>
    <w:semiHidden/>
    <w:locked/>
    <w:rPr>
      <w:rFonts w:ascii="Times New Roman" w:hAnsi="Times New Roman" w:cs="Times New Roman"/>
      <w:sz w:val="24"/>
      <w:szCs w:val="24"/>
    </w:rPr>
  </w:style>
  <w:style w:type="paragraph" w:customStyle="1" w:styleId="Masthead">
    <w:name w:val="Masthead"/>
    <w:basedOn w:val="Normal"/>
    <w:pPr>
      <w:jc w:val="center"/>
    </w:pPr>
    <w:rPr>
      <w:b/>
      <w:bCs/>
      <w:caps/>
    </w:rPr>
  </w:style>
  <w:style w:type="paragraph" w:customStyle="1" w:styleId="MastheadInfo">
    <w:name w:val="Masthead Info"/>
    <w:basedOn w:val="Normal"/>
    <w:pPr>
      <w:tabs>
        <w:tab w:val="left" w:pos="2880"/>
      </w:tabs>
      <w:ind w:left="2880" w:hanging="2880"/>
    </w:pPr>
  </w:style>
  <w:style w:type="paragraph" w:customStyle="1" w:styleId="MainHeadings">
    <w:name w:val="Main Headings"/>
    <w:basedOn w:val="Normal"/>
    <w:next w:val="Normal"/>
    <w:pPr>
      <w:keepNext/>
      <w:widowControl w:val="0"/>
      <w:spacing w:before="240"/>
    </w:pPr>
    <w:rPr>
      <w:b/>
      <w:bCs/>
      <w:caps/>
    </w:rPr>
  </w:style>
  <w:style w:type="paragraph" w:customStyle="1" w:styleId="ECNoteHeadings">
    <w:name w:val="EC &amp; Note Headings"/>
    <w:basedOn w:val="Normal"/>
    <w:next w:val="Normal"/>
    <w:pPr>
      <w:keepNext/>
    </w:pPr>
    <w:rPr>
      <w:b/>
      <w:bCs/>
    </w:rPr>
  </w:style>
  <w:style w:type="character" w:styleId="PageNumber">
    <w:name w:val="page number"/>
    <w:rPr>
      <w:rFonts w:cs="Times New Roman"/>
    </w:rPr>
  </w:style>
  <w:style w:type="character" w:styleId="CommentReference">
    <w:name w:val="annotation reference"/>
    <w:semiHidden/>
    <w:rsid w:val="000F01D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F01D4"/>
    <w:rPr>
      <w:sz w:val="20"/>
    </w:rPr>
  </w:style>
  <w:style w:type="character" w:customStyle="1" w:styleId="CommentTextChar">
    <w:name w:val="Comment Text Char"/>
    <w:link w:val="CommentText"/>
    <w:semiHidden/>
    <w:locked/>
    <w:rsid w:val="000F01D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F01D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0F01D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autoRedefine/>
    <w:qFormat/>
    <w:rsid w:val="00FA14BC"/>
    <w:rPr>
      <w:lang w:val="x-none" w:eastAsia="x-none"/>
    </w:rPr>
  </w:style>
  <w:style w:type="character" w:customStyle="1" w:styleId="BalloonTextChar">
    <w:name w:val="Balloon Text Char"/>
    <w:link w:val="BalloonText"/>
    <w:locked/>
    <w:rsid w:val="00FA14BC"/>
    <w:rPr>
      <w:sz w:val="24"/>
      <w:lang w:val="x-none" w:eastAsia="x-none"/>
    </w:rPr>
  </w:style>
  <w:style w:type="paragraph" w:customStyle="1" w:styleId="StyleGuideHeading1">
    <w:name w:val="Style Guide Heading 1"/>
    <w:basedOn w:val="Normal"/>
    <w:rsid w:val="007727CC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F3F3F3"/>
      <w:spacing w:before="180" w:after="180"/>
      <w:jc w:val="center"/>
    </w:pPr>
    <w:rPr>
      <w:rFonts w:ascii="Arial Bold" w:hAnsi="Arial Bold"/>
      <w:b/>
      <w:caps/>
      <w:sz w:val="32"/>
      <w:szCs w:val="32"/>
    </w:rPr>
  </w:style>
  <w:style w:type="paragraph" w:customStyle="1" w:styleId="StyleGuideHeading2">
    <w:name w:val="Style Guide Heading 2"/>
    <w:basedOn w:val="Normal"/>
    <w:rsid w:val="007727CC"/>
    <w:pPr>
      <w:keepNext/>
      <w:pBdr>
        <w:bottom w:val="single" w:sz="4" w:space="1" w:color="auto"/>
      </w:pBdr>
      <w:spacing w:before="180" w:after="180"/>
    </w:pPr>
    <w:rPr>
      <w:rFonts w:ascii="Arial" w:hAnsi="Arial"/>
      <w:b/>
      <w:smallCaps/>
      <w:sz w:val="28"/>
      <w:szCs w:val="28"/>
    </w:rPr>
  </w:style>
  <w:style w:type="paragraph" w:customStyle="1" w:styleId="StyleGuideHeading3">
    <w:name w:val="Style Guide Heading 3"/>
    <w:basedOn w:val="Normal"/>
    <w:rsid w:val="007727CC"/>
    <w:pPr>
      <w:shd w:val="clear" w:color="auto" w:fill="F3F3F3"/>
      <w:spacing w:before="120" w:after="160"/>
    </w:pPr>
    <w:rPr>
      <w:rFonts w:ascii="Arial" w:hAnsi="Arial"/>
      <w:b/>
      <w:i/>
      <w:szCs w:val="28"/>
    </w:rPr>
  </w:style>
  <w:style w:type="paragraph" w:customStyle="1" w:styleId="StyleGuideTableHeading1">
    <w:name w:val="Style Guide Table Heading 1"/>
    <w:basedOn w:val="Normal"/>
    <w:rsid w:val="007727CC"/>
    <w:pPr>
      <w:spacing w:before="60" w:after="60"/>
      <w:jc w:val="center"/>
    </w:pPr>
    <w:rPr>
      <w:rFonts w:ascii="Arial" w:hAnsi="Arial" w:cs="Arial"/>
      <w:b/>
    </w:rPr>
  </w:style>
  <w:style w:type="paragraph" w:customStyle="1" w:styleId="StyleGuideTableHeading2">
    <w:name w:val="Style Guide Table Heading 2"/>
    <w:basedOn w:val="Normal"/>
    <w:rsid w:val="007727CC"/>
    <w:pPr>
      <w:spacing w:before="120" w:after="120"/>
    </w:pPr>
    <w:rPr>
      <w:b/>
    </w:rPr>
  </w:style>
  <w:style w:type="paragraph" w:customStyle="1" w:styleId="StyleGuideBullets">
    <w:name w:val="Style Guide Bullets"/>
    <w:basedOn w:val="Normal"/>
    <w:rsid w:val="007727CC"/>
    <w:pPr>
      <w:numPr>
        <w:numId w:val="5"/>
      </w:numPr>
      <w:spacing w:after="60"/>
    </w:pPr>
  </w:style>
  <w:style w:type="paragraph" w:styleId="Revision">
    <w:name w:val="Revision"/>
    <w:hidden/>
    <w:uiPriority w:val="99"/>
    <w:semiHidden/>
    <w:rsid w:val="00754113"/>
    <w:rPr>
      <w:rFonts w:cs="Tahoma"/>
      <w:sz w:val="22"/>
    </w:rPr>
  </w:style>
  <w:style w:type="paragraph" w:customStyle="1" w:styleId="Default">
    <w:name w:val="Default"/>
    <w:rsid w:val="000F3E8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ppendixHeader">
    <w:name w:val="Appendix Header"/>
    <w:basedOn w:val="Normal"/>
    <w:qFormat/>
    <w:rsid w:val="004411E4"/>
    <w:pPr>
      <w:pageBreakBefore/>
      <w:tabs>
        <w:tab w:val="left" w:pos="1980"/>
      </w:tabs>
      <w:spacing w:after="120" w:line="360" w:lineRule="auto"/>
      <w:ind w:left="1980" w:hanging="1980"/>
    </w:pPr>
    <w:rPr>
      <w:b/>
      <w:color w:val="003366"/>
      <w:sz w:val="28"/>
      <w:szCs w:val="28"/>
    </w:rPr>
  </w:style>
  <w:style w:type="paragraph" w:customStyle="1" w:styleId="CPRITBulletList1SublistEnd">
    <w:name w:val="CPRIT Bullet List 1 Sublist End"/>
    <w:basedOn w:val="Normal"/>
    <w:autoRedefine/>
    <w:qFormat/>
    <w:rsid w:val="004411E4"/>
    <w:pPr>
      <w:numPr>
        <w:numId w:val="16"/>
      </w:numPr>
      <w:spacing w:after="240" w:line="360" w:lineRule="auto"/>
    </w:pPr>
  </w:style>
  <w:style w:type="paragraph" w:customStyle="1" w:styleId="CPRITBulletList1Sublist">
    <w:name w:val="CPRIT Bullet List 1 Sublist"/>
    <w:basedOn w:val="Normal"/>
    <w:autoRedefine/>
    <w:qFormat/>
    <w:rsid w:val="00DF388B"/>
    <w:pPr>
      <w:numPr>
        <w:ilvl w:val="1"/>
        <w:numId w:val="17"/>
      </w:numPr>
      <w:spacing w:line="360" w:lineRule="auto"/>
    </w:pPr>
    <w:rPr>
      <w:b/>
    </w:rPr>
  </w:style>
  <w:style w:type="paragraph" w:customStyle="1" w:styleId="CPRITBulletList1End">
    <w:name w:val="CPRIT Bullet List 1 End"/>
    <w:basedOn w:val="Normal"/>
    <w:autoRedefine/>
    <w:qFormat/>
    <w:rsid w:val="004411E4"/>
    <w:pPr>
      <w:numPr>
        <w:numId w:val="18"/>
      </w:numPr>
      <w:spacing w:after="240" w:line="360" w:lineRule="auto"/>
    </w:pPr>
  </w:style>
  <w:style w:type="paragraph" w:customStyle="1" w:styleId="CPRITBulletList1">
    <w:name w:val="CPRIT Bullet List 1"/>
    <w:autoRedefine/>
    <w:qFormat/>
    <w:rsid w:val="004411E4"/>
    <w:pPr>
      <w:numPr>
        <w:numId w:val="17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Header1">
    <w:name w:val="Header 1"/>
    <w:basedOn w:val="Normal"/>
    <w:autoRedefine/>
    <w:qFormat/>
    <w:rsid w:val="004411E4"/>
    <w:pPr>
      <w:keepNext/>
      <w:numPr>
        <w:numId w:val="19"/>
      </w:numPr>
      <w:spacing w:before="360" w:line="360" w:lineRule="auto"/>
    </w:pPr>
    <w:rPr>
      <w:rFonts w:ascii="Times New Roman Bold" w:hAnsi="Times New Roman Bold"/>
      <w:b/>
      <w:caps/>
      <w:color w:val="003366"/>
      <w:sz w:val="28"/>
      <w:szCs w:val="28"/>
    </w:rPr>
  </w:style>
  <w:style w:type="paragraph" w:customStyle="1" w:styleId="a">
    <w:name w:val="_"/>
    <w:basedOn w:val="Normal"/>
    <w:rsid w:val="00236A2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27F35D4BDE4A228709D3BD8881F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7CC2E-4534-4BF0-8A05-A512C82E5196}"/>
      </w:docPartPr>
      <w:docPartBody>
        <w:p w14:paraId="55E4CEEA" w14:textId="764836E1" w:rsidR="00000000" w:rsidRDefault="005F3604" w:rsidP="005F3604">
          <w:pPr>
            <w:pStyle w:val="C627F35D4BDE4A228709D3BD8881F556"/>
          </w:pPr>
          <w:r w:rsidRPr="004E6EB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4D"/>
    <w:rsid w:val="00004AA0"/>
    <w:rsid w:val="003A1439"/>
    <w:rsid w:val="005F3604"/>
    <w:rsid w:val="00740525"/>
    <w:rsid w:val="00772203"/>
    <w:rsid w:val="008511AB"/>
    <w:rsid w:val="00963FA5"/>
    <w:rsid w:val="009D7AA0"/>
    <w:rsid w:val="00A30C4D"/>
    <w:rsid w:val="00AC1961"/>
    <w:rsid w:val="00C848F2"/>
    <w:rsid w:val="00DA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604"/>
    <w:rPr>
      <w:color w:val="808080"/>
    </w:rPr>
  </w:style>
  <w:style w:type="paragraph" w:customStyle="1" w:styleId="F3E720222EB941CABCD79CBCEC9FCBBB">
    <w:name w:val="F3E720222EB941CABCD79CBCEC9FCBBB"/>
    <w:rsid w:val="00A30C4D"/>
  </w:style>
  <w:style w:type="paragraph" w:customStyle="1" w:styleId="D70D1EDF88B949F784AFFEC116AA9DC7">
    <w:name w:val="D70D1EDF88B949F784AFFEC116AA9DC7"/>
    <w:rsid w:val="00C848F2"/>
  </w:style>
  <w:style w:type="paragraph" w:customStyle="1" w:styleId="551710DF58DB4CAF98A7076CBE9F0EF7">
    <w:name w:val="551710DF58DB4CAF98A7076CBE9F0EF7"/>
    <w:rsid w:val="003A1439"/>
  </w:style>
  <w:style w:type="paragraph" w:customStyle="1" w:styleId="893BCB7ADAF8489CA679C12FF1D56A30">
    <w:name w:val="893BCB7ADAF8489CA679C12FF1D56A30"/>
    <w:rsid w:val="00004AA0"/>
  </w:style>
  <w:style w:type="paragraph" w:customStyle="1" w:styleId="808171AEE3214A5698C116E33827554C">
    <w:name w:val="808171AEE3214A5698C116E33827554C"/>
    <w:rsid w:val="008511AB"/>
  </w:style>
  <w:style w:type="paragraph" w:customStyle="1" w:styleId="C627F35D4BDE4A228709D3BD8881F556">
    <w:name w:val="C627F35D4BDE4A228709D3BD8881F556"/>
    <w:rsid w:val="005F36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604"/>
    <w:rPr>
      <w:color w:val="808080"/>
    </w:rPr>
  </w:style>
  <w:style w:type="paragraph" w:customStyle="1" w:styleId="F3E720222EB941CABCD79CBCEC9FCBBB">
    <w:name w:val="F3E720222EB941CABCD79CBCEC9FCBBB"/>
    <w:rsid w:val="00A30C4D"/>
  </w:style>
  <w:style w:type="paragraph" w:customStyle="1" w:styleId="D70D1EDF88B949F784AFFEC116AA9DC7">
    <w:name w:val="D70D1EDF88B949F784AFFEC116AA9DC7"/>
    <w:rsid w:val="00C848F2"/>
  </w:style>
  <w:style w:type="paragraph" w:customStyle="1" w:styleId="551710DF58DB4CAF98A7076CBE9F0EF7">
    <w:name w:val="551710DF58DB4CAF98A7076CBE9F0EF7"/>
    <w:rsid w:val="003A1439"/>
  </w:style>
  <w:style w:type="paragraph" w:customStyle="1" w:styleId="893BCB7ADAF8489CA679C12FF1D56A30">
    <w:name w:val="893BCB7ADAF8489CA679C12FF1D56A30"/>
    <w:rsid w:val="00004AA0"/>
  </w:style>
  <w:style w:type="paragraph" w:customStyle="1" w:styleId="808171AEE3214A5698C116E33827554C">
    <w:name w:val="808171AEE3214A5698C116E33827554C"/>
    <w:rsid w:val="008511AB"/>
  </w:style>
  <w:style w:type="paragraph" w:customStyle="1" w:styleId="C627F35D4BDE4A228709D3BD8881F556">
    <w:name w:val="C627F35D4BDE4A228709D3BD8881F556"/>
    <w:rsid w:val="005F3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PMLiveListConfig xmlns="e76f290f-6648-4595-8c69-408c06231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9A4E0560C2B4DA68DE3E8C04295BE" ma:contentTypeVersion="1" ma:contentTypeDescription="Create a new document." ma:contentTypeScope="" ma:versionID="fd4eaddad486cd6be339490cb6bafc2e">
  <xsd:schema xmlns:xsd="http://www.w3.org/2001/XMLSchema" xmlns:p="http://schemas.microsoft.com/office/2006/metadata/properties" xmlns:ns2="e76f290f-6648-4595-8c69-408c06231510" targetNamespace="http://schemas.microsoft.com/office/2006/metadata/properties" ma:root="true" ma:fieldsID="3f2ede3ddbd19a02268d74b23f9826e2" ns2:_="">
    <xsd:import namespace="e76f290f-6648-4595-8c69-408c06231510"/>
    <xsd:element name="properties">
      <xsd:complexType>
        <xsd:sequence>
          <xsd:element name="documentManagement">
            <xsd:complexType>
              <xsd:all>
                <xsd:element ref="ns2:EPMLiveListConfig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76f290f-6648-4595-8c69-408c06231510" elementFormDefault="qualified">
    <xsd:import namespace="http://schemas.microsoft.com/office/2006/documentManagement/types"/>
    <xsd:element name="EPMLiveListConfig" ma:index="8" nillable="true" ma:displayName="EPMLiveListConfig" ma:hidden="true" ma:internalName="EPMLiveListConfig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685388B-6F25-4199-94A4-DC2CAC340A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D4BA7B-CE5D-4F0F-9834-E83C5EDA31C1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e76f290f-6648-4595-8c69-408c06231510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490D4F-F1E8-4EFD-AE68-7C1D7F4C6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f290f-6648-4595-8c69-408c0623151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A2B6ADFD</Template>
  <TotalTime>160</TotalTime>
  <Pages>1</Pages>
  <Words>99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PREVENTION AND RESEARCH INSTITUTE OF TEXAS</vt:lpstr>
    </vt:vector>
  </TitlesOfParts>
  <Company>SRA International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PREVENTION AND RESEARCH INSTITUTE OF TEXAS</dc:title>
  <dc:creator>Lisa McCullough</dc:creator>
  <cp:lastModifiedBy>Unnithan, Pushpa</cp:lastModifiedBy>
  <cp:revision>73</cp:revision>
  <cp:lastPrinted>2014-02-06T17:20:00Z</cp:lastPrinted>
  <dcterms:created xsi:type="dcterms:W3CDTF">2017-06-29T18:09:00Z</dcterms:created>
  <dcterms:modified xsi:type="dcterms:W3CDTF">2018-01-19T19:16:00Z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0x0101002929A4E0560C2B4DA68DE3E8C04295BE</vt:lpwstr>
  </property>
  <property fmtid="{D5CDD505-2E9C-101B-9397-08002B2CF9AE}" pid="3" name="_dlc_DocIdItemGuid">
    <vt:lpwstr>a1b54b3e-0c9e-4077-869f-a32f070071ce</vt:lpwstr>
  </property>
  <property fmtid="{D5CDD505-2E9C-101B-9397-08002B2CF9AE}" pid="4" name="_dlc_DocIdUrl">
    <vt:lpwstr>https://teams.sranet.sra.com/project/prsm/projects/newmarkets/CPRIT/_layouts/DocIdRedir.aspx?ID=46DZ55T5WMZZ-126-2619146DZ55T5WMZZ-126-26191</vt:lpwstr>
  </property>
  <property fmtid="{D5CDD505-2E9C-101B-9397-08002B2CF9AE}" pid="5" name="_dlc_DocId">
    <vt:lpwstr>46DZ55T5WMZZ-126-26191</vt:lpwstr>
  </property>
</Properties>
</file>