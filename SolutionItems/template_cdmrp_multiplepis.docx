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b w:val="0"/>
          <w:caps w:val="0"/>
          <w:sz w:val="22"/>
          <w:szCs w:val="22"/>
        </w:rPr>
        <w:id w:val="1974630971"/>
        <w:lock w:val="sdtContentLocked"/>
        <w:placeholder>
          <w:docPart w:val="DefaultPlaceholder_1082065158"/>
        </w:placeholder>
      </w:sdtPr>
      <w:sdtEndPr>
        <w:rPr>
          <w:bCs/>
          <w:sz w:val="24"/>
          <w:szCs w:val="24"/>
        </w:rPr>
      </w:sdtEndPr>
      <w:sdtContent>
        <w:p w:rsidR="00C0792C" w:rsidRPr="00A46433" w:rsidRDefault="00C0792C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A46433">
            <w:rPr>
              <w:rFonts w:ascii="Times New Roman" w:hAnsi="Times New Roman"/>
              <w:caps w:val="0"/>
              <w:sz w:val="22"/>
              <w:szCs w:val="22"/>
            </w:rPr>
            <w:t>Department of Defense</w:t>
          </w:r>
        </w:p>
        <w:p w:rsidR="00C0792C" w:rsidRPr="00A46433" w:rsidRDefault="00C0792C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A46433">
            <w:rPr>
              <w:rFonts w:ascii="Times New Roman" w:hAnsi="Times New Roman"/>
              <w:caps w:val="0"/>
              <w:sz w:val="22"/>
              <w:szCs w:val="22"/>
            </w:rPr>
            <w:t>U.S. Army Med</w:t>
          </w:r>
          <w:bookmarkStart w:id="0" w:name="_GoBack"/>
          <w:bookmarkEnd w:id="0"/>
          <w:r w:rsidRPr="00A46433">
            <w:rPr>
              <w:rFonts w:ascii="Times New Roman" w:hAnsi="Times New Roman"/>
              <w:caps w:val="0"/>
              <w:sz w:val="22"/>
              <w:szCs w:val="22"/>
            </w:rPr>
            <w:t xml:space="preserve">ical Research and Materiel Command </w:t>
          </w:r>
        </w:p>
        <w:p w:rsidR="00C0792C" w:rsidRPr="00A46433" w:rsidRDefault="00C0792C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A46433">
            <w:rPr>
              <w:rFonts w:ascii="Times New Roman" w:hAnsi="Times New Roman"/>
              <w:caps w:val="0"/>
              <w:sz w:val="22"/>
              <w:szCs w:val="22"/>
            </w:rPr>
            <w:t>Congressionally Directed Medical Research Programs</w:t>
          </w:r>
        </w:p>
        <w:p w:rsidR="00C0792C" w:rsidRPr="00A46433" w:rsidRDefault="00F402D7" w:rsidP="005D0792">
          <w:pPr>
            <w:pStyle w:val="Masthead"/>
            <w:rPr>
              <w:rFonts w:ascii="Times New Roman" w:hAnsi="Times New Roman"/>
              <w:caps w:val="0"/>
              <w:sz w:val="22"/>
              <w:szCs w:val="22"/>
            </w:rPr>
          </w:pPr>
          <w:r w:rsidRPr="00A46433">
            <w:rPr>
              <w:rFonts w:ascii="Times New Roman" w:hAnsi="Times New Roman"/>
              <w:caps w:val="0"/>
              <w:sz w:val="22"/>
              <w:szCs w:val="22"/>
            </w:rPr>
            <w:t xml:space="preserve">Fiscal Year </w:t>
          </w:r>
          <w:r w:rsidR="006D4BA8" w:rsidRPr="00A46433">
            <w:rPr>
              <w:rFonts w:ascii="Times New Roman" w:hAnsi="Times New Roman"/>
              <w:caps w:val="0"/>
              <w:sz w:val="22"/>
              <w:szCs w:val="22"/>
            </w:rPr>
            <w:t>&lt;&lt;</w:t>
          </w:r>
          <w:r w:rsidR="00F5623F" w:rsidRPr="00A46433">
            <w:rPr>
              <w:rFonts w:ascii="Times New Roman" w:hAnsi="Times New Roman"/>
              <w:caps w:val="0"/>
              <w:sz w:val="22"/>
              <w:szCs w:val="22"/>
            </w:rPr>
            <w:t>[</w:t>
          </w:r>
          <w:r w:rsidR="006D4BA8" w:rsidRPr="00A46433">
            <w:rPr>
              <w:rFonts w:ascii="Times New Roman" w:hAnsi="Times New Roman"/>
              <w:caps w:val="0"/>
              <w:sz w:val="22"/>
              <w:szCs w:val="22"/>
            </w:rPr>
            <w:t>d.App.Year]&gt;&gt;</w:t>
          </w:r>
          <w:r w:rsidR="00C0792C" w:rsidRPr="00A46433"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="00497D17" w:rsidRPr="00A46433">
            <w:rPr>
              <w:rFonts w:ascii="Times New Roman" w:hAnsi="Times New Roman"/>
              <w:caps w:val="0"/>
              <w:sz w:val="22"/>
              <w:szCs w:val="22"/>
            </w:rPr>
            <w:t>&lt;&lt;[d.App.</w:t>
          </w:r>
          <w:r w:rsidR="006D4BA8" w:rsidRPr="00A46433">
            <w:rPr>
              <w:rFonts w:ascii="Times New Roman" w:hAnsi="Times New Roman"/>
              <w:caps w:val="0"/>
              <w:sz w:val="22"/>
              <w:szCs w:val="22"/>
            </w:rPr>
            <w:t>ProgramDesc]&gt;&gt;</w:t>
          </w:r>
        </w:p>
        <w:p w:rsidR="00C0792C" w:rsidRPr="00A46433" w:rsidRDefault="00497D17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A46433">
            <w:rPr>
              <w:rFonts w:ascii="Times New Roman" w:hAnsi="Times New Roman"/>
              <w:caps w:val="0"/>
              <w:sz w:val="22"/>
              <w:szCs w:val="22"/>
            </w:rPr>
            <w:t>&lt;&lt;[d.App.AwardDesc]&gt;&gt;</w:t>
          </w:r>
        </w:p>
        <w:p w:rsidR="00C0792C" w:rsidRPr="00A46433" w:rsidRDefault="00C0792C" w:rsidP="00C0792C">
          <w:pPr>
            <w:pStyle w:val="Masthead"/>
            <w:spacing w:after="480"/>
            <w:rPr>
              <w:rFonts w:ascii="Times New Roman" w:hAnsi="Times New Roman"/>
              <w:b w:val="0"/>
              <w:bCs/>
              <w:sz w:val="22"/>
              <w:szCs w:val="22"/>
            </w:rPr>
          </w:pPr>
          <w:r w:rsidRPr="00A46433">
            <w:rPr>
              <w:rFonts w:ascii="Times New Roman" w:hAnsi="Times New Roman"/>
              <w:caps w:val="0"/>
              <w:sz w:val="22"/>
              <w:szCs w:val="22"/>
            </w:rPr>
            <w:t>Peer Review Summary Statement</w:t>
          </w:r>
        </w:p>
        <w:tbl>
          <w:tblPr>
            <w:tblW w:w="13868" w:type="dxa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</w:tblPr>
          <w:tblGrid>
            <w:gridCol w:w="4852"/>
            <w:gridCol w:w="4508"/>
            <w:gridCol w:w="4508"/>
          </w:tblGrid>
          <w:tr w:rsidR="006E29E9" w:rsidRPr="00A46433" w:rsidTr="006E29E9">
            <w:tc>
              <w:tcPr>
                <w:tcW w:w="4852" w:type="dxa"/>
                <w:shd w:val="clear" w:color="auto" w:fill="auto"/>
              </w:tcPr>
              <w:p w:rsidR="006E29E9" w:rsidRPr="00A46433" w:rsidRDefault="006E29E9" w:rsidP="00EA6F2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bCs/>
                    <w:sz w:val="22"/>
                    <w:szCs w:val="22"/>
                  </w:rPr>
                  <w:t xml:space="preserve">CDMRP Log Number: </w:t>
                </w:r>
                <w:r w:rsidRPr="00A46433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&lt;&lt;[d.App.LogNumber]&gt;&gt;</w:t>
                </w:r>
              </w:p>
            </w:tc>
            <w:tc>
              <w:tcPr>
                <w:tcW w:w="4508" w:type="dxa"/>
              </w:tcPr>
              <w:p w:rsidR="006E29E9" w:rsidRPr="00A46433" w:rsidRDefault="006E29E9" w:rsidP="00145D0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 xml:space="preserve">Project Duration: 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&lt;&lt;[d.App.Duration]:"##</w:t>
                </w:r>
                <w:r w:rsidR="00145D0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"&gt;&gt; month</w:t>
                </w:r>
                <w:r w:rsidR="00054398" w:rsidRPr="00A46433">
                  <w:rPr>
                    <w:rFonts w:eastAsia="Calibri"/>
                    <w:color w:val="000000"/>
                    <w:sz w:val="22"/>
                    <w:szCs w:val="22"/>
                  </w:rPr>
                  <w:t>s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A46433" w:rsidRDefault="006E29E9" w:rsidP="00EA6F2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6E29E9" w:rsidRPr="00A46433" w:rsidTr="006E29E9">
            <w:tc>
              <w:tcPr>
                <w:tcW w:w="4852" w:type="dxa"/>
                <w:shd w:val="clear" w:color="auto" w:fill="auto"/>
              </w:tcPr>
              <w:p w:rsidR="006E29E9" w:rsidRPr="00A46433" w:rsidRDefault="006E29E9" w:rsidP="00365339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 xml:space="preserve">Meeting Dates: 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&lt;&lt;[d.App.PanelStartDate]:"MM/dd/yyyy"&gt;&gt;-&lt;&lt;[d.App.PanelEndDate]:"MM/dd/yyyy"&gt;&gt;</w:t>
                </w:r>
              </w:p>
            </w:tc>
            <w:tc>
              <w:tcPr>
                <w:tcW w:w="4508" w:type="dxa"/>
              </w:tcPr>
              <w:p w:rsidR="006E29E9" w:rsidRPr="00A46433" w:rsidRDefault="006E29E9" w:rsidP="00C07963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 xml:space="preserve">Total Budget Requested: 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$&lt;&lt;[d.App.</w:t>
                </w:r>
                <w:r w:rsidR="008D4890">
                  <w:rPr>
                    <w:rFonts w:eastAsia="Calibri"/>
                    <w:color w:val="000000"/>
                    <w:sz w:val="22"/>
                    <w:szCs w:val="22"/>
                  </w:rPr>
                  <w:t>Field</w:t>
                </w:r>
                <w:r w:rsidR="00C07963">
                  <w:rPr>
                    <w:rFonts w:eastAsia="Calibri"/>
                    <w:color w:val="000000"/>
                    <w:sz w:val="22"/>
                    <w:szCs w:val="22"/>
                  </w:rPr>
                  <w:t>6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A46433" w:rsidRDefault="006E29E9" w:rsidP="00EA6F2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6E29E9" w:rsidRPr="00A46433" w:rsidTr="006E29E9">
            <w:tc>
              <w:tcPr>
                <w:tcW w:w="4852" w:type="dxa"/>
                <w:shd w:val="clear" w:color="auto" w:fill="auto"/>
              </w:tcPr>
              <w:p w:rsidR="006E29E9" w:rsidRPr="00A46433" w:rsidRDefault="006E29E9" w:rsidP="00365339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 xml:space="preserve">Review Panel: 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&lt;&lt;[d.App.PanelName]&gt;&gt;</w:t>
                </w:r>
              </w:p>
            </w:tc>
            <w:tc>
              <w:tcPr>
                <w:tcW w:w="4508" w:type="dxa"/>
              </w:tcPr>
              <w:p w:rsidR="006E29E9" w:rsidRPr="00A46433" w:rsidRDefault="006E29E9" w:rsidP="008D4890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bCs/>
                    <w:sz w:val="22"/>
                    <w:szCs w:val="22"/>
                  </w:rPr>
                  <w:t xml:space="preserve">Direct Costs: </w:t>
                </w:r>
                <w:r w:rsidRPr="00A46433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$&lt;&lt;[d.App.</w:t>
                </w:r>
                <w:r w:rsidR="008D4890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Field4</w:t>
                </w:r>
                <w:r w:rsidRPr="00A46433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A46433" w:rsidRDefault="006E29E9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6E29E9" w:rsidRPr="00A46433" w:rsidTr="006E29E9">
            <w:tc>
              <w:tcPr>
                <w:tcW w:w="4852" w:type="dxa"/>
                <w:shd w:val="clear" w:color="auto" w:fill="auto"/>
              </w:tcPr>
              <w:p w:rsidR="006E29E9" w:rsidRPr="00A46433" w:rsidRDefault="006E29E9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sz w:val="22"/>
                    <w:szCs w:val="22"/>
                  </w:rPr>
                </w:pPr>
              </w:p>
            </w:tc>
            <w:tc>
              <w:tcPr>
                <w:tcW w:w="4508" w:type="dxa"/>
              </w:tcPr>
              <w:p w:rsidR="006E29E9" w:rsidRPr="00A46433" w:rsidRDefault="006E29E9" w:rsidP="008D4890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bCs/>
                    <w:sz w:val="22"/>
                    <w:szCs w:val="22"/>
                  </w:rPr>
                  <w:t xml:space="preserve">Indirect Costs: </w:t>
                </w:r>
                <w:r w:rsidRPr="00A46433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$&lt;&lt;[d.App.</w:t>
                </w:r>
                <w:r w:rsidR="008D4890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Field5</w:t>
                </w:r>
                <w:r w:rsidRPr="00A46433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A46433" w:rsidRDefault="006E29E9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073206" w:rsidRPr="00A46433" w:rsidTr="003A4A72">
            <w:tc>
              <w:tcPr>
                <w:tcW w:w="9360" w:type="dxa"/>
                <w:gridSpan w:val="2"/>
                <w:shd w:val="clear" w:color="auto" w:fill="auto"/>
              </w:tcPr>
              <w:p w:rsidR="00073206" w:rsidRPr="00A46433" w:rsidRDefault="00073206" w:rsidP="00545A9C">
                <w:pPr>
                  <w:pStyle w:val="MastheadInfo"/>
                  <w:tabs>
                    <w:tab w:val="clear" w:pos="2880"/>
                    <w:tab w:val="left" w:pos="3150"/>
                  </w:tabs>
                  <w:spacing w:before="240"/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A46433">
                  <w:rPr>
                    <w:b/>
                    <w:bCs/>
                    <w:sz w:val="22"/>
                    <w:szCs w:val="22"/>
                  </w:rPr>
                  <w:t xml:space="preserve">Title: </w:t>
                </w:r>
                <w:r w:rsidRPr="00A46433">
                  <w:rPr>
                    <w:bCs/>
                    <w:sz w:val="22"/>
                    <w:szCs w:val="22"/>
                  </w:rPr>
                  <w:t>&lt;&lt;[d.App.ApplicationTitle]&gt;&gt;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073206" w:rsidRPr="00A46433" w:rsidRDefault="00073206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</w:tbl>
        <w:p w:rsidR="00D54F4F" w:rsidRPr="00A46433" w:rsidRDefault="00073206" w:rsidP="00BA4ED9">
          <w:pPr>
            <w:rPr>
              <w:sz w:val="22"/>
              <w:szCs w:val="22"/>
            </w:rPr>
          </w:pPr>
          <w:r w:rsidRPr="00A46433">
            <w:rPr>
              <w:sz w:val="22"/>
              <w:szCs w:val="22"/>
            </w:rPr>
            <w:t>&lt;&lt;if [d.OtherData2.Count() &gt; 1]&gt;&gt;</w:t>
          </w: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26"/>
            <w:gridCol w:w="2570"/>
            <w:gridCol w:w="2539"/>
            <w:gridCol w:w="2525"/>
          </w:tblGrid>
          <w:tr w:rsidR="002C6D91" w:rsidRPr="00A46433" w:rsidTr="00BF2F6D">
            <w:tc>
              <w:tcPr>
                <w:tcW w:w="1726" w:type="dxa"/>
                <w:shd w:val="clear" w:color="auto" w:fill="auto"/>
                <w:vAlign w:val="center"/>
              </w:tcPr>
              <w:p w:rsidR="002C6D91" w:rsidRPr="00A46433" w:rsidRDefault="002C6D9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Grants.gov</w:t>
                </w:r>
              </w:p>
              <w:p w:rsidR="002C6D91" w:rsidRPr="00A46433" w:rsidRDefault="002C6D9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ID Number</w:t>
                </w:r>
              </w:p>
            </w:tc>
            <w:tc>
              <w:tcPr>
                <w:tcW w:w="2570" w:type="dxa"/>
              </w:tcPr>
              <w:p w:rsidR="002C6D91" w:rsidRPr="00A46433" w:rsidRDefault="00365339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&lt;&lt;[d.App.Field1]&gt;&gt;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A46433" w:rsidRDefault="00FC54B5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“1”).Field8]&gt;&gt;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A46433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“2”).Field8]&gt;&gt;</w:t>
                </w:r>
              </w:p>
            </w:tc>
          </w:tr>
          <w:tr w:rsidR="002C6D91" w:rsidRPr="00A46433" w:rsidTr="00BF2F6D">
            <w:tc>
              <w:tcPr>
                <w:tcW w:w="1726" w:type="dxa"/>
                <w:shd w:val="clear" w:color="auto" w:fill="auto"/>
              </w:tcPr>
              <w:p w:rsidR="00AB4401" w:rsidRPr="00A46433" w:rsidRDefault="00AB440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Principal</w:t>
                </w:r>
              </w:p>
              <w:p w:rsidR="002C6D91" w:rsidRPr="00A46433" w:rsidRDefault="00AB4401" w:rsidP="002D1B46">
                <w:pPr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Investigator</w:t>
                </w:r>
                <w:r w:rsidR="00F877B4" w:rsidRPr="00A46433">
                  <w:rPr>
                    <w:b/>
                    <w:sz w:val="22"/>
                    <w:szCs w:val="22"/>
                  </w:rPr>
                  <w:t>s</w:t>
                </w:r>
              </w:p>
            </w:tc>
            <w:tc>
              <w:tcPr>
                <w:tcW w:w="2570" w:type="dxa"/>
              </w:tcPr>
              <w:p w:rsidR="002C6D91" w:rsidRPr="00A46433" w:rsidRDefault="00365339" w:rsidP="00F877B4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</w:t>
                </w:r>
                <w:r w:rsidR="00F877B4" w:rsidRPr="00A46433">
                  <w:rPr>
                    <w:sz w:val="22"/>
                    <w:szCs w:val="22"/>
                  </w:rPr>
                  <w:t>PiFirstName</w:t>
                </w:r>
                <w:r w:rsidRPr="00A46433">
                  <w:rPr>
                    <w:sz w:val="22"/>
                    <w:szCs w:val="22"/>
                  </w:rPr>
                  <w:t>]&gt;&gt;</w:t>
                </w:r>
                <w:r w:rsidR="00F877B4" w:rsidRPr="00A46433">
                  <w:rPr>
                    <w:sz w:val="22"/>
                    <w:szCs w:val="22"/>
                  </w:rPr>
                  <w:t xml:space="preserve"> &lt;&lt;[d.App.PiLastName]&gt;&gt;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A46433" w:rsidRDefault="001841E1" w:rsidP="001841E1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“1”).Field1]&gt;&gt; &lt;&lt;[d.OtherData2.FirstOrDefault(x =&gt; x.Field9 == “1”).Field2]&gt;&gt;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A46433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“2”).Field1]&gt;&gt; &lt;&lt;[d.OtherData2.FirstOrDefault(x =&gt; x.Field9 == “2”).Field2]&gt;&gt;</w:t>
                </w:r>
              </w:p>
            </w:tc>
          </w:tr>
          <w:tr w:rsidR="002C6D91" w:rsidRPr="00A46433" w:rsidTr="00BF2F6D">
            <w:tc>
              <w:tcPr>
                <w:tcW w:w="1726" w:type="dxa"/>
                <w:shd w:val="clear" w:color="auto" w:fill="auto"/>
              </w:tcPr>
              <w:p w:rsidR="00AB4401" w:rsidRPr="00A46433" w:rsidRDefault="00AB440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Performing</w:t>
                </w:r>
              </w:p>
              <w:p w:rsidR="002C6D91" w:rsidRPr="00A46433" w:rsidRDefault="00AB4401" w:rsidP="002D1B46">
                <w:pPr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Organization</w:t>
                </w:r>
                <w:r w:rsidR="001F6174" w:rsidRPr="00A46433">
                  <w:rPr>
                    <w:b/>
                    <w:sz w:val="22"/>
                    <w:szCs w:val="22"/>
                  </w:rPr>
                  <w:t>s</w:t>
                </w:r>
              </w:p>
            </w:tc>
            <w:tc>
              <w:tcPr>
                <w:tcW w:w="2570" w:type="dxa"/>
              </w:tcPr>
              <w:p w:rsidR="002C6D91" w:rsidRPr="00A46433" w:rsidRDefault="00F877B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&lt;&lt;[d.App.PiOrgName]&gt;&gt;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A46433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“1”).Field3]&gt;&gt;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A46433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“2”).Field3]&gt;&gt;</w:t>
                </w:r>
              </w:p>
            </w:tc>
          </w:tr>
          <w:tr w:rsidR="002C6D91" w:rsidRPr="00A46433" w:rsidTr="00BF2F6D">
            <w:tc>
              <w:tcPr>
                <w:tcW w:w="1726" w:type="dxa"/>
                <w:shd w:val="clear" w:color="auto" w:fill="auto"/>
              </w:tcPr>
              <w:p w:rsidR="00AB4401" w:rsidRPr="00A46433" w:rsidRDefault="00AB440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Contracting</w:t>
                </w:r>
              </w:p>
              <w:p w:rsidR="002C6D91" w:rsidRPr="00A46433" w:rsidRDefault="00AB4401" w:rsidP="002D1B46">
                <w:pPr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Organization</w:t>
                </w:r>
                <w:r w:rsidR="001F6174" w:rsidRPr="00A46433">
                  <w:rPr>
                    <w:b/>
                    <w:sz w:val="22"/>
                    <w:szCs w:val="22"/>
                  </w:rPr>
                  <w:t>s</w:t>
                </w:r>
              </w:p>
            </w:tc>
            <w:tc>
              <w:tcPr>
                <w:tcW w:w="2570" w:type="dxa"/>
              </w:tcPr>
              <w:p w:rsidR="002C6D91" w:rsidRPr="00A46433" w:rsidRDefault="00F877B4" w:rsidP="008D4890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</w:t>
                </w:r>
                <w:r w:rsidR="008D4890">
                  <w:rPr>
                    <w:sz w:val="22"/>
                    <w:szCs w:val="22"/>
                  </w:rPr>
                  <w:t>AdminOrgName</w:t>
                </w:r>
                <w:r w:rsidRPr="00A46433">
                  <w:rPr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A46433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“1”).Field4]&gt;&gt;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A46433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“2”).Field4]&gt;&gt;</w:t>
                </w:r>
              </w:p>
            </w:tc>
          </w:tr>
          <w:tr w:rsidR="002C6D91" w:rsidRPr="00A46433" w:rsidTr="00BF2F6D">
            <w:tc>
              <w:tcPr>
                <w:tcW w:w="1726" w:type="dxa"/>
                <w:shd w:val="clear" w:color="auto" w:fill="auto"/>
              </w:tcPr>
              <w:p w:rsidR="00571849" w:rsidRPr="00A46433" w:rsidRDefault="003861C0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Partner Budget Requested</w:t>
                </w:r>
              </w:p>
            </w:tc>
            <w:tc>
              <w:tcPr>
                <w:tcW w:w="2570" w:type="dxa"/>
              </w:tcPr>
              <w:p w:rsidR="002C6D91" w:rsidRPr="00A46433" w:rsidRDefault="001841E1" w:rsidP="00145D0A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</w:t>
                </w:r>
                <w:r w:rsidR="00F877B4" w:rsidRPr="00A46433">
                  <w:rPr>
                    <w:sz w:val="22"/>
                    <w:szCs w:val="22"/>
                  </w:rPr>
                  <w:t>&lt;&lt;[d.App.TotalBudget</w:t>
                </w:r>
                <w:r w:rsidR="00337589" w:rsidRPr="00A46433">
                  <w:rPr>
                    <w:sz w:val="22"/>
                    <w:szCs w:val="22"/>
                  </w:rPr>
                  <w:t>]</w:t>
                </w:r>
                <w:r w:rsidR="00502FBB" w:rsidRPr="00A46433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145D0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="00502FBB" w:rsidRPr="00A46433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="00F877B4" w:rsidRPr="00A46433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A46433" w:rsidRDefault="001841E1" w:rsidP="001841E1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“1”).Field7]&gt;&gt;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A46433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“2”).Field7]&gt;&gt;</w:t>
                </w:r>
              </w:p>
            </w:tc>
          </w:tr>
          <w:tr w:rsidR="002C6D91" w:rsidRPr="00A46433" w:rsidTr="00BF2F6D">
            <w:tc>
              <w:tcPr>
                <w:tcW w:w="1726" w:type="dxa"/>
                <w:shd w:val="clear" w:color="auto" w:fill="auto"/>
              </w:tcPr>
              <w:p w:rsidR="002C6D91" w:rsidRPr="00A46433" w:rsidRDefault="00571849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Direct Costs</w:t>
                </w:r>
              </w:p>
            </w:tc>
            <w:tc>
              <w:tcPr>
                <w:tcW w:w="2570" w:type="dxa"/>
              </w:tcPr>
              <w:p w:rsidR="002C6D91" w:rsidRPr="00A46433" w:rsidRDefault="001841E1" w:rsidP="00145D0A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</w:t>
                </w:r>
                <w:r w:rsidR="00F877B4" w:rsidRPr="00A46433">
                  <w:rPr>
                    <w:sz w:val="22"/>
                    <w:szCs w:val="22"/>
                  </w:rPr>
                  <w:t>&lt;&lt;[d.App.DirectCosts</w:t>
                </w:r>
                <w:r w:rsidR="00337589" w:rsidRPr="00A46433">
                  <w:rPr>
                    <w:sz w:val="22"/>
                    <w:szCs w:val="22"/>
                  </w:rPr>
                  <w:t>]</w:t>
                </w:r>
                <w:r w:rsidR="00502FBB" w:rsidRPr="00A46433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145D0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="00502FBB" w:rsidRPr="00A46433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="00F877B4" w:rsidRPr="00A46433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A46433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“1”).Field5]&gt;&gt;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A46433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“2”).Field5]&gt;&gt;</w:t>
                </w:r>
              </w:p>
            </w:tc>
          </w:tr>
          <w:tr w:rsidR="004E5AF9" w:rsidRPr="00A46433" w:rsidTr="00BF2F6D">
            <w:tc>
              <w:tcPr>
                <w:tcW w:w="1726" w:type="dxa"/>
                <w:shd w:val="clear" w:color="auto" w:fill="auto"/>
              </w:tcPr>
              <w:p w:rsidR="004E5AF9" w:rsidRPr="00A46433" w:rsidRDefault="003861C0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Indirect Costs</w:t>
                </w:r>
              </w:p>
            </w:tc>
            <w:tc>
              <w:tcPr>
                <w:tcW w:w="2570" w:type="dxa"/>
              </w:tcPr>
              <w:p w:rsidR="004E5AF9" w:rsidRPr="00A46433" w:rsidRDefault="001841E1" w:rsidP="00145D0A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</w:t>
                </w:r>
                <w:r w:rsidR="00F877B4" w:rsidRPr="00A46433">
                  <w:rPr>
                    <w:sz w:val="22"/>
                    <w:szCs w:val="22"/>
                  </w:rPr>
                  <w:t>&lt;&lt;[d.App.IndirectCosts]</w:t>
                </w:r>
                <w:r w:rsidR="00502FBB" w:rsidRPr="00A46433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145D0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="00502FBB" w:rsidRPr="00A46433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="00F877B4" w:rsidRPr="00A46433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4E5AF9" w:rsidRPr="00A46433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“1”).Field6]&gt;&gt;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4E5AF9" w:rsidRPr="00A46433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“2”).Field6]&gt;&gt;</w:t>
                </w:r>
              </w:p>
            </w:tc>
          </w:tr>
        </w:tbl>
        <w:p w:rsidR="00F90A36" w:rsidRPr="00A46433" w:rsidRDefault="00AA6364" w:rsidP="00FC477B">
          <w:pPr>
            <w:pStyle w:val="MainHeadings"/>
            <w:keepNext w:val="0"/>
            <w:spacing w:before="0"/>
            <w:rPr>
              <w:rFonts w:ascii="Times New Roman" w:hAnsi="Times New Roman"/>
              <w:b w:val="0"/>
              <w:caps w:val="0"/>
              <w:sz w:val="22"/>
              <w:szCs w:val="22"/>
            </w:rPr>
          </w:pPr>
          <w:r w:rsidRPr="00A46433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&lt;&lt;else&gt;</w:t>
          </w:r>
          <w:r w:rsidR="00871EF7" w:rsidRPr="00A46433">
            <w:rPr>
              <w:rFonts w:ascii="Times New Roman" w:hAnsi="Times New Roman"/>
              <w:b w:val="0"/>
              <w:caps w:val="0"/>
              <w:sz w:val="22"/>
              <w:szCs w:val="22"/>
            </w:rPr>
            <w:t>&gt;</w:t>
          </w: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26"/>
            <w:gridCol w:w="3854"/>
            <w:gridCol w:w="3780"/>
          </w:tblGrid>
          <w:tr w:rsidR="00AA6364" w:rsidRPr="00A46433" w:rsidTr="00AA6364">
            <w:tc>
              <w:tcPr>
                <w:tcW w:w="1726" w:type="dxa"/>
                <w:shd w:val="clear" w:color="auto" w:fill="auto"/>
                <w:vAlign w:val="center"/>
              </w:tcPr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Grants.gov</w:t>
                </w:r>
              </w:p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ID Number</w:t>
                </w:r>
              </w:p>
            </w:tc>
            <w:tc>
              <w:tcPr>
                <w:tcW w:w="3854" w:type="dxa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&lt;&lt;[d.App.Field1]&gt;&gt;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“1”).Field8]&gt;&gt;</w:t>
                </w:r>
              </w:p>
            </w:tc>
          </w:tr>
          <w:tr w:rsidR="00AA6364" w:rsidRPr="00A46433" w:rsidTr="00AA6364">
            <w:tc>
              <w:tcPr>
                <w:tcW w:w="1726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Principal</w:t>
                </w:r>
              </w:p>
              <w:p w:rsidR="00AA6364" w:rsidRPr="00A46433" w:rsidRDefault="00AA6364" w:rsidP="00497D17">
                <w:pPr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Investigators</w:t>
                </w:r>
              </w:p>
            </w:tc>
            <w:tc>
              <w:tcPr>
                <w:tcW w:w="3854" w:type="dxa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&lt;&lt;[d.App.PiFirstName]&gt;&gt; &lt;&lt;[d.App.PiLastName]&gt;&gt;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“1”).Field1]&gt;&gt; &lt;&lt;[d.OtherData2.FirstOrDefault(x =&gt; x.Field9 == “1”).Field2]&gt;&gt;</w:t>
                </w:r>
              </w:p>
            </w:tc>
          </w:tr>
          <w:tr w:rsidR="00AA6364" w:rsidRPr="00A46433" w:rsidTr="00AA6364">
            <w:tc>
              <w:tcPr>
                <w:tcW w:w="1726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Performing</w:t>
                </w:r>
              </w:p>
              <w:p w:rsidR="00AA6364" w:rsidRPr="00A46433" w:rsidRDefault="00AA6364" w:rsidP="00497D17">
                <w:pPr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Organizations</w:t>
                </w:r>
              </w:p>
            </w:tc>
            <w:tc>
              <w:tcPr>
                <w:tcW w:w="3854" w:type="dxa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&lt;&lt;[d.App.PiOrgName]&gt;&gt;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“1”).Field3]&gt;&gt;</w:t>
                </w:r>
              </w:p>
            </w:tc>
          </w:tr>
          <w:tr w:rsidR="00AA6364" w:rsidRPr="00A46433" w:rsidTr="00AA6364">
            <w:tc>
              <w:tcPr>
                <w:tcW w:w="1726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lastRenderedPageBreak/>
                  <w:t>Contracting</w:t>
                </w:r>
              </w:p>
              <w:p w:rsidR="00AA6364" w:rsidRPr="00A46433" w:rsidRDefault="00AA6364" w:rsidP="00497D17">
                <w:pPr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Organizations</w:t>
                </w:r>
              </w:p>
            </w:tc>
            <w:tc>
              <w:tcPr>
                <w:tcW w:w="3854" w:type="dxa"/>
              </w:tcPr>
              <w:p w:rsidR="00AA6364" w:rsidRPr="00A46433" w:rsidRDefault="00AA6364" w:rsidP="00BA4AB2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&lt;&lt;[d.App.</w:t>
                </w:r>
                <w:r w:rsidR="00BA4AB2" w:rsidRPr="00A46433">
                  <w:rPr>
                    <w:sz w:val="22"/>
                    <w:szCs w:val="22"/>
                  </w:rPr>
                  <w:t>AdminOrgName</w:t>
                </w:r>
                <w:r w:rsidRPr="00A46433">
                  <w:rPr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&lt;&lt;[d.OtherData2.FirstOrDefault(x =&gt; x.Field9 == “1”).Field4]&gt;&gt;</w:t>
                </w:r>
              </w:p>
            </w:tc>
          </w:tr>
          <w:tr w:rsidR="00AA6364" w:rsidRPr="00A46433" w:rsidTr="00AA6364">
            <w:tc>
              <w:tcPr>
                <w:tcW w:w="1726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Partner Budget Requested</w:t>
                </w:r>
              </w:p>
            </w:tc>
            <w:tc>
              <w:tcPr>
                <w:tcW w:w="3854" w:type="dxa"/>
              </w:tcPr>
              <w:p w:rsidR="00AA6364" w:rsidRPr="00A46433" w:rsidRDefault="00AA6364" w:rsidP="00145D0A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$&lt;&lt;[d.App.TotalBudget]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145D0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Pr="00A46433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“1”).Field7]&gt;&gt;</w:t>
                </w:r>
              </w:p>
            </w:tc>
          </w:tr>
          <w:tr w:rsidR="00AA6364" w:rsidRPr="00A46433" w:rsidTr="00AA6364">
            <w:tc>
              <w:tcPr>
                <w:tcW w:w="1726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Direct Costs</w:t>
                </w:r>
              </w:p>
            </w:tc>
            <w:tc>
              <w:tcPr>
                <w:tcW w:w="3854" w:type="dxa"/>
              </w:tcPr>
              <w:p w:rsidR="00AA6364" w:rsidRPr="00A46433" w:rsidRDefault="00AA6364" w:rsidP="00145D0A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$&lt;&lt;[d.App.DirectCosts]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145D0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Pr="00A46433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“1”).Field5]&gt;&gt;</w:t>
                </w:r>
              </w:p>
            </w:tc>
          </w:tr>
          <w:tr w:rsidR="00AA6364" w:rsidRPr="00A46433" w:rsidTr="00AA6364">
            <w:tc>
              <w:tcPr>
                <w:tcW w:w="1726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Indirect Costs</w:t>
                </w:r>
              </w:p>
            </w:tc>
            <w:tc>
              <w:tcPr>
                <w:tcW w:w="3854" w:type="dxa"/>
              </w:tcPr>
              <w:p w:rsidR="00AA6364" w:rsidRPr="00A46433" w:rsidRDefault="00AA6364" w:rsidP="00145D0A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$&lt;&lt;[d.App.IndirectCosts]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145D0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A46433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Pr="00A46433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A46433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$&lt;&lt;[d.OtherData2.FirstOrDefault(x =&gt; x.Field9 == “1”).Field6]&gt;&gt;</w:t>
                </w:r>
              </w:p>
            </w:tc>
          </w:tr>
        </w:tbl>
        <w:p w:rsidR="00AA6364" w:rsidRPr="00A46433" w:rsidRDefault="00AA6364" w:rsidP="00AA6364">
          <w:pPr>
            <w:rPr>
              <w:sz w:val="22"/>
              <w:szCs w:val="22"/>
            </w:rPr>
          </w:pPr>
          <w:r w:rsidRPr="00A46433">
            <w:rPr>
              <w:sz w:val="22"/>
              <w:szCs w:val="22"/>
            </w:rPr>
            <w:t>&lt;&lt;/if&gt;&gt;</w:t>
          </w:r>
        </w:p>
        <w:p w:rsidR="006E29E9" w:rsidRPr="00A46433" w:rsidRDefault="006E29E9" w:rsidP="006E29E9">
          <w:pPr>
            <w:pStyle w:val="MainHeadings"/>
            <w:keepNext w:val="0"/>
            <w:spacing w:before="0"/>
            <w:rPr>
              <w:rFonts w:ascii="Times New Roman" w:hAnsi="Times New Roman"/>
              <w:caps w:val="0"/>
              <w:sz w:val="22"/>
              <w:szCs w:val="22"/>
            </w:rPr>
          </w:pPr>
          <w:r w:rsidRPr="00A46433">
            <w:rPr>
              <w:rFonts w:ascii="Times New Roman" w:hAnsi="Times New Roman"/>
              <w:caps w:val="0"/>
              <w:sz w:val="22"/>
              <w:szCs w:val="22"/>
            </w:rPr>
            <w:t>Overview</w:t>
          </w:r>
        </w:p>
        <w:sdt>
          <w:sdtPr>
            <w:rPr>
              <w:sz w:val="22"/>
              <w:szCs w:val="22"/>
            </w:rPr>
            <w:id w:val="1293637477"/>
            <w:lock w:val="sdtLocked"/>
            <w:placeholder>
              <w:docPart w:val="E27F98ACCD554F24BDFBED267D8F91EB"/>
            </w:placeholder>
          </w:sdtPr>
          <w:sdtEndPr/>
          <w:sdtContent>
            <w:p w:rsidR="006E29E9" w:rsidRPr="00A46433" w:rsidRDefault="006E29E9" w:rsidP="006E29E9">
              <w:pPr>
                <w:spacing w:after="480"/>
                <w:rPr>
                  <w:sz w:val="22"/>
                  <w:szCs w:val="22"/>
                </w:rPr>
              </w:pPr>
              <w:r w:rsidRPr="00A46433">
                <w:rPr>
                  <w:sz w:val="22"/>
                  <w:szCs w:val="22"/>
                </w:rPr>
                <w:t>&lt;&lt;if [</w:t>
              </w:r>
              <w:proofErr w:type="spellStart"/>
              <w:r w:rsidRPr="00A46433">
                <w:rPr>
                  <w:sz w:val="22"/>
                  <w:szCs w:val="22"/>
                </w:rPr>
                <w:t>d.Critiques.Any</w:t>
              </w:r>
              <w:proofErr w:type="spellEnd"/>
              <w:r w:rsidRPr="00A46433">
                <w:rPr>
                  <w:sz w:val="22"/>
                  <w:szCs w:val="22"/>
                </w:rPr>
                <w:t xml:space="preserve">(x =&gt; </w:t>
              </w:r>
              <w:proofErr w:type="spellStart"/>
              <w:r w:rsidRPr="00A46433">
                <w:rPr>
                  <w:sz w:val="22"/>
                  <w:szCs w:val="22"/>
                </w:rPr>
                <w:t>x.ElementTypeId</w:t>
              </w:r>
              <w:proofErr w:type="spellEnd"/>
              <w:r w:rsidRPr="00A46433">
                <w:rPr>
                  <w:sz w:val="22"/>
                  <w:szCs w:val="22"/>
                </w:rPr>
                <w:t xml:space="preserve"> == 2)]&gt;&gt;</w:t>
              </w:r>
              <w:r w:rsidRPr="00A46433">
                <w:rPr>
                  <w:bCs/>
                  <w:sz w:val="22"/>
                  <w:szCs w:val="22"/>
                </w:rPr>
                <w:t xml:space="preserve"> Tag||&lt;</w:t>
              </w:r>
              <w:proofErr w:type="gramStart"/>
              <w:r w:rsidRPr="00A46433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A46433">
                <w:rPr>
                  <w:bCs/>
                  <w:sz w:val="22"/>
                  <w:szCs w:val="22"/>
                </w:rPr>
                <w:t>d.Critiques.FirstOrDefault</w:t>
              </w:r>
              <w:proofErr w:type="spellEnd"/>
              <w:r w:rsidRPr="00A46433">
                <w:rPr>
                  <w:bCs/>
                  <w:sz w:val="22"/>
                  <w:szCs w:val="22"/>
                </w:rPr>
                <w:t xml:space="preserve">(x =&gt; </w:t>
              </w:r>
              <w:proofErr w:type="spellStart"/>
              <w:r w:rsidRPr="00A46433">
                <w:rPr>
                  <w:bCs/>
                  <w:sz w:val="22"/>
                  <w:szCs w:val="22"/>
                </w:rPr>
                <w:t>x.ElementTypeId</w:t>
              </w:r>
              <w:proofErr w:type="spellEnd"/>
              <w:r w:rsidRPr="00A46433">
                <w:rPr>
                  <w:bCs/>
                  <w:sz w:val="22"/>
                  <w:szCs w:val="22"/>
                </w:rPr>
                <w:t xml:space="preserve"> ==2).ApplicationTemplateElementId]&gt;&gt;||</w:t>
              </w:r>
              <w:r w:rsidRPr="00A46433">
                <w:rPr>
                  <w:sz w:val="22"/>
                  <w:szCs w:val="22"/>
                </w:rPr>
                <w:t xml:space="preserve">&lt;&lt;[d.Critiques.FirstOrDefault(x =&gt; </w:t>
              </w:r>
              <w:proofErr w:type="spellStart"/>
              <w:r w:rsidRPr="00A46433">
                <w:rPr>
                  <w:sz w:val="22"/>
                  <w:szCs w:val="22"/>
                </w:rPr>
                <w:t>x.ElementTypeId</w:t>
              </w:r>
              <w:proofErr w:type="spellEnd"/>
              <w:r w:rsidRPr="00A46433">
                <w:rPr>
                  <w:sz w:val="22"/>
                  <w:szCs w:val="22"/>
                </w:rPr>
                <w:t xml:space="preserve"> == 2).</w:t>
              </w:r>
              <w:proofErr w:type="spellStart"/>
              <w:r w:rsidRPr="00A46433">
                <w:rPr>
                  <w:sz w:val="22"/>
                  <w:szCs w:val="22"/>
                </w:rPr>
                <w:t>ContentText</w:t>
              </w:r>
              <w:proofErr w:type="spellEnd"/>
              <w:r w:rsidRPr="00A46433">
                <w:rPr>
                  <w:sz w:val="22"/>
                  <w:szCs w:val="22"/>
                </w:rPr>
                <w:t>]&gt;&gt;&lt;&lt;/if&gt;&gt;</w:t>
              </w:r>
            </w:p>
          </w:sdtContent>
        </w:sdt>
        <w:tbl>
          <w:tblPr>
            <w:tblW w:w="8100" w:type="dxa"/>
            <w:tblInd w:w="25" w:type="dxa"/>
            <w:tblLayout w:type="fixed"/>
            <w:tblCellMar>
              <w:left w:w="25" w:type="dxa"/>
              <w:right w:w="25" w:type="dxa"/>
            </w:tblCellMar>
            <w:tblLook w:val="0000" w:firstRow="0" w:lastRow="0" w:firstColumn="0" w:lastColumn="0" w:noHBand="0" w:noVBand="0"/>
          </w:tblPr>
          <w:tblGrid>
            <w:gridCol w:w="5014"/>
            <w:gridCol w:w="1543"/>
            <w:gridCol w:w="1543"/>
          </w:tblGrid>
          <w:tr w:rsidR="006E29E9" w:rsidRPr="00A46433" w:rsidTr="00365339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Average</w:t>
                </w:r>
              </w:p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Score</w:t>
                </w: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Standard</w:t>
                </w:r>
              </w:p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Deviation</w:t>
                </w:r>
              </w:p>
            </w:tc>
          </w:tr>
          <w:tr w:rsidR="006E29E9" w:rsidRPr="00A46433" w:rsidTr="00365339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Overall Evaluation</w:t>
                </w:r>
              </w:p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Rating Scale: 1.0 (highest merit) to 5.0 (lowest merit)</w:t>
                </w: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&lt;&lt;[d.Critiques.FirstOrDefault(x =&gt; x.OverallFlag).AvgScore]:"0.0"&gt;&gt;</w:t>
                </w:r>
              </w:p>
              <w:p w:rsidR="006E29E9" w:rsidRPr="00A46433" w:rsidRDefault="00BA4AB2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 xml:space="preserve">(&lt;&lt;if [d.Critiques.FirstOrDefault(x =&gt; x.OverallFlag).AvgScore </w:t>
                </w:r>
                <w:r w:rsidRPr="00A46433">
                  <w:rPr>
                    <w:sz w:val="22"/>
                    <w:szCs w:val="22"/>
                  </w:rPr>
                  <w:t>&lt;= 1.5m]&gt;&gt;</w:t>
                </w:r>
                <w:r w:rsidRPr="00A46433">
                  <w:rPr>
                    <w:b/>
                    <w:sz w:val="22"/>
                    <w:szCs w:val="22"/>
                  </w:rPr>
                  <w:t xml:space="preserve">Outstanding&lt;&lt;elseif [d.Critiques.FirstOrDefault(x =&gt; x.OverallFlag).AvgScore </w:t>
                </w:r>
                <w:r w:rsidRPr="00A46433">
                  <w:rPr>
                    <w:sz w:val="22"/>
                    <w:szCs w:val="22"/>
                  </w:rPr>
                  <w:t xml:space="preserve">&gt;=1.6m &amp;&amp; </w:t>
                </w:r>
                <w:r w:rsidRPr="00A46433">
                  <w:rPr>
                    <w:b/>
                    <w:sz w:val="22"/>
                    <w:szCs w:val="22"/>
                  </w:rPr>
                  <w:t>d.Critiques.FirstOrDefault(x =&gt; x.OverallFlag).AvgScore</w:t>
                </w:r>
                <w:r w:rsidRPr="00A46433">
                  <w:rPr>
                    <w:sz w:val="22"/>
                    <w:szCs w:val="22"/>
                  </w:rPr>
                  <w:t xml:space="preserve"> &lt;=2.0m]&gt;&gt;</w:t>
                </w:r>
                <w:r w:rsidRPr="00A46433">
                  <w:rPr>
                    <w:b/>
                    <w:sz w:val="22"/>
                    <w:szCs w:val="22"/>
                  </w:rPr>
                  <w:t xml:space="preserve">Excellent&lt;&lt;elseif [d.Critiques.FirstOrDefault(x =&gt; x.OverallFlag).AvgScore &gt;= 2.1m &amp;&amp; </w:t>
                </w:r>
                <w:r w:rsidRPr="00A46433">
                  <w:rPr>
                    <w:b/>
                    <w:sz w:val="22"/>
                    <w:szCs w:val="22"/>
                  </w:rPr>
                  <w:lastRenderedPageBreak/>
                  <w:t>d.Critiques.FirstOrDefault(x =&gt; x.OverallFlag).AvgScore &lt;= 2.5m]&gt;&gt;Good&lt;&lt;elseif [d.Critiques.FirstOrDefault(x =&gt; x.OverallFlag).AvgScore &gt;=2.6m &amp;&amp; d.Critiques.FirstOrDefault(x =&gt; x.OverallFlag).AvgScore &lt;=3.5m]&gt;&gt;Fair&lt;&lt;elseif [d.Critiques.FirstOrDefault(x =&gt; x.OverallFlag).AvgScore &gt;=3.6m &amp;&amp; d.Critiques.FirstOrDefault(x =&gt; x.OverallFlag).AvgScore &lt;=5.0m]&gt;&gt;Deficient&lt;&lt;/if&gt;&gt;)</w:t>
                </w: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lastRenderedPageBreak/>
                  <w:t>&lt;&lt;[d.Critiques.FirstOrDefault(x =&gt; x.OverallFlag).StandardDeviation]:"0.0"&gt;&gt;</w:t>
                </w:r>
              </w:p>
            </w:tc>
          </w:tr>
          <w:tr w:rsidR="006E29E9" w:rsidRPr="00A46433" w:rsidTr="00365339">
            <w:tc>
              <w:tcPr>
                <w:tcW w:w="8100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808080"/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</w:p>
            </w:tc>
          </w:tr>
          <w:tr w:rsidR="006E29E9" w:rsidRPr="00A46433" w:rsidTr="00365339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Evaluation Criteria</w:t>
                </w:r>
              </w:p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Rating Scale: 10.0 (highest merit) to 1.0 (lowest merit)</w:t>
                </w:r>
              </w:p>
            </w:tc>
            <w:tc>
              <w:tcPr>
                <w:tcW w:w="308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Average</w:t>
                </w:r>
              </w:p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b/>
                    <w:sz w:val="22"/>
                    <w:szCs w:val="22"/>
                  </w:rPr>
                  <w:t>Score</w:t>
                </w:r>
              </w:p>
            </w:tc>
          </w:tr>
          <w:tr w:rsidR="006E29E9" w:rsidRPr="00A46433" w:rsidTr="00365339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ab/>
                  <w:t>&lt;&lt;foreach [element in d.Critiques.Where(x =&gt; x.ScoreFlag &amp;&amp; !x.OverallFlag).GroupBy( p =&gt; new { ElementDesc = p.ElementDesc, AvgScore = p.AvgScore, ElementOrder = p.ElementOrder}).OrderBy(o=&gt; o.Key.ElementOrder)]&gt;&gt;</w:t>
                </w:r>
                <w:r w:rsidRPr="00A46433">
                  <w:rPr>
                    <w:b/>
                    <w:sz w:val="22"/>
                    <w:szCs w:val="22"/>
                  </w:rPr>
                  <w:t>&lt;&lt;[element.Key.ElementDesc]&gt;&gt;</w:t>
                </w:r>
              </w:p>
            </w:tc>
            <w:tc>
              <w:tcPr>
                <w:tcW w:w="308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6E29E9" w:rsidRPr="00A46433" w:rsidRDefault="006E29E9" w:rsidP="0036533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A46433">
                  <w:rPr>
                    <w:sz w:val="22"/>
                    <w:szCs w:val="22"/>
                  </w:rPr>
                  <w:t>&lt;&lt;[element.Key.AvgScore]:"#0.0"&gt;&gt;&lt;&lt;/foreach&gt;&gt;</w:t>
                </w:r>
              </w:p>
            </w:tc>
          </w:tr>
        </w:tbl>
        <w:p w:rsidR="006E29E9" w:rsidRPr="00A46433" w:rsidRDefault="006E29E9" w:rsidP="006E29E9">
          <w:pPr>
            <w:pStyle w:val="ECNoteHeadings"/>
            <w:spacing w:before="480"/>
            <w:rPr>
              <w:rFonts w:ascii="Times New Roman" w:hAnsi="Times New Roman"/>
              <w:sz w:val="22"/>
              <w:szCs w:val="22"/>
            </w:rPr>
          </w:pPr>
          <w:r w:rsidRPr="00A46433">
            <w:rPr>
              <w:rFonts w:ascii="Times New Roman" w:hAnsi="Times New Roman"/>
              <w:sz w:val="22"/>
              <w:szCs w:val="22"/>
            </w:rPr>
            <w:lastRenderedPageBreak/>
            <w:t>SCORED EVALUATION CRITERIA</w:t>
          </w:r>
        </w:p>
        <w:p w:rsidR="00FC477B" w:rsidRPr="00A46433" w:rsidRDefault="006E29E9" w:rsidP="00FC477B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rPr>
              <w:b/>
              <w:i/>
              <w:sz w:val="22"/>
              <w:szCs w:val="22"/>
            </w:rPr>
          </w:pPr>
          <w:r w:rsidRPr="00A46433">
            <w:rPr>
              <w:sz w:val="22"/>
              <w:szCs w:val="22"/>
            </w:rPr>
            <w:t>&lt;&lt;foreach [element in d.Critiques.Where(x =&gt; x.ScoreFlag &amp;&amp; !x.OverallFlag).GroupBy( p =&gt; new { ElementDesc = p.ElementDesc, AvgScore = p.AvgScore, ElementOrder = p.ElementOrder, ClientElementId = p.ClientElementId}).OrderBy(o=&gt; o.Key.ElementOrder)]&gt;&gt;</w:t>
          </w:r>
          <w:r w:rsidRPr="00A46433">
            <w:rPr>
              <w:b/>
              <w:i/>
              <w:sz w:val="22"/>
              <w:szCs w:val="22"/>
            </w:rPr>
            <w:t>&lt;&lt;[element.Key.ElementDesc]&gt;&gt;</w:t>
          </w:r>
        </w:p>
        <w:p w:rsidR="00444C40" w:rsidRPr="00A46433" w:rsidRDefault="006E29E9" w:rsidP="006E29E9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sz w:val="22"/>
              <w:szCs w:val="22"/>
            </w:rPr>
          </w:pPr>
          <w:r w:rsidRPr="00A46433">
            <w:rPr>
              <w:bCs/>
              <w:sz w:val="22"/>
              <w:szCs w:val="22"/>
            </w:rPr>
            <w:t xml:space="preserve">Average Score: </w:t>
          </w:r>
          <w:r w:rsidRPr="00A46433">
            <w:rPr>
              <w:sz w:val="22"/>
              <w:szCs w:val="22"/>
            </w:rPr>
            <w:t>&lt;&lt;[element.Key.AvgScore] :"#0.0"&gt;&gt;</w:t>
          </w:r>
        </w:p>
        <w:p w:rsidR="006E29E9" w:rsidRPr="00A46433" w:rsidRDefault="006E29E9" w:rsidP="006E29E9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  <w:sz w:val="22"/>
              <w:szCs w:val="22"/>
            </w:rPr>
          </w:pPr>
          <w:r w:rsidRPr="00A46433">
            <w:rPr>
              <w:b/>
              <w:bCs/>
              <w:sz w:val="22"/>
              <w:szCs w:val="22"/>
            </w:rPr>
            <w:t>&lt;&lt;foreach [in d.Critiques.Where(x =&gt; x.ClientElementId == element.Key.ClientElementId)</w:t>
          </w:r>
          <w:r w:rsidR="00FC477B" w:rsidRPr="00A46433">
            <w:rPr>
              <w:b/>
              <w:bCs/>
              <w:sz w:val="22"/>
              <w:szCs w:val="22"/>
            </w:rPr>
            <w:t>.OrderBy(o =&gt; o.DiscussionNoteFlag)</w:t>
          </w:r>
          <w:r w:rsidRPr="00A46433">
            <w:rPr>
              <w:b/>
              <w:bCs/>
              <w:sz w:val="22"/>
              <w:szCs w:val="22"/>
            </w:rPr>
            <w:t>.</w:t>
          </w:r>
          <w:r w:rsidR="00FC477B" w:rsidRPr="00A46433">
            <w:rPr>
              <w:b/>
              <w:bCs/>
              <w:sz w:val="22"/>
              <w:szCs w:val="22"/>
            </w:rPr>
            <w:t>Then</w:t>
          </w:r>
          <w:r w:rsidRPr="00A46433">
            <w:rPr>
              <w:b/>
              <w:bCs/>
              <w:sz w:val="22"/>
              <w:szCs w:val="22"/>
            </w:rPr>
            <w:t>By(o =&gt; o.ReviewerOrder)]&gt;&gt;</w:t>
          </w:r>
          <w:r w:rsidR="00FC477B" w:rsidRPr="00A46433">
            <w:rPr>
              <w:b/>
              <w:bCs/>
              <w:sz w:val="22"/>
              <w:szCs w:val="22"/>
            </w:rPr>
            <w:t>&lt;&lt;if [DiscussionNoteFlag]&gt;&gt;Discussion Notes&lt;&lt;else&gt;&gt;&lt;&lt;[ReviewerDisplayName]&gt;&gt;&lt;&lt;/if&gt;&gt;</w:t>
          </w:r>
        </w:p>
        <w:sdt>
          <w:sdtPr>
            <w:rPr>
              <w:bCs/>
              <w:sz w:val="22"/>
              <w:szCs w:val="22"/>
            </w:rPr>
            <w:id w:val="-305854384"/>
            <w:lock w:val="sdtLocked"/>
            <w:placeholder>
              <w:docPart w:val="E27F98ACCD554F24BDFBED267D8F91EB"/>
            </w:placeholder>
          </w:sdtPr>
          <w:sdtEndPr/>
          <w:sdtContent>
            <w:p w:rsidR="006E29E9" w:rsidRPr="00A46433" w:rsidRDefault="006E29E9" w:rsidP="006E29E9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 w:val="22"/>
                  <w:szCs w:val="22"/>
                </w:rPr>
              </w:pPr>
              <w:r w:rsidRPr="00A46433">
                <w:rPr>
                  <w:bCs/>
                  <w:sz w:val="22"/>
                  <w:szCs w:val="22"/>
                </w:rPr>
                <w:t>Tag||&lt;</w:t>
              </w:r>
              <w:proofErr w:type="gramStart"/>
              <w:r w:rsidRPr="00A46433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A46433">
                <w:rPr>
                  <w:bCs/>
                  <w:sz w:val="22"/>
                  <w:szCs w:val="22"/>
                </w:rPr>
                <w:t>ApplicationTemplateElementId</w:t>
              </w:r>
              <w:proofErr w:type="spellEnd"/>
              <w:r w:rsidRPr="00A46433">
                <w:rPr>
                  <w:bCs/>
                  <w:sz w:val="22"/>
                  <w:szCs w:val="22"/>
                </w:rPr>
                <w:t>]&gt;&gt;||&lt;&lt;[</w:t>
              </w:r>
              <w:proofErr w:type="spellStart"/>
              <w:r w:rsidRPr="00A46433">
                <w:rPr>
                  <w:bCs/>
                  <w:sz w:val="22"/>
                  <w:szCs w:val="22"/>
                </w:rPr>
                <w:t>ContentText</w:t>
              </w:r>
              <w:proofErr w:type="spellEnd"/>
              <w:r w:rsidRPr="00A46433">
                <w:rPr>
                  <w:bCs/>
                  <w:sz w:val="22"/>
                  <w:szCs w:val="22"/>
                </w:rPr>
                <w:t>]&gt;&gt;</w:t>
              </w:r>
            </w:p>
          </w:sdtContent>
        </w:sdt>
        <w:p w:rsidR="006E29E9" w:rsidRPr="00A46433" w:rsidRDefault="006E29E9" w:rsidP="006E29E9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Cs/>
              <w:sz w:val="22"/>
              <w:szCs w:val="22"/>
            </w:rPr>
          </w:pPr>
          <w:r w:rsidRPr="00A46433">
            <w:rPr>
              <w:bCs/>
              <w:sz w:val="22"/>
              <w:szCs w:val="22"/>
            </w:rPr>
            <w:t>&lt;&lt;/foreach&gt;&gt;&lt;&lt;/foreach&gt;&gt;</w:t>
          </w:r>
        </w:p>
        <w:p w:rsidR="006E29E9" w:rsidRPr="00A46433" w:rsidRDefault="006E29E9" w:rsidP="006E29E9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sz w:val="22"/>
              <w:szCs w:val="22"/>
            </w:rPr>
          </w:pPr>
          <w:r w:rsidRPr="00A46433">
            <w:rPr>
              <w:b/>
              <w:sz w:val="22"/>
              <w:szCs w:val="22"/>
            </w:rPr>
            <w:t>UNSCORED EVALUATION CRITERIA</w:t>
          </w:r>
        </w:p>
        <w:p w:rsidR="00444C40" w:rsidRPr="00A46433" w:rsidRDefault="006E29E9" w:rsidP="006E29E9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i/>
              <w:sz w:val="22"/>
              <w:szCs w:val="22"/>
            </w:rPr>
          </w:pPr>
          <w:r w:rsidRPr="00A46433">
            <w:rPr>
              <w:sz w:val="22"/>
              <w:szCs w:val="22"/>
            </w:rPr>
            <w:t>&lt;&lt;foreach [element in d.Critiques.Where(x =&gt; !x.ScoreFlag &amp;&amp; !x.OverallFlag).GroupBy( p =&gt; new { ElementDesc = p.ElementDesc, AvgScore = p.AvgScore, ElementOrder = p.ElementOrder, ClientElementId = p.ClientElementId }).OrderBy(o=&gt; o.Key.ElementOrder)]&gt;&gt;</w:t>
          </w:r>
          <w:r w:rsidRPr="00A46433">
            <w:rPr>
              <w:b/>
              <w:i/>
              <w:sz w:val="22"/>
              <w:szCs w:val="22"/>
            </w:rPr>
            <w:t>&lt;&lt;[element.Key.ElementDesc]&gt;&gt;</w:t>
          </w:r>
        </w:p>
        <w:p w:rsidR="006E29E9" w:rsidRPr="00A46433" w:rsidRDefault="006E29E9" w:rsidP="006E29E9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  <w:sz w:val="22"/>
              <w:szCs w:val="22"/>
            </w:rPr>
          </w:pPr>
          <w:r w:rsidRPr="00A46433">
            <w:rPr>
              <w:b/>
              <w:bCs/>
              <w:sz w:val="22"/>
              <w:szCs w:val="22"/>
            </w:rPr>
            <w:t>&lt;&lt;foreach [in d.Critiques.Where(x =&gt; x.ClientElementId == element.Key.ClientElementId)</w:t>
          </w:r>
          <w:r w:rsidR="00FC477B" w:rsidRPr="00A46433">
            <w:rPr>
              <w:b/>
              <w:bCs/>
              <w:sz w:val="22"/>
              <w:szCs w:val="22"/>
            </w:rPr>
            <w:t xml:space="preserve"> .OrderBy(o =&gt; o.DiscussionNoteFlag).ThenBy(o =&gt; o.ReviewerOrder)]&gt;&gt;&lt;&lt;if [DiscussionNoteFlag]&gt;&gt;Discussion Notes&lt;&lt;else&gt;&gt;&lt;&lt;[ReviewerDisplayName]&gt;&gt;&lt;&lt;/if&gt;&gt;</w:t>
          </w:r>
        </w:p>
        <w:sdt>
          <w:sdtPr>
            <w:rPr>
              <w:bCs/>
              <w:sz w:val="22"/>
              <w:szCs w:val="22"/>
            </w:rPr>
            <w:id w:val="-1017002295"/>
            <w:lock w:val="sdtLocked"/>
            <w:placeholder>
              <w:docPart w:val="E27F98ACCD554F24BDFBED267D8F91EB"/>
            </w:placeholder>
          </w:sdtPr>
          <w:sdtEndPr/>
          <w:sdtContent>
            <w:p w:rsidR="006E29E9" w:rsidRPr="00A46433" w:rsidRDefault="006E29E9" w:rsidP="006E29E9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 w:val="22"/>
                  <w:szCs w:val="22"/>
                </w:rPr>
              </w:pPr>
              <w:r w:rsidRPr="00A46433">
                <w:rPr>
                  <w:bCs/>
                  <w:sz w:val="22"/>
                  <w:szCs w:val="22"/>
                </w:rPr>
                <w:t>Tag||&lt;</w:t>
              </w:r>
              <w:proofErr w:type="gramStart"/>
              <w:r w:rsidRPr="00A46433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A46433">
                <w:rPr>
                  <w:bCs/>
                  <w:sz w:val="22"/>
                  <w:szCs w:val="22"/>
                </w:rPr>
                <w:t>ApplicationTemplateElementId</w:t>
              </w:r>
              <w:proofErr w:type="spellEnd"/>
              <w:r w:rsidRPr="00A46433">
                <w:rPr>
                  <w:bCs/>
                  <w:sz w:val="22"/>
                  <w:szCs w:val="22"/>
                </w:rPr>
                <w:t>]&gt;&gt;||&lt;&lt;[</w:t>
              </w:r>
              <w:proofErr w:type="spellStart"/>
              <w:r w:rsidRPr="00A46433">
                <w:rPr>
                  <w:bCs/>
                  <w:sz w:val="22"/>
                  <w:szCs w:val="22"/>
                </w:rPr>
                <w:t>ContentText</w:t>
              </w:r>
              <w:proofErr w:type="spellEnd"/>
              <w:r w:rsidRPr="00A46433">
                <w:rPr>
                  <w:bCs/>
                  <w:sz w:val="22"/>
                  <w:szCs w:val="22"/>
                </w:rPr>
                <w:t xml:space="preserve">]&gt;&gt; </w:t>
              </w:r>
            </w:p>
          </w:sdtContent>
        </w:sdt>
        <w:p w:rsidR="00C0792C" w:rsidRPr="008E2835" w:rsidRDefault="006E29E9" w:rsidP="00303FEE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Cs/>
            </w:rPr>
          </w:pPr>
          <w:r w:rsidRPr="00A46433">
            <w:rPr>
              <w:bCs/>
              <w:sz w:val="22"/>
              <w:szCs w:val="22"/>
            </w:rPr>
            <w:t>&lt;&lt;/foreach&gt;&gt;&lt;&lt;/foreach&gt;&gt;</w:t>
          </w:r>
        </w:p>
      </w:sdtContent>
    </w:sdt>
    <w:sectPr w:rsidR="00C0792C" w:rsidRPr="008E2835" w:rsidSect="00E9210E">
      <w:headerReference w:type="default" r:id="rId13"/>
      <w:footerReference w:type="default" r:id="rId14"/>
      <w:footerReference w:type="first" r:id="rId15"/>
      <w:pgSz w:w="12240" w:h="15840"/>
      <w:pgMar w:top="1080" w:right="1440" w:bottom="108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D17" w:rsidRDefault="00497D17">
      <w:r>
        <w:separator/>
      </w:r>
    </w:p>
  </w:endnote>
  <w:endnote w:type="continuationSeparator" w:id="0">
    <w:p w:rsidR="00497D17" w:rsidRDefault="0049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17" w:rsidRPr="00B3403D" w:rsidRDefault="00497D17" w:rsidP="00B3403D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497D17" w:rsidRPr="00B3403D" w:rsidRDefault="00497D17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17" w:rsidRPr="00B3403D" w:rsidRDefault="00497D17" w:rsidP="00B3403D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497D17" w:rsidRPr="00B3403D" w:rsidRDefault="00497D17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  <w:p w:rsidR="00497D17" w:rsidRPr="00B3403D" w:rsidRDefault="00497D17" w:rsidP="00B3403D">
    <w:pPr>
      <w:pStyle w:val="Masthead"/>
      <w:rPr>
        <w:rFonts w:ascii="Times New Roman" w:hAnsi="Times New Roman"/>
        <w:b w:val="0"/>
        <w:i/>
        <w:caps w:val="0"/>
        <w:sz w:val="14"/>
        <w:szCs w:val="14"/>
      </w:rPr>
    </w:pPr>
    <w:r w:rsidRPr="00B3403D">
      <w:rPr>
        <w:rFonts w:ascii="Times New Roman" w:hAnsi="Times New Roman"/>
        <w:b w:val="0"/>
        <w:i/>
        <w:caps w:val="0"/>
        <w:sz w:val="14"/>
        <w:szCs w:val="14"/>
      </w:rPr>
      <w:t>Prepared by SRA International, Inc.</w:t>
    </w:r>
    <w:r>
      <w:rPr>
        <w:rFonts w:ascii="Times New Roman" w:hAnsi="Times New Roman"/>
        <w:b w:val="0"/>
        <w:i/>
        <w:caps w:val="0"/>
        <w:sz w:val="14"/>
        <w:szCs w:val="14"/>
      </w:rPr>
      <w:t>, A CSRA Company, a support contractor to CDMRP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D17" w:rsidRDefault="00497D17">
      <w:r>
        <w:separator/>
      </w:r>
    </w:p>
  </w:footnote>
  <w:footnote w:type="continuationSeparator" w:id="0">
    <w:p w:rsidR="00497D17" w:rsidRDefault="00497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17" w:rsidRPr="00135AAB" w:rsidRDefault="00497D17" w:rsidP="00295802">
    <w:pPr>
      <w:pStyle w:val="Header"/>
      <w:rPr>
        <w:b/>
        <w:szCs w:val="24"/>
      </w:rPr>
    </w:pPr>
    <w:r w:rsidRPr="00135AAB">
      <w:rPr>
        <w:rFonts w:eastAsia="Calibri"/>
        <w:b/>
        <w:bCs/>
        <w:color w:val="000000"/>
        <w:szCs w:val="24"/>
      </w:rPr>
      <w:t>&lt;</w:t>
    </w:r>
    <w:proofErr w:type="gramStart"/>
    <w:r w:rsidRPr="00135AAB">
      <w:rPr>
        <w:rFonts w:eastAsia="Calibri"/>
        <w:b/>
        <w:bCs/>
        <w:color w:val="000000"/>
        <w:szCs w:val="24"/>
      </w:rPr>
      <w:t>&lt;[</w:t>
    </w:r>
    <w:proofErr w:type="spellStart"/>
    <w:proofErr w:type="gramEnd"/>
    <w:r w:rsidRPr="00135AAB">
      <w:rPr>
        <w:rFonts w:eastAsia="Calibri"/>
        <w:b/>
        <w:bCs/>
        <w:color w:val="000000"/>
        <w:szCs w:val="24"/>
      </w:rPr>
      <w:t>d.App.LogNumber</w:t>
    </w:r>
    <w:proofErr w:type="spellEnd"/>
    <w:r w:rsidRPr="00135AAB">
      <w:rPr>
        <w:rFonts w:eastAsia="Calibri"/>
        <w:b/>
        <w:bCs/>
        <w:color w:val="000000"/>
        <w:szCs w:val="24"/>
      </w:rPr>
      <w:t>]&gt;&gt;</w:t>
    </w:r>
  </w:p>
  <w:p w:rsidR="00497D17" w:rsidRDefault="002C1169" w:rsidP="00295802">
    <w:pPr>
      <w:pStyle w:val="Header"/>
    </w:pPr>
    <w:r w:rsidRPr="00135AAB">
      <w:rPr>
        <w:szCs w:val="24"/>
      </w:rPr>
      <w:t xml:space="preserve">(Page </w:t>
    </w:r>
    <w:r w:rsidRPr="00135AAB">
      <w:rPr>
        <w:szCs w:val="24"/>
      </w:rPr>
      <w:fldChar w:fldCharType="begin"/>
    </w:r>
    <w:r w:rsidRPr="00135AAB">
      <w:rPr>
        <w:szCs w:val="24"/>
      </w:rPr>
      <w:instrText xml:space="preserve"> PAGE   \* MERGEFORMAT </w:instrText>
    </w:r>
    <w:r w:rsidRPr="00135AAB">
      <w:rPr>
        <w:szCs w:val="24"/>
      </w:rPr>
      <w:fldChar w:fldCharType="separate"/>
    </w:r>
    <w:r w:rsidR="008A5946">
      <w:rPr>
        <w:noProof/>
        <w:szCs w:val="24"/>
      </w:rPr>
      <w:t>4</w:t>
    </w:r>
    <w:r w:rsidRPr="00135AAB">
      <w:rPr>
        <w:noProof/>
        <w:szCs w:val="24"/>
      </w:rPr>
      <w:fldChar w:fldCharType="end"/>
    </w:r>
    <w:r w:rsidRPr="00135AAB">
      <w:rPr>
        <w:noProof/>
        <w:szCs w:val="24"/>
      </w:rPr>
      <w:t xml:space="preserve"> </w:t>
    </w:r>
    <w:r w:rsidRPr="00135AAB">
      <w:rPr>
        <w:szCs w:val="24"/>
      </w:rPr>
      <w:t xml:space="preserve">of </w:t>
    </w:r>
    <w:r w:rsidRPr="00135AAB">
      <w:rPr>
        <w:szCs w:val="24"/>
      </w:rPr>
      <w:fldChar w:fldCharType="begin"/>
    </w:r>
    <w:r w:rsidRPr="00135AAB">
      <w:rPr>
        <w:szCs w:val="24"/>
      </w:rPr>
      <w:instrText xml:space="preserve"> NUMPAGES   \* MERGEFORMAT </w:instrText>
    </w:r>
    <w:r w:rsidRPr="00135AAB">
      <w:rPr>
        <w:szCs w:val="24"/>
      </w:rPr>
      <w:fldChar w:fldCharType="separate"/>
    </w:r>
    <w:r w:rsidR="008A5946">
      <w:rPr>
        <w:noProof/>
        <w:szCs w:val="24"/>
      </w:rPr>
      <w:t>4</w:t>
    </w:r>
    <w:r w:rsidRPr="00135AAB">
      <w:rPr>
        <w:szCs w:val="24"/>
      </w:rPr>
      <w:fldChar w:fldCharType="end"/>
    </w:r>
    <w:r w:rsidRPr="00135AAB">
      <w:rPr>
        <w:szCs w:val="24"/>
      </w:rPr>
      <w:t>)</w:t>
    </w:r>
  </w:p>
  <w:p w:rsidR="00497D17" w:rsidRDefault="00497D17" w:rsidP="00295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22A"/>
    <w:multiLevelType w:val="hybridMultilevel"/>
    <w:tmpl w:val="A28C70B6"/>
    <w:lvl w:ilvl="0" w:tplc="429E304E">
      <w:start w:val="1"/>
      <w:numFmt w:val="bullet"/>
      <w:pStyle w:val="PABulletLevelIA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0060140"/>
    <w:multiLevelType w:val="hybridMultilevel"/>
    <w:tmpl w:val="37F08322"/>
    <w:lvl w:ilvl="0" w:tplc="FFFFFFFF">
      <w:start w:val="1"/>
      <w:numFmt w:val="bullet"/>
      <w:pStyle w:val="PA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11A46"/>
    <w:multiLevelType w:val="hybridMultilevel"/>
    <w:tmpl w:val="E43674D2"/>
    <w:lvl w:ilvl="0" w:tplc="229AEF16">
      <w:start w:val="1"/>
      <w:numFmt w:val="bullet"/>
      <w:pStyle w:val="PABulletLevelI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BD"/>
    <w:rsid w:val="000313E3"/>
    <w:rsid w:val="0004458F"/>
    <w:rsid w:val="000448B8"/>
    <w:rsid w:val="000520C6"/>
    <w:rsid w:val="00054398"/>
    <w:rsid w:val="00060268"/>
    <w:rsid w:val="000605AE"/>
    <w:rsid w:val="00064DA6"/>
    <w:rsid w:val="00066520"/>
    <w:rsid w:val="0006658F"/>
    <w:rsid w:val="00073206"/>
    <w:rsid w:val="00075599"/>
    <w:rsid w:val="00090D05"/>
    <w:rsid w:val="00091109"/>
    <w:rsid w:val="00095300"/>
    <w:rsid w:val="000978C3"/>
    <w:rsid w:val="000A0272"/>
    <w:rsid w:val="000B7837"/>
    <w:rsid w:val="000C292E"/>
    <w:rsid w:val="000C3B35"/>
    <w:rsid w:val="000D7048"/>
    <w:rsid w:val="000E370D"/>
    <w:rsid w:val="000F7CEF"/>
    <w:rsid w:val="00102483"/>
    <w:rsid w:val="00113C0E"/>
    <w:rsid w:val="0012101B"/>
    <w:rsid w:val="00125100"/>
    <w:rsid w:val="001256B1"/>
    <w:rsid w:val="00135AAB"/>
    <w:rsid w:val="001419B6"/>
    <w:rsid w:val="00145D0A"/>
    <w:rsid w:val="001537BF"/>
    <w:rsid w:val="00157276"/>
    <w:rsid w:val="00172BE5"/>
    <w:rsid w:val="00182D5F"/>
    <w:rsid w:val="001841E1"/>
    <w:rsid w:val="0018436B"/>
    <w:rsid w:val="00184DC7"/>
    <w:rsid w:val="00185910"/>
    <w:rsid w:val="00186F59"/>
    <w:rsid w:val="001A0FE5"/>
    <w:rsid w:val="001A6094"/>
    <w:rsid w:val="001B7ED8"/>
    <w:rsid w:val="001C7B50"/>
    <w:rsid w:val="001D1E20"/>
    <w:rsid w:val="001D49B7"/>
    <w:rsid w:val="001D4A6B"/>
    <w:rsid w:val="001F6174"/>
    <w:rsid w:val="002010B0"/>
    <w:rsid w:val="0021487B"/>
    <w:rsid w:val="0022065F"/>
    <w:rsid w:val="002372AD"/>
    <w:rsid w:val="00247277"/>
    <w:rsid w:val="00255790"/>
    <w:rsid w:val="00256D44"/>
    <w:rsid w:val="00264F0C"/>
    <w:rsid w:val="00265A0A"/>
    <w:rsid w:val="002660E5"/>
    <w:rsid w:val="00286949"/>
    <w:rsid w:val="00290C40"/>
    <w:rsid w:val="00295802"/>
    <w:rsid w:val="00297714"/>
    <w:rsid w:val="002977C5"/>
    <w:rsid w:val="002A01CA"/>
    <w:rsid w:val="002B2156"/>
    <w:rsid w:val="002B318D"/>
    <w:rsid w:val="002C1169"/>
    <w:rsid w:val="002C6D91"/>
    <w:rsid w:val="002D1B46"/>
    <w:rsid w:val="002D42A2"/>
    <w:rsid w:val="002F6430"/>
    <w:rsid w:val="002F7CC5"/>
    <w:rsid w:val="00300C4F"/>
    <w:rsid w:val="00303FEE"/>
    <w:rsid w:val="0030559D"/>
    <w:rsid w:val="00311554"/>
    <w:rsid w:val="00315A79"/>
    <w:rsid w:val="00321850"/>
    <w:rsid w:val="00334D58"/>
    <w:rsid w:val="00337589"/>
    <w:rsid w:val="00353A25"/>
    <w:rsid w:val="00354089"/>
    <w:rsid w:val="00360B44"/>
    <w:rsid w:val="00361A49"/>
    <w:rsid w:val="00365339"/>
    <w:rsid w:val="00366F03"/>
    <w:rsid w:val="003861C0"/>
    <w:rsid w:val="003918DE"/>
    <w:rsid w:val="00391D4B"/>
    <w:rsid w:val="003A294B"/>
    <w:rsid w:val="003A2F5D"/>
    <w:rsid w:val="003A3FB9"/>
    <w:rsid w:val="003C444C"/>
    <w:rsid w:val="003C6EDB"/>
    <w:rsid w:val="003C7819"/>
    <w:rsid w:val="003D11AD"/>
    <w:rsid w:val="003D4383"/>
    <w:rsid w:val="003D6CD1"/>
    <w:rsid w:val="003E5130"/>
    <w:rsid w:val="003F2B48"/>
    <w:rsid w:val="004015C1"/>
    <w:rsid w:val="004027D1"/>
    <w:rsid w:val="004145CE"/>
    <w:rsid w:val="00414D60"/>
    <w:rsid w:val="0043604B"/>
    <w:rsid w:val="0044312E"/>
    <w:rsid w:val="00444C40"/>
    <w:rsid w:val="00447471"/>
    <w:rsid w:val="004512C4"/>
    <w:rsid w:val="004775D2"/>
    <w:rsid w:val="004812CF"/>
    <w:rsid w:val="00487B52"/>
    <w:rsid w:val="00497980"/>
    <w:rsid w:val="00497D17"/>
    <w:rsid w:val="004B034E"/>
    <w:rsid w:val="004D1983"/>
    <w:rsid w:val="004D4AC3"/>
    <w:rsid w:val="004D5A39"/>
    <w:rsid w:val="004D5B99"/>
    <w:rsid w:val="004E53C2"/>
    <w:rsid w:val="004E5AF9"/>
    <w:rsid w:val="004F52D5"/>
    <w:rsid w:val="004F7B58"/>
    <w:rsid w:val="00502A27"/>
    <w:rsid w:val="00502FBB"/>
    <w:rsid w:val="00503AF5"/>
    <w:rsid w:val="00506270"/>
    <w:rsid w:val="00526686"/>
    <w:rsid w:val="00535AA7"/>
    <w:rsid w:val="00535F18"/>
    <w:rsid w:val="00545A9C"/>
    <w:rsid w:val="00553933"/>
    <w:rsid w:val="005631BF"/>
    <w:rsid w:val="00564E4F"/>
    <w:rsid w:val="00565424"/>
    <w:rsid w:val="005675F9"/>
    <w:rsid w:val="00571849"/>
    <w:rsid w:val="0058282E"/>
    <w:rsid w:val="00584237"/>
    <w:rsid w:val="005B0FC7"/>
    <w:rsid w:val="005C45E7"/>
    <w:rsid w:val="005D0792"/>
    <w:rsid w:val="005D2829"/>
    <w:rsid w:val="005D6738"/>
    <w:rsid w:val="00602AD5"/>
    <w:rsid w:val="006033D0"/>
    <w:rsid w:val="00610643"/>
    <w:rsid w:val="00615EE8"/>
    <w:rsid w:val="006619FE"/>
    <w:rsid w:val="00672EF2"/>
    <w:rsid w:val="00676869"/>
    <w:rsid w:val="00686B08"/>
    <w:rsid w:val="006879B9"/>
    <w:rsid w:val="0069591A"/>
    <w:rsid w:val="006D4BA8"/>
    <w:rsid w:val="006D6561"/>
    <w:rsid w:val="006E1987"/>
    <w:rsid w:val="006E29E9"/>
    <w:rsid w:val="006E2F8D"/>
    <w:rsid w:val="006F6EA5"/>
    <w:rsid w:val="006F7702"/>
    <w:rsid w:val="0071349F"/>
    <w:rsid w:val="00722410"/>
    <w:rsid w:val="00726322"/>
    <w:rsid w:val="007278CE"/>
    <w:rsid w:val="007339FC"/>
    <w:rsid w:val="0073654D"/>
    <w:rsid w:val="00737D5E"/>
    <w:rsid w:val="00737FC7"/>
    <w:rsid w:val="0074328C"/>
    <w:rsid w:val="007439EE"/>
    <w:rsid w:val="0075095D"/>
    <w:rsid w:val="00753BBD"/>
    <w:rsid w:val="00754C2F"/>
    <w:rsid w:val="00794BB1"/>
    <w:rsid w:val="007A4FD7"/>
    <w:rsid w:val="007A7483"/>
    <w:rsid w:val="007B05F9"/>
    <w:rsid w:val="007B1705"/>
    <w:rsid w:val="007B62EF"/>
    <w:rsid w:val="007C05B7"/>
    <w:rsid w:val="007C1BE8"/>
    <w:rsid w:val="007D2313"/>
    <w:rsid w:val="00803142"/>
    <w:rsid w:val="00824BCE"/>
    <w:rsid w:val="008350CB"/>
    <w:rsid w:val="008400CC"/>
    <w:rsid w:val="0085118F"/>
    <w:rsid w:val="00861C2D"/>
    <w:rsid w:val="00871EF7"/>
    <w:rsid w:val="00876478"/>
    <w:rsid w:val="00881A34"/>
    <w:rsid w:val="00897333"/>
    <w:rsid w:val="008A16C8"/>
    <w:rsid w:val="008A5946"/>
    <w:rsid w:val="008A67FF"/>
    <w:rsid w:val="008B3D84"/>
    <w:rsid w:val="008C746D"/>
    <w:rsid w:val="008C77E3"/>
    <w:rsid w:val="008D4890"/>
    <w:rsid w:val="008D66F0"/>
    <w:rsid w:val="008D7A69"/>
    <w:rsid w:val="008E0A83"/>
    <w:rsid w:val="00906D4B"/>
    <w:rsid w:val="009111EE"/>
    <w:rsid w:val="0091473C"/>
    <w:rsid w:val="009214B5"/>
    <w:rsid w:val="00930E4D"/>
    <w:rsid w:val="00932882"/>
    <w:rsid w:val="00936304"/>
    <w:rsid w:val="00943E39"/>
    <w:rsid w:val="00944A60"/>
    <w:rsid w:val="00971AE3"/>
    <w:rsid w:val="00984CE8"/>
    <w:rsid w:val="009870F9"/>
    <w:rsid w:val="00995CB5"/>
    <w:rsid w:val="009A302A"/>
    <w:rsid w:val="009A43D2"/>
    <w:rsid w:val="009A6D5D"/>
    <w:rsid w:val="009B4072"/>
    <w:rsid w:val="009C5879"/>
    <w:rsid w:val="009D0FB3"/>
    <w:rsid w:val="009D24B1"/>
    <w:rsid w:val="009F346C"/>
    <w:rsid w:val="009F3965"/>
    <w:rsid w:val="009F6F24"/>
    <w:rsid w:val="00A004B5"/>
    <w:rsid w:val="00A06999"/>
    <w:rsid w:val="00A1408F"/>
    <w:rsid w:val="00A17E37"/>
    <w:rsid w:val="00A20510"/>
    <w:rsid w:val="00A2139B"/>
    <w:rsid w:val="00A24A22"/>
    <w:rsid w:val="00A46433"/>
    <w:rsid w:val="00A551EE"/>
    <w:rsid w:val="00A61673"/>
    <w:rsid w:val="00A62E5C"/>
    <w:rsid w:val="00A773CB"/>
    <w:rsid w:val="00A90435"/>
    <w:rsid w:val="00A96DDB"/>
    <w:rsid w:val="00AA6364"/>
    <w:rsid w:val="00AB4401"/>
    <w:rsid w:val="00AB7197"/>
    <w:rsid w:val="00AC65A4"/>
    <w:rsid w:val="00AE0B46"/>
    <w:rsid w:val="00AE19CC"/>
    <w:rsid w:val="00AE67C4"/>
    <w:rsid w:val="00AF264C"/>
    <w:rsid w:val="00B24B44"/>
    <w:rsid w:val="00B3203B"/>
    <w:rsid w:val="00B3403D"/>
    <w:rsid w:val="00B46126"/>
    <w:rsid w:val="00B6150E"/>
    <w:rsid w:val="00B70A06"/>
    <w:rsid w:val="00B72254"/>
    <w:rsid w:val="00B7278F"/>
    <w:rsid w:val="00B7681D"/>
    <w:rsid w:val="00B77795"/>
    <w:rsid w:val="00B80236"/>
    <w:rsid w:val="00B810A0"/>
    <w:rsid w:val="00B81FCD"/>
    <w:rsid w:val="00BA196D"/>
    <w:rsid w:val="00BA4AB2"/>
    <w:rsid w:val="00BA4ED9"/>
    <w:rsid w:val="00BC3CF5"/>
    <w:rsid w:val="00BD049E"/>
    <w:rsid w:val="00BD1A2C"/>
    <w:rsid w:val="00BD429C"/>
    <w:rsid w:val="00BE3CAD"/>
    <w:rsid w:val="00BF2F6D"/>
    <w:rsid w:val="00BF691D"/>
    <w:rsid w:val="00C0792C"/>
    <w:rsid w:val="00C07963"/>
    <w:rsid w:val="00C107BC"/>
    <w:rsid w:val="00C13F63"/>
    <w:rsid w:val="00C36946"/>
    <w:rsid w:val="00C471C3"/>
    <w:rsid w:val="00C562C2"/>
    <w:rsid w:val="00C70DF6"/>
    <w:rsid w:val="00C71D47"/>
    <w:rsid w:val="00C941E7"/>
    <w:rsid w:val="00CA328A"/>
    <w:rsid w:val="00CA61AA"/>
    <w:rsid w:val="00CC0442"/>
    <w:rsid w:val="00CC5B8B"/>
    <w:rsid w:val="00CD2574"/>
    <w:rsid w:val="00CE3212"/>
    <w:rsid w:val="00CF5352"/>
    <w:rsid w:val="00D01BAD"/>
    <w:rsid w:val="00D02625"/>
    <w:rsid w:val="00D03587"/>
    <w:rsid w:val="00D0729C"/>
    <w:rsid w:val="00D317AB"/>
    <w:rsid w:val="00D35372"/>
    <w:rsid w:val="00D36B52"/>
    <w:rsid w:val="00D4377F"/>
    <w:rsid w:val="00D446A9"/>
    <w:rsid w:val="00D54F4F"/>
    <w:rsid w:val="00D630D8"/>
    <w:rsid w:val="00D63E04"/>
    <w:rsid w:val="00D70EB7"/>
    <w:rsid w:val="00D713E5"/>
    <w:rsid w:val="00D84AF4"/>
    <w:rsid w:val="00D90563"/>
    <w:rsid w:val="00DB6CDA"/>
    <w:rsid w:val="00DC0E5D"/>
    <w:rsid w:val="00DC6751"/>
    <w:rsid w:val="00DE3063"/>
    <w:rsid w:val="00DF4111"/>
    <w:rsid w:val="00E13267"/>
    <w:rsid w:val="00E305A0"/>
    <w:rsid w:val="00E35FBD"/>
    <w:rsid w:val="00E407D7"/>
    <w:rsid w:val="00E4558C"/>
    <w:rsid w:val="00E46079"/>
    <w:rsid w:val="00E46A1C"/>
    <w:rsid w:val="00E50942"/>
    <w:rsid w:val="00E531CB"/>
    <w:rsid w:val="00E55451"/>
    <w:rsid w:val="00E554AE"/>
    <w:rsid w:val="00E578A0"/>
    <w:rsid w:val="00E655E9"/>
    <w:rsid w:val="00E840DA"/>
    <w:rsid w:val="00E91FF8"/>
    <w:rsid w:val="00E9210E"/>
    <w:rsid w:val="00E97F7C"/>
    <w:rsid w:val="00EA6F2E"/>
    <w:rsid w:val="00EB1052"/>
    <w:rsid w:val="00EB12DB"/>
    <w:rsid w:val="00EB79B0"/>
    <w:rsid w:val="00EC2C6A"/>
    <w:rsid w:val="00EC407A"/>
    <w:rsid w:val="00EC4446"/>
    <w:rsid w:val="00EC5016"/>
    <w:rsid w:val="00EC548A"/>
    <w:rsid w:val="00ED0D24"/>
    <w:rsid w:val="00EF385A"/>
    <w:rsid w:val="00EF40F7"/>
    <w:rsid w:val="00EF61BD"/>
    <w:rsid w:val="00EF7121"/>
    <w:rsid w:val="00F01454"/>
    <w:rsid w:val="00F227DB"/>
    <w:rsid w:val="00F22A6C"/>
    <w:rsid w:val="00F3586C"/>
    <w:rsid w:val="00F37A83"/>
    <w:rsid w:val="00F402D7"/>
    <w:rsid w:val="00F44242"/>
    <w:rsid w:val="00F45AE9"/>
    <w:rsid w:val="00F4707A"/>
    <w:rsid w:val="00F52B57"/>
    <w:rsid w:val="00F54FBF"/>
    <w:rsid w:val="00F5623F"/>
    <w:rsid w:val="00F65BF2"/>
    <w:rsid w:val="00F877B4"/>
    <w:rsid w:val="00F90A36"/>
    <w:rsid w:val="00FA1218"/>
    <w:rsid w:val="00FB15BE"/>
    <w:rsid w:val="00FC076E"/>
    <w:rsid w:val="00FC39E8"/>
    <w:rsid w:val="00FC477B"/>
    <w:rsid w:val="00FC54B5"/>
    <w:rsid w:val="00FD730B"/>
    <w:rsid w:val="00FE00F7"/>
    <w:rsid w:val="00FE1700"/>
    <w:rsid w:val="00FE1F04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43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4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HPS\Peer%20Review\05002_2005%20CDMRP\SStemplates\SS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F98ACCD554F24BDFBED267D8F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8C2C-55A8-4717-A389-C88D1949B4E0}"/>
      </w:docPartPr>
      <w:docPartBody>
        <w:p w:rsidR="00CC0A9A" w:rsidRDefault="00C558D0" w:rsidP="00C558D0">
          <w:pPr>
            <w:pStyle w:val="E27F98ACCD554F24BDFBED267D8F91EB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B06C2-4408-4580-ADF6-56AF64199532}"/>
      </w:docPartPr>
      <w:docPartBody>
        <w:p w:rsidR="00127227" w:rsidRDefault="00044573">
          <w:r w:rsidRPr="005B7C2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D0"/>
    <w:rsid w:val="00036317"/>
    <w:rsid w:val="00044573"/>
    <w:rsid w:val="00127227"/>
    <w:rsid w:val="003564FD"/>
    <w:rsid w:val="008416FC"/>
    <w:rsid w:val="00A25196"/>
    <w:rsid w:val="00C558D0"/>
    <w:rsid w:val="00C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573"/>
    <w:rPr>
      <w:color w:val="808080"/>
    </w:rPr>
  </w:style>
  <w:style w:type="paragraph" w:customStyle="1" w:styleId="E27F98ACCD554F24BDFBED267D8F91EB">
    <w:name w:val="E27F98ACCD554F24BDFBED267D8F91EB"/>
    <w:rsid w:val="00C558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573"/>
    <w:rPr>
      <w:color w:val="808080"/>
    </w:rPr>
  </w:style>
  <w:style w:type="paragraph" w:customStyle="1" w:styleId="E27F98ACCD554F24BDFBED267D8F91EB">
    <w:name w:val="E27F98ACCD554F24BDFBED267D8F91EB"/>
    <w:rsid w:val="00C55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057E82E18574596461575DD2E58EF" ma:contentTypeVersion="60" ma:contentTypeDescription="Create a new document." ma:contentTypeScope="" ma:versionID="a69b7f3c58955380a8cd45f41a4f69b2">
  <xsd:schema xmlns:xsd="http://www.w3.org/2001/XMLSchema" xmlns:p="http://schemas.microsoft.com/office/2006/metadata/properties" xmlns:ns2="dc0668cf-8610-4bd2-9d7d-ae9f12fdbaed" targetNamespace="http://schemas.microsoft.com/office/2006/metadata/properties" ma:root="true" ma:fieldsID="f51488bb20ddec79f68b47f1c6a016e3" ns2:_="">
    <xsd:import namespace="dc0668cf-8610-4bd2-9d7d-ae9f12fdbaed"/>
    <xsd:element name="properties">
      <xsd:complexType>
        <xsd:sequence>
          <xsd:element name="documentManagement">
            <xsd:complexType>
              <xsd:all>
                <xsd:element ref="ns2:DocGroup" minOccurs="0"/>
                <xsd:element ref="ns2:DocCat" minOccurs="0"/>
                <xsd:element ref="ns2:SubCat" minOccurs="0"/>
                <xsd:element ref="ns2:DocRev" minOccurs="0"/>
                <xsd:element ref="ns2:DocTyp" minOccurs="0"/>
                <xsd:element ref="ns2:FunctionalArea" minOccurs="0"/>
                <xsd:element ref="ns2:DocOwner" minOccurs="0"/>
                <xsd:element ref="ns2:RevDt" minOccurs="0"/>
                <xsd:element ref="ns2:EPMLiveListConfig" minOccurs="0"/>
                <xsd:element ref="ns2:Comment_x0020_Version" minOccurs="0"/>
                <xsd:element ref="ns2:Current_x0020_Doc_x0020_Control_x0020__x0023_" minOccurs="0"/>
                <xsd:element ref="ns2:Update_x0020_Assigned_x0020_To" minOccurs="0"/>
                <xsd:element ref="ns2:Del_x0020_Num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c0668cf-8610-4bd2-9d7d-ae9f12fdbaed" elementFormDefault="qualified">
    <xsd:import namespace="http://schemas.microsoft.com/office/2006/documentManagement/types"/>
    <xsd:element name="DocGroup" ma:index="2" nillable="true" ma:displayName="Group" ma:format="Dropdown" ma:internalName="DocGroup">
      <xsd:simpleType>
        <xsd:restriction base="dms:Choice">
          <xsd:enumeration value="Project Management"/>
          <xsd:enumeration value="Systems"/>
          <xsd:enumeration value="Application Receipt"/>
          <xsd:enumeration value="Panel Support"/>
          <xsd:enumeration value="Scientific Management"/>
          <xsd:enumeration value="Summary Statements"/>
          <xsd:enumeration value="Deliverables"/>
          <xsd:enumeration value="Meeting, Travel, Logistics"/>
        </xsd:restriction>
      </xsd:simpleType>
    </xsd:element>
    <xsd:element name="DocCat" ma:index="3" nillable="true" ma:displayName="Category" ma:format="Dropdown" ma:internalName="DocCat">
      <xsd:simpleType>
        <xsd:restriction base="dms:Choice">
          <xsd:enumeration value="Admin Support"/>
          <xsd:enumeration value="Administrative Notes"/>
          <xsd:enumeration value="Appeals/Rebuttals"/>
          <xsd:enumeration value="Application Processing"/>
          <xsd:enumeration value="Applications Changes"/>
          <xsd:enumeration value="Command Draft"/>
          <xsd:enumeration value="Compliance"/>
          <xsd:enumeration value="Concatenation"/>
          <xsd:enumeration value="Consumer"/>
          <xsd:enumeration value="Data Transfers"/>
          <xsd:enumeration value="Document Production"/>
          <xsd:enumeration value="Editing"/>
          <xsd:enumeration value="eReceipt"/>
          <xsd:enumeration value="Expedited Review"/>
          <xsd:enumeration value="File Transfers"/>
          <xsd:enumeration value="Online"/>
          <xsd:enumeration value="Onsite Meeting"/>
          <xsd:enumeration value="Panel Configuration"/>
          <xsd:enumeration value="Panel Monitoring"/>
          <xsd:enumeration value="P2RMIS"/>
          <xsd:enumeration value="Preparation"/>
          <xsd:enumeration value="Report Preparation"/>
          <xsd:enumeration value="Scientist"/>
          <xsd:enumeration value="Setup"/>
          <xsd:enumeration value="Tasks and Meetings"/>
          <xsd:enumeration value="Teleconference/Videoconference"/>
          <xsd:enumeration value="Tools"/>
          <xsd:enumeration value="Training"/>
        </xsd:restriction>
      </xsd:simpleType>
    </xsd:element>
    <xsd:element name="SubCat" ma:index="4" nillable="true" ma:displayName="Subcategory" ma:format="Dropdown" ma:internalName="SubCat">
      <xsd:simpleType>
        <xsd:restriction base="dms:Choice">
          <xsd:enumeration value="All Reviewers"/>
          <xsd:enumeration value="Compliance Review"/>
          <xsd:enumeration value="Consumer Review"/>
          <xsd:enumeration value="Emails in P2RMIS"/>
          <xsd:enumeration value="Expedited Review"/>
          <xsd:enumeration value="GAP"/>
          <xsd:enumeration value="Helpdesk"/>
          <xsd:enumeration value="Letters"/>
          <xsd:enumeration value="Manage Data"/>
          <xsd:enumeration value="Manage Users"/>
          <xsd:enumeration value="Meeting Materials"/>
          <xsd:enumeration value="Onsite Setup"/>
          <xsd:enumeration value="Onsite Support"/>
          <xsd:enumeration value="Panel Configuration"/>
          <xsd:enumeration value="Panel Monitoring"/>
          <xsd:enumeration value="Planning"/>
          <xsd:enumeration value="Postmeeting"/>
          <xsd:enumeration value="Premeeting Logistics"/>
          <xsd:enumeration value="Procurement"/>
          <xsd:enumeration value="Setup System"/>
          <xsd:enumeration value="Specification Sheets and Checklists"/>
          <xsd:enumeration value="SRO"/>
          <xsd:enumeration value="Training"/>
          <xsd:enumeration value="Travel"/>
          <xsd:enumeration value="Upload Documents"/>
          <xsd:enumeration value="Vendors and Equipment"/>
        </xsd:restriction>
      </xsd:simpleType>
    </xsd:element>
    <xsd:element name="DocRev" ma:index="5" nillable="true" ma:displayName="Revision" ma:internalName="DocRev">
      <xsd:simpleType>
        <xsd:restriction base="dms:Text">
          <xsd:maxLength value="255"/>
        </xsd:restriction>
      </xsd:simpleType>
    </xsd:element>
    <xsd:element name="DocTyp" ma:index="6" nillable="true" ma:displayName="Document Type" ma:format="Dropdown" ma:internalName="DocTyp">
      <xsd:simpleType>
        <xsd:restriction base="dms:Choice">
          <xsd:enumeration value="Checklist"/>
          <xsd:enumeration value="Form"/>
          <xsd:enumeration value="Guide"/>
          <xsd:enumeration value="IRC Template"/>
          <xsd:enumeration value="Sample"/>
          <xsd:enumeration value="Scripted Response"/>
          <xsd:enumeration value="SOP"/>
          <xsd:enumeration value="Template"/>
          <xsd:enumeration value="Workflow"/>
        </xsd:restriction>
      </xsd:simpleType>
    </xsd:element>
    <xsd:element name="FunctionalArea" ma:index="7" nillable="true" ma:displayName="Functional Group" ma:format="Dropdown" ma:internalName="FunctionalArea">
      <xsd:simpleType>
        <xsd:restriction base="dms:Choice">
          <xsd:enumeration value="CRA"/>
          <xsd:enumeration value="ED"/>
          <xsd:enumeration value="HD"/>
          <xsd:enumeration value="MTP"/>
          <xsd:enumeration value="OSS"/>
          <xsd:enumeration value="PCS"/>
          <xsd:enumeration value="PM"/>
          <xsd:enumeration value="PTL"/>
          <xsd:enumeration value="SRM"/>
        </xsd:restriction>
      </xsd:simpleType>
    </xsd:element>
    <xsd:element name="DocOwner" ma:index="8" nillable="true" ma:displayName="Owner" ma:format="Dropdown" ma:internalName="DocOwner">
      <xsd:simpleType>
        <xsd:union memberTypes="dms:Text">
          <xsd:simpleType>
            <xsd:restriction base="dms:Choice">
              <xsd:enumeration value="Darla Alterescu"/>
              <xsd:enumeration value="Herbert Avila"/>
              <xsd:enumeration value="Ginger Badger"/>
              <xsd:enumeration value="Bruce Begole"/>
              <xsd:enumeration value="Elizabeth Bessom"/>
              <xsd:enumeration value="Melissa Betts"/>
              <xsd:enumeration value="Carolyn Branson"/>
              <xsd:enumeration value="Carolyn Brauer"/>
              <xsd:enumeration value="Sabrina Curtin"/>
              <xsd:enumeration value="Dave DeLauter"/>
              <xsd:enumeration value="Ann Dodelin"/>
              <xsd:enumeration value="Marian Dougherty"/>
              <xsd:enumeration value="Roxanne Feaga"/>
              <xsd:enumeration value="Elizabeth Gerleit"/>
              <xsd:enumeration value="Steven Goldberg"/>
              <xsd:enumeration value="Erin Greenwald"/>
              <xsd:enumeration value="Terri Griffith"/>
              <xsd:enumeration value="Becky Gunning"/>
              <xsd:enumeration value="Steven Irving"/>
              <xsd:enumeration value="Mary Beth Jaffee"/>
              <xsd:enumeration value="Peyman Khalichi"/>
              <xsd:enumeration value="Amy Klimas"/>
              <xsd:enumeration value="Caitlin Levy"/>
              <xsd:enumeration value="Jennifer Lewis"/>
              <xsd:enumeration value="Zhenya Li"/>
              <xsd:enumeration value="Michael Long"/>
              <xsd:enumeration value="Nellie Louh"/>
              <xsd:enumeration value="Sarah Lupp"/>
              <xsd:enumeration value="Daryl MacCrehan"/>
              <xsd:enumeration value="Elizabeth Marsh Cupino"/>
              <xsd:enumeration value="Meghan Mixter"/>
              <xsd:enumeration value="Leisa Moyer"/>
              <xsd:enumeration value="Jayne Paschall"/>
              <xsd:enumeration value="Tammy Pilarcik"/>
              <xsd:enumeration value="Kiana Roberts"/>
              <xsd:enumeration value="Casey Rudzinski"/>
              <xsd:enumeration value="Liz Spinks"/>
              <xsd:enumeration value="Laura Staruk"/>
              <xsd:enumeration value="Amy Stilwell"/>
              <xsd:enumeration value="Renny Thomas"/>
              <xsd:enumeration value="Glacia Townsend"/>
              <xsd:enumeration value="Rachel Winn"/>
            </xsd:restriction>
          </xsd:simpleType>
        </xsd:union>
      </xsd:simpleType>
    </xsd:element>
    <xsd:element name="RevDt" ma:index="9" nillable="true" ma:displayName="Approved Date" ma:format="DateOnly" ma:internalName="RevDt">
      <xsd:simpleType>
        <xsd:restriction base="dms:DateTime"/>
      </xsd:simpleType>
    </xsd:element>
    <xsd:element name="EPMLiveListConfig" ma:index="12" nillable="true" ma:displayName="EPMLiveListConfig" ma:hidden="true" ma:internalName="EPMLiveListConfig">
      <xsd:simpleType>
        <xsd:restriction base="dms:Unknown"/>
      </xsd:simpleType>
    </xsd:element>
    <xsd:element name="Comment_x0020_Version" ma:index="17" nillable="true" ma:displayName="Approved Version" ma:description="This is the approved version of the document which should be used when completing an assigned task." ma:format="Hyperlink" ma:internalName="Comment_x0020_Ver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urrent_x0020_Doc_x0020_Control_x0020__x0023_" ma:index="18" nillable="true" ma:displayName="Current Doc Control #" ma:internalName="Current_x0020_Doc_x0020_Control_x0020__x0023_">
      <xsd:simpleType>
        <xsd:restriction base="dms:Text">
          <xsd:maxLength value="25"/>
        </xsd:restriction>
      </xsd:simpleType>
    </xsd:element>
    <xsd:element name="Update_x0020_Assigned_x0020_To" ma:index="19" nillable="true" ma:displayName="Update Assigned To" ma:internalName="Update_x0020_Assigned_x0020_To">
      <xsd:simpleType>
        <xsd:restriction base="dms:Text"/>
      </xsd:simpleType>
    </xsd:element>
    <xsd:element name="Del_x0020_Num" ma:index="21" nillable="true" ma:displayName="Del Num" ma:internalName="Del_x0020_Num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Dt xmlns="dc0668cf-8610-4bd2-9d7d-ae9f12fdbaed" xsi:nil="true"/>
    <DocOwner xmlns="dc0668cf-8610-4bd2-9d7d-ae9f12fdbaed">Zhenya Li</DocOwner>
    <Current_x0020_Doc_x0020_Control_x0020__x0023_ xmlns="dc0668cf-8610-4bd2-9d7d-ae9f12fdbaed" xsi:nil="true"/>
    <Comment_x0020_Version xmlns="dc0668cf-8610-4bd2-9d7d-ae9f12fdbaed">
      <Url xsi:nil="true"/>
      <Description xsi:nil="true"/>
    </Comment_x0020_Version>
    <DocCat xmlns="dc0668cf-8610-4bd2-9d7d-ae9f12fdbaed">Setup</DocCat>
    <Update_x0020_Assigned_x0020_To xmlns="dc0668cf-8610-4bd2-9d7d-ae9f12fdbaed" xsi:nil="true"/>
    <Del_x0020_Num xmlns="dc0668cf-8610-4bd2-9d7d-ae9f12fdbaed" xsi:nil="true"/>
    <DocRev xmlns="dc0668cf-8610-4bd2-9d7d-ae9f12fdbaed">A</DocRev>
    <DocGroup xmlns="dc0668cf-8610-4bd2-9d7d-ae9f12fdbaed">Summary Statements</DocGroup>
    <SubCat xmlns="dc0668cf-8610-4bd2-9d7d-ae9f12fdbaed" xsi:nil="true"/>
    <DocTyp xmlns="dc0668cf-8610-4bd2-9d7d-ae9f12fdbaed">Template</DocTyp>
    <FunctionalArea xmlns="dc0668cf-8610-4bd2-9d7d-ae9f12fdbaed">SRM</FunctionalArea>
    <EPMLiveListConfig xmlns="dc0668cf-8610-4bd2-9d7d-ae9f12fdbae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C3B67-E7EE-4E56-AABB-BFD0C8239C4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B3B24CA-7560-4092-BD71-C204E0EC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668cf-8610-4bd2-9d7d-ae9f12fdbae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F3491FA-CE02-40CB-8397-50958A20B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9A0BE-4286-4931-9B44-3F7924D30AC3}">
  <ds:schemaRefs>
    <ds:schemaRef ds:uri="http://purl.org/dc/terms/"/>
    <ds:schemaRef ds:uri="http://purl.org/dc/dcmitype/"/>
    <ds:schemaRef ds:uri="http://purl.org/dc/elements/1.1/"/>
    <ds:schemaRef ds:uri="dc0668cf-8610-4bd2-9d7d-ae9f12fdbaed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C7C05F7-72F1-4C73-AA15-F0E20EED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SStemplate</Template>
  <TotalTime>497</TotalTime>
  <Pages>4</Pages>
  <Words>438</Words>
  <Characters>5432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FY16 Summary Statement Template Multiple PI by Criteria</vt:lpstr>
    </vt:vector>
  </TitlesOfParts>
  <Company>UIS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FY16 Summary Statement Template Multiple PI by Criteria</dc:title>
  <dc:creator>BC99</dc:creator>
  <cp:lastModifiedBy>Henson, Craig</cp:lastModifiedBy>
  <cp:revision>38</cp:revision>
  <cp:lastPrinted>2011-07-13T13:09:00Z</cp:lastPrinted>
  <dcterms:created xsi:type="dcterms:W3CDTF">2017-08-16T15:32:00Z</dcterms:created>
  <dcterms:modified xsi:type="dcterms:W3CDTF">2018-02-17T20:56:00Z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0x0101004478B5557F51E94F96133D9A98EE73D2</vt:lpwstr>
  </property>
  <property fmtid="{D5CDD505-2E9C-101B-9397-08002B2CF9AE}" pid="4" name="Project">
    <vt:lpwstr/>
  </property>
  <property fmtid="{D5CDD505-2E9C-101B-9397-08002B2CF9AE}" pid="5" name="_dlc_DocId">
    <vt:lpwstr>46DZ55T5WMZZ-121-79</vt:lpwstr>
  </property>
  <property fmtid="{D5CDD505-2E9C-101B-9397-08002B2CF9AE}" pid="6" name="_dlc_DocIdItemGuid">
    <vt:lpwstr>ee8447c5-9c0a-45ed-8b58-7c6ab29178e6</vt:lpwstr>
  </property>
  <property fmtid="{D5CDD505-2E9C-101B-9397-08002B2CF9AE}" pid="7" name="_dlc_DocIdUrl">
    <vt:lpwstr>https://teams.sranet.sra.com/project/prsm/departments/scidocs/production/_layouts/DocIdRedir.aspx?ID=46DZ55T5WMZZ-121-79, 46DZ55T5WMZZ-121-79</vt:lpwstr>
  </property>
  <property fmtid="{D5CDD505-2E9C-101B-9397-08002B2CF9AE}" pid="8" name="DelFormat">
    <vt:lpwstr>Word</vt:lpwstr>
  </property>
  <property fmtid="{D5CDD505-2E9C-101B-9397-08002B2CF9AE}" pid="9" name="DeliverableType">
    <vt:lpwstr>Summary Statement Templates</vt:lpwstr>
  </property>
  <property fmtid="{D5CDD505-2E9C-101B-9397-08002B2CF9AE}" pid="10" name="Order">
    <vt:lpwstr>600.000000000000</vt:lpwstr>
  </property>
  <property fmtid="{D5CDD505-2E9C-101B-9397-08002B2CF9AE}" pid="11" name="Status">
    <vt:lpwstr>In Progress</vt:lpwstr>
  </property>
  <property fmtid="{D5CDD505-2E9C-101B-9397-08002B2CF9AE}" pid="12" name="RecType">
    <vt:lpwstr>Project Deliverables</vt:lpwstr>
  </property>
  <property fmtid="{D5CDD505-2E9C-101B-9397-08002B2CF9AE}" pid="13" name="SubmissionDate">
    <vt:lpwstr/>
  </property>
  <property fmtid="{D5CDD505-2E9C-101B-9397-08002B2CF9AE}" pid="14" name="CustomerReceiptDate">
    <vt:lpwstr/>
  </property>
  <property fmtid="{D5CDD505-2E9C-101B-9397-08002B2CF9AE}" pid="15" name="DocCategory">
    <vt:lpwstr/>
  </property>
  <property fmtid="{D5CDD505-2E9C-101B-9397-08002B2CF9AE}" pid="16" name="DCN">
    <vt:lpwstr/>
  </property>
  <property fmtid="{D5CDD505-2E9C-101B-9397-08002B2CF9AE}" pid="17" name="BaselinedDueDate">
    <vt:lpwstr/>
  </property>
  <property fmtid="{D5CDD505-2E9C-101B-9397-08002B2CF9AE}" pid="18" name="CurrentPlannedDueDate">
    <vt:lpwstr/>
  </property>
  <property fmtid="{D5CDD505-2E9C-101B-9397-08002B2CF9AE}" pid="19" name="DeliverTo">
    <vt:lpwstr/>
  </property>
  <property fmtid="{D5CDD505-2E9C-101B-9397-08002B2CF9AE}" pid="20" name="RejectReason">
    <vt:lpwstr/>
  </property>
  <property fmtid="{D5CDD505-2E9C-101B-9397-08002B2CF9AE}" pid="21" name="NbrCopies">
    <vt:lpwstr/>
  </property>
  <property fmtid="{D5CDD505-2E9C-101B-9397-08002B2CF9AE}" pid="22" name="DelStatusDate">
    <vt:lpwstr/>
  </property>
  <property fmtid="{D5CDD505-2E9C-101B-9397-08002B2CF9AE}" pid="23" name="Deliverable/Recievable Type">
    <vt:lpwstr>Summary Statement Templates</vt:lpwstr>
  </property>
  <property fmtid="{D5CDD505-2E9C-101B-9397-08002B2CF9AE}" pid="24" name="Deliverable Type">
    <vt:lpwstr>Draft Deliverable</vt:lpwstr>
  </property>
  <property fmtid="{D5CDD505-2E9C-101B-9397-08002B2CF9AE}" pid="25" name="Deliverable Recievable Type">
    <vt:lpwstr>Summary Statement Templates</vt:lpwstr>
  </property>
  <property fmtid="{D5CDD505-2E9C-101B-9397-08002B2CF9AE}" pid="26" name="Issue/Defects">
    <vt:lpwstr/>
  </property>
  <property fmtid="{D5CDD505-2E9C-101B-9397-08002B2CF9AE}" pid="27" name="Document Type">
    <vt:lpwstr/>
  </property>
  <property fmtid="{D5CDD505-2E9C-101B-9397-08002B2CF9AE}" pid="28" name="Date Reviewed">
    <vt:lpwstr>2016-01-27T00:00:00Z</vt:lpwstr>
  </property>
  <property fmtid="{D5CDD505-2E9C-101B-9397-08002B2CF9AE}" pid="29" name="Moderated/Approved Date">
    <vt:lpwstr>2016-01-27T00:00:00Z</vt:lpwstr>
  </property>
  <property fmtid="{D5CDD505-2E9C-101B-9397-08002B2CF9AE}" pid="30" name="Author0">
    <vt:lpwstr/>
  </property>
  <property fmtid="{D5CDD505-2E9C-101B-9397-08002B2CF9AE}" pid="31" name="Key Reviewer">
    <vt:lpwstr/>
  </property>
  <property fmtid="{D5CDD505-2E9C-101B-9397-08002B2CF9AE}" pid="32" name="Moderator">
    <vt:lpwstr/>
  </property>
</Properties>
</file>