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b w:val="0"/>
          <w:caps w:val="0"/>
          <w:szCs w:val="24"/>
        </w:rPr>
        <w:id w:val="557510094"/>
        <w:lock w:val="sdtContentLocked"/>
        <w:placeholder>
          <w:docPart w:val="DefaultPlaceholder_1082065158"/>
        </w:placeholder>
      </w:sdtPr>
      <w:sdtEndPr>
        <w:rPr>
          <w:sz w:val="22"/>
          <w:szCs w:val="22"/>
        </w:rPr>
      </w:sdtEndPr>
      <w:sdtContent>
        <w:p w:rsidR="001E515E" w:rsidRPr="0067721A" w:rsidRDefault="001E515E" w:rsidP="00310E89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67721A">
            <w:rPr>
              <w:rFonts w:ascii="Times New Roman" w:hAnsi="Times New Roman"/>
              <w:caps w:val="0"/>
              <w:sz w:val="22"/>
              <w:szCs w:val="22"/>
            </w:rPr>
            <w:t>Department of Defense</w:t>
          </w:r>
        </w:p>
        <w:p w:rsidR="001E515E" w:rsidRPr="0067721A" w:rsidRDefault="001E515E" w:rsidP="00310E89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67721A">
            <w:rPr>
              <w:rFonts w:ascii="Times New Roman" w:hAnsi="Times New Roman"/>
              <w:caps w:val="0"/>
              <w:sz w:val="22"/>
              <w:szCs w:val="22"/>
            </w:rPr>
            <w:t xml:space="preserve">U.S. Army Medical Research and Materiel Command </w:t>
          </w:r>
        </w:p>
        <w:p w:rsidR="001E515E" w:rsidRPr="0067721A" w:rsidRDefault="001E515E" w:rsidP="00310E89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67721A">
            <w:rPr>
              <w:rFonts w:ascii="Times New Roman" w:hAnsi="Times New Roman"/>
              <w:caps w:val="0"/>
              <w:sz w:val="22"/>
              <w:szCs w:val="22"/>
            </w:rPr>
            <w:t>Congressionally Directed Medical Research Progra</w:t>
          </w:r>
          <w:bookmarkStart w:id="0" w:name="_GoBack"/>
          <w:bookmarkEnd w:id="0"/>
          <w:r w:rsidRPr="0067721A">
            <w:rPr>
              <w:rFonts w:ascii="Times New Roman" w:hAnsi="Times New Roman"/>
              <w:caps w:val="0"/>
              <w:sz w:val="22"/>
              <w:szCs w:val="22"/>
            </w:rPr>
            <w:t>ms</w:t>
          </w:r>
        </w:p>
        <w:p w:rsidR="001E515E" w:rsidRPr="0067721A" w:rsidRDefault="001E515E" w:rsidP="00310E89">
          <w:pPr>
            <w:spacing w:after="0"/>
            <w:jc w:val="center"/>
            <w:rPr>
              <w:rFonts w:eastAsia="Calibri"/>
              <w:b/>
              <w:bCs/>
              <w:color w:val="000000"/>
              <w:sz w:val="22"/>
              <w:szCs w:val="22"/>
            </w:rPr>
          </w:pPr>
          <w:r w:rsidRPr="0067721A">
            <w:rPr>
              <w:rFonts w:eastAsia="Calibri"/>
              <w:b/>
              <w:bCs/>
              <w:color w:val="000000"/>
              <w:sz w:val="22"/>
              <w:szCs w:val="22"/>
            </w:rPr>
            <w:t>&lt;&lt;[d.App.Year]&gt;&gt; &lt;&lt;[d.App.ProgramDesc]&gt;&gt;</w:t>
          </w:r>
        </w:p>
        <w:p w:rsidR="001E515E" w:rsidRPr="0067721A" w:rsidRDefault="001E515E" w:rsidP="00310E89">
          <w:pPr>
            <w:spacing w:after="0"/>
            <w:jc w:val="center"/>
            <w:rPr>
              <w:rFonts w:eastAsia="Calibri"/>
              <w:b/>
              <w:bCs/>
              <w:color w:val="000000"/>
              <w:sz w:val="22"/>
              <w:szCs w:val="22"/>
            </w:rPr>
          </w:pPr>
          <w:r w:rsidRPr="0067721A">
            <w:rPr>
              <w:rFonts w:eastAsia="Calibri"/>
              <w:b/>
              <w:bCs/>
              <w:color w:val="000000"/>
              <w:sz w:val="22"/>
              <w:szCs w:val="22"/>
            </w:rPr>
            <w:t>&lt;&lt;[d.App.AwardDesc]&gt;&gt;</w:t>
          </w:r>
        </w:p>
        <w:p w:rsidR="001E515E" w:rsidRPr="0067721A" w:rsidRDefault="001E515E" w:rsidP="00310E89">
          <w:pPr>
            <w:pStyle w:val="Masthead"/>
            <w:spacing w:after="480"/>
            <w:rPr>
              <w:b w:val="0"/>
              <w:bCs/>
              <w:sz w:val="22"/>
              <w:szCs w:val="22"/>
            </w:rPr>
          </w:pPr>
          <w:r w:rsidRPr="0067721A">
            <w:rPr>
              <w:rFonts w:ascii="Times New Roman" w:hAnsi="Times New Roman"/>
              <w:caps w:val="0"/>
              <w:sz w:val="22"/>
              <w:szCs w:val="22"/>
            </w:rPr>
            <w:t>Peer Review Summary Statement</w:t>
          </w:r>
        </w:p>
        <w:tbl>
          <w:tblPr>
            <w:tblW w:w="0" w:type="auto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</w:tblPr>
          <w:tblGrid>
            <w:gridCol w:w="4852"/>
            <w:gridCol w:w="4508"/>
          </w:tblGrid>
          <w:tr w:rsidR="001E515E" w:rsidRPr="001D7D8F" w:rsidTr="00310E89">
            <w:tc>
              <w:tcPr>
                <w:tcW w:w="4852" w:type="dxa"/>
                <w:shd w:val="clear" w:color="auto" w:fill="auto"/>
              </w:tcPr>
              <w:p w:rsidR="001E515E" w:rsidRPr="001D7D8F" w:rsidRDefault="001E515E" w:rsidP="001E515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bCs/>
                    <w:sz w:val="22"/>
                    <w:szCs w:val="22"/>
                  </w:rPr>
                  <w:t>CDMRP Log Number:</w:t>
                </w:r>
                <w:r>
                  <w:rPr>
                    <w:b/>
                    <w:bCs/>
                    <w:sz w:val="22"/>
                    <w:szCs w:val="22"/>
                  </w:rPr>
                  <w:t xml:space="preserve"> 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&lt;&lt;[d.App.LogNumber]&gt;&gt;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1E515E" w:rsidRPr="001D7D8F" w:rsidRDefault="001E515E" w:rsidP="00BD39FA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sz w:val="22"/>
                    <w:szCs w:val="22"/>
                  </w:rPr>
                  <w:t>Project Duration: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&lt;&lt;[</w:t>
                </w:r>
                <w:proofErr w:type="spellStart"/>
                <w:r>
                  <w:rPr>
                    <w:rFonts w:eastAsia="Calibri"/>
                    <w:color w:val="000000"/>
                    <w:sz w:val="22"/>
                    <w:szCs w:val="22"/>
                  </w:rPr>
                  <w:t>d.App.Duration</w:t>
                </w:r>
                <w:proofErr w:type="spellEnd"/>
                <w:r>
                  <w:rPr>
                    <w:rFonts w:eastAsia="Calibri"/>
                    <w:color w:val="000000"/>
                    <w:sz w:val="22"/>
                    <w:szCs w:val="22"/>
                  </w:rPr>
                  <w:t>]:"##</w:t>
                </w:r>
                <w:r w:rsidR="00BD39F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 xml:space="preserve">"&gt;&gt; </w:t>
                </w:r>
                <w:r w:rsidRPr="004D3DD9">
                  <w:rPr>
                    <w:rFonts w:eastAsia="Calibri"/>
                    <w:color w:val="000000"/>
                    <w:sz w:val="22"/>
                    <w:szCs w:val="22"/>
                  </w:rPr>
                  <w:t>months</w:t>
                </w:r>
              </w:p>
            </w:tc>
          </w:tr>
          <w:tr w:rsidR="001E515E" w:rsidRPr="001D7D8F" w:rsidTr="00310E89">
            <w:tc>
              <w:tcPr>
                <w:tcW w:w="4852" w:type="dxa"/>
                <w:shd w:val="clear" w:color="auto" w:fill="auto"/>
              </w:tcPr>
              <w:p w:rsidR="001E515E" w:rsidRPr="001D7D8F" w:rsidRDefault="001E515E" w:rsidP="001E515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sz w:val="22"/>
                    <w:szCs w:val="22"/>
                  </w:rPr>
                  <w:t>Grants.gov ID Number: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&lt;&lt;[d.App.Field1]&gt;&gt;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1E515E" w:rsidRPr="001D7D8F" w:rsidRDefault="001E515E" w:rsidP="00BD39FA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sz w:val="22"/>
                    <w:szCs w:val="22"/>
                  </w:rPr>
                  <w:t>Total Budget Requested: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 w:rsidRPr="004D3DD9">
                  <w:rPr>
                    <w:rFonts w:eastAsia="Calibri"/>
                    <w:color w:val="000000"/>
                    <w:sz w:val="22"/>
                    <w:szCs w:val="22"/>
                  </w:rPr>
                  <w:t>$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&lt;&lt;[</w:t>
                </w:r>
                <w:proofErr w:type="spellStart"/>
                <w:r>
                  <w:rPr>
                    <w:rFonts w:eastAsia="Calibri"/>
                    <w:color w:val="000000"/>
                    <w:sz w:val="22"/>
                    <w:szCs w:val="22"/>
                  </w:rPr>
                  <w:t>d.App.TotalBudget</w:t>
                </w:r>
                <w:proofErr w:type="spellEnd"/>
                <w:r>
                  <w:rPr>
                    <w:rFonts w:eastAsia="Calibri"/>
                    <w:color w:val="000000"/>
                    <w:sz w:val="22"/>
                    <w:szCs w:val="22"/>
                  </w:rPr>
                  <w:t>]:"###,###,###,##</w:t>
                </w:r>
                <w:r w:rsidR="00BD39F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"&gt;&gt;</w:t>
                </w:r>
              </w:p>
            </w:tc>
          </w:tr>
          <w:tr w:rsidR="001E515E" w:rsidRPr="001D7D8F" w:rsidTr="00310E89">
            <w:tc>
              <w:tcPr>
                <w:tcW w:w="4852" w:type="dxa"/>
                <w:shd w:val="clear" w:color="auto" w:fill="auto"/>
              </w:tcPr>
              <w:p w:rsidR="001E515E" w:rsidRPr="001D7D8F" w:rsidRDefault="001E515E" w:rsidP="001E515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Meeting Dates</w:t>
                </w:r>
                <w:r w:rsidRPr="001D7D8F">
                  <w:rPr>
                    <w:b/>
                    <w:sz w:val="22"/>
                    <w:szCs w:val="22"/>
                  </w:rPr>
                  <w:t>: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&lt;&lt;[d.App.PanelStartDate]:"MM/dd/yyyy"&gt;&gt;</w:t>
                </w:r>
                <w:r w:rsidRPr="004D3DD9">
                  <w:rPr>
                    <w:rFonts w:eastAsia="Calibri"/>
                    <w:color w:val="000000"/>
                    <w:sz w:val="22"/>
                    <w:szCs w:val="22"/>
                  </w:rPr>
                  <w:t>-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&lt;&lt;[d.App.PanelEndDate]:"MM/dd/yyyy"&gt;&gt;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1E515E" w:rsidRPr="001D7D8F" w:rsidRDefault="001E515E" w:rsidP="00BD39FA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 xml:space="preserve">Direct Costs: </w:t>
                </w:r>
                <w:r w:rsidRPr="004D3DD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$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</w:t>
                </w:r>
                <w:proofErr w:type="spellStart"/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d.App.DirectCosts</w:t>
                </w:r>
                <w:proofErr w:type="spellEnd"/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]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BD39F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&gt;&gt;</w:t>
                </w:r>
              </w:p>
            </w:tc>
          </w:tr>
          <w:tr w:rsidR="001E515E" w:rsidRPr="001D7D8F" w:rsidTr="00310E89">
            <w:tc>
              <w:tcPr>
                <w:tcW w:w="4852" w:type="dxa"/>
                <w:shd w:val="clear" w:color="auto" w:fill="auto"/>
              </w:tcPr>
              <w:p w:rsidR="001E515E" w:rsidRPr="001D7D8F" w:rsidRDefault="001E515E" w:rsidP="001E515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Review Panel</w:t>
                </w:r>
                <w:r w:rsidRPr="001D7D8F">
                  <w:rPr>
                    <w:b/>
                    <w:sz w:val="22"/>
                    <w:szCs w:val="22"/>
                  </w:rPr>
                  <w:t>: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&lt;&lt;[d.App.PanelName]&gt;&gt;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1E515E" w:rsidRPr="001D7D8F" w:rsidRDefault="001E515E" w:rsidP="00BD39FA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 xml:space="preserve">Indirect Costs: </w:t>
                </w:r>
                <w:r w:rsidRPr="004D3DD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$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</w:t>
                </w:r>
                <w:proofErr w:type="spellStart"/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d.App.IndirectCosts</w:t>
                </w:r>
                <w:proofErr w:type="spellEnd"/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]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BD39FA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&gt;&gt;</w:t>
                </w:r>
              </w:p>
            </w:tc>
          </w:tr>
        </w:tbl>
        <w:p w:rsidR="001E515E" w:rsidRPr="001D7D8F" w:rsidRDefault="001E515E" w:rsidP="00310E89">
          <w:pPr>
            <w:pStyle w:val="MainHeadings"/>
            <w:keepNext w:val="0"/>
            <w:spacing w:after="0"/>
            <w:rPr>
              <w:rFonts w:ascii="Times New Roman" w:hAnsi="Times New Roman"/>
              <w:caps w:val="0"/>
              <w:sz w:val="22"/>
              <w:szCs w:val="22"/>
            </w:rPr>
          </w:pPr>
          <w:r w:rsidRPr="001D7D8F">
            <w:rPr>
              <w:rFonts w:ascii="Times New Roman" w:hAnsi="Times New Roman"/>
              <w:caps w:val="0"/>
              <w:sz w:val="22"/>
              <w:szCs w:val="22"/>
            </w:rPr>
            <w:t>Title:</w:t>
          </w:r>
          <w:r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&lt;&lt;[d.App.ApplicationTitle]&gt;&gt;</w:t>
          </w:r>
        </w:p>
        <w:p w:rsidR="001E515E" w:rsidRPr="001D7D8F" w:rsidRDefault="001E515E" w:rsidP="00310E89">
          <w:pPr>
            <w:pStyle w:val="MainHeadings"/>
            <w:keepNext w:val="0"/>
            <w:spacing w:before="0" w:after="0"/>
            <w:rPr>
              <w:rFonts w:ascii="Times New Roman" w:hAnsi="Times New Roman"/>
              <w:caps w:val="0"/>
              <w:sz w:val="22"/>
              <w:szCs w:val="22"/>
            </w:rPr>
          </w:pPr>
          <w:r w:rsidRPr="001D7D8F">
            <w:rPr>
              <w:rFonts w:ascii="Times New Roman" w:hAnsi="Times New Roman"/>
              <w:caps w:val="0"/>
              <w:sz w:val="22"/>
              <w:szCs w:val="22"/>
            </w:rPr>
            <w:t>Principal Investigator:</w:t>
          </w:r>
          <w:r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&lt;&lt;[d.App.PiFirstName]&gt;&gt; &lt;&lt;[d.App.PiLastName]&gt;&gt;</w:t>
          </w:r>
        </w:p>
        <w:p w:rsidR="001E515E" w:rsidRPr="00A478A8" w:rsidRDefault="001E515E" w:rsidP="00310E89">
          <w:pPr>
            <w:pStyle w:val="MainHeadings"/>
            <w:keepNext w:val="0"/>
            <w:spacing w:before="0" w:after="0"/>
            <w:rPr>
              <w:rFonts w:ascii="Times New Roman" w:hAnsi="Times New Roman"/>
              <w:b w:val="0"/>
              <w:caps w:val="0"/>
              <w:sz w:val="22"/>
              <w:szCs w:val="22"/>
            </w:rPr>
          </w:pPr>
          <w:r w:rsidRPr="001D7D8F">
            <w:rPr>
              <w:rFonts w:ascii="Times New Roman" w:hAnsi="Times New Roman"/>
              <w:caps w:val="0"/>
              <w:sz w:val="22"/>
              <w:szCs w:val="22"/>
            </w:rPr>
            <w:t>Performing Organization:</w:t>
          </w:r>
          <w:r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&lt;&lt;[d.App.PiOrgName]&gt;&gt;</w:t>
          </w:r>
        </w:p>
        <w:p w:rsidR="001E515E" w:rsidRPr="00A478A8" w:rsidRDefault="001E515E" w:rsidP="001E515E">
          <w:pPr>
            <w:pStyle w:val="MainHeadings"/>
            <w:keepNext w:val="0"/>
            <w:spacing w:before="0" w:after="480"/>
            <w:rPr>
              <w:rFonts w:ascii="Times New Roman" w:hAnsi="Times New Roman"/>
              <w:b w:val="0"/>
              <w:caps w:val="0"/>
              <w:sz w:val="22"/>
              <w:szCs w:val="22"/>
            </w:rPr>
          </w:pPr>
          <w:r w:rsidRPr="001D7D8F">
            <w:rPr>
              <w:rFonts w:ascii="Times New Roman" w:hAnsi="Times New Roman"/>
              <w:caps w:val="0"/>
              <w:sz w:val="22"/>
              <w:szCs w:val="22"/>
            </w:rPr>
            <w:t>Contracting Organization:</w:t>
          </w:r>
          <w:r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&lt;&lt;[d.App.AdminOrgName]&gt;&gt;</w:t>
          </w: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227018" w:rsidRPr="004C374B" w:rsidTr="008D46EF">
            <w:trPr>
              <w:jc w:val="center"/>
            </w:trPr>
            <w:tc>
              <w:tcPr>
                <w:tcW w:w="6813" w:type="dxa"/>
                <w:gridSpan w:val="3"/>
                <w:shd w:val="clear" w:color="auto" w:fill="auto"/>
              </w:tcPr>
              <w:p w:rsidR="00227018" w:rsidRPr="004C374B" w:rsidRDefault="00227018" w:rsidP="008D46EF">
                <w:pPr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 xml:space="preserve">Panel Member Enthusiasm </w:t>
                </w:r>
                <w:r w:rsidR="006849A0">
                  <w:rPr>
                    <w:b/>
                    <w:sz w:val="22"/>
                    <w:szCs w:val="22"/>
                  </w:rPr>
                  <w:t>Levels</w:t>
                </w:r>
              </w:p>
            </w:tc>
          </w:tr>
          <w:tr w:rsidR="00227018" w:rsidRPr="004C374B" w:rsidTr="008D46EF">
            <w:trPr>
              <w:jc w:val="center"/>
            </w:trPr>
            <w:tc>
              <w:tcPr>
                <w:tcW w:w="2285" w:type="dxa"/>
                <w:shd w:val="clear" w:color="auto" w:fill="auto"/>
              </w:tcPr>
              <w:p w:rsidR="00227018" w:rsidRDefault="00227018" w:rsidP="008D46EF">
                <w:pPr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High</w:t>
                </w:r>
              </w:p>
            </w:tc>
            <w:tc>
              <w:tcPr>
                <w:tcW w:w="2276" w:type="dxa"/>
                <w:shd w:val="clear" w:color="auto" w:fill="auto"/>
              </w:tcPr>
              <w:p w:rsidR="00227018" w:rsidRDefault="00227018" w:rsidP="008D46EF">
                <w:pPr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Medium</w:t>
                </w:r>
              </w:p>
            </w:tc>
            <w:tc>
              <w:tcPr>
                <w:tcW w:w="2252" w:type="dxa"/>
                <w:shd w:val="clear" w:color="auto" w:fill="auto"/>
              </w:tcPr>
              <w:p w:rsidR="00227018" w:rsidRDefault="00227018" w:rsidP="008D46EF">
                <w:pPr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Low</w:t>
                </w:r>
              </w:p>
            </w:tc>
          </w:tr>
          <w:tr w:rsidR="00227018" w:rsidRPr="004C374B" w:rsidTr="008D46EF">
            <w:trPr>
              <w:jc w:val="center"/>
            </w:trPr>
            <w:tc>
              <w:tcPr>
                <w:tcW w:w="2285" w:type="dxa"/>
                <w:shd w:val="clear" w:color="auto" w:fill="auto"/>
              </w:tcPr>
              <w:p w:rsidR="00227018" w:rsidRPr="000D0133" w:rsidRDefault="001B4918" w:rsidP="006E5413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&lt;&lt;[</w:t>
                </w:r>
                <w:r w:rsidR="000E02C8">
                  <w:rPr>
                    <w:sz w:val="22"/>
                    <w:szCs w:val="22"/>
                  </w:rPr>
                  <w:t xml:space="preserve">(decimal) </w:t>
                </w:r>
                <w:r w:rsidR="00E20CB0">
                  <w:rPr>
                    <w:sz w:val="22"/>
                    <w:szCs w:val="22"/>
                  </w:rPr>
                  <w:t>(</w:t>
                </w:r>
                <w:r>
                  <w:rPr>
                    <w:sz w:val="22"/>
                    <w:szCs w:val="22"/>
                  </w:rPr>
                  <w:t>d.Critiques.Where(x =&gt; x.OverallFlag).Sum(x =&gt; x.AdjectivalScoreLabel == “High” ? 1 : 0)</w:t>
                </w:r>
                <w:r w:rsidR="003B1CA6">
                  <w:rPr>
                    <w:sz w:val="22"/>
                    <w:szCs w:val="22"/>
                  </w:rPr>
                  <w:t>/</w:t>
                </w:r>
                <w:r w:rsidR="000E02C8">
                  <w:rPr>
                    <w:sz w:val="22"/>
                    <w:szCs w:val="22"/>
                  </w:rPr>
                  <w:t>(decimal)</w:t>
                </w:r>
                <w:r w:rsidR="00E20CB0">
                  <w:rPr>
                    <w:sz w:val="22"/>
                    <w:szCs w:val="22"/>
                  </w:rPr>
                  <w:t>d.Critiques.Count(x =&gt; x.OverallFlag))*100</w:t>
                </w:r>
                <w:r w:rsidR="000E02C8">
                  <w:rPr>
                    <w:sz w:val="22"/>
                    <w:szCs w:val="22"/>
                  </w:rPr>
                  <w:t>m</w:t>
                </w:r>
                <w:r>
                  <w:rPr>
                    <w:sz w:val="22"/>
                    <w:szCs w:val="22"/>
                  </w:rPr>
                  <w:t>]</w:t>
                </w:r>
                <w:r w:rsidR="002E0B6A">
                  <w:rPr>
                    <w:sz w:val="22"/>
                    <w:szCs w:val="22"/>
                  </w:rPr>
                  <w:t>:”##0</w:t>
                </w:r>
                <w:r w:rsidR="000E02C8">
                  <w:rPr>
                    <w:sz w:val="22"/>
                    <w:szCs w:val="22"/>
                  </w:rPr>
                  <w:t>”</w:t>
                </w:r>
                <w:r>
                  <w:rPr>
                    <w:sz w:val="22"/>
                    <w:szCs w:val="22"/>
                  </w:rPr>
                  <w:t>&gt;&gt;</w:t>
                </w:r>
                <w:r w:rsidR="00E20CB0">
                  <w:rPr>
                    <w:sz w:val="22"/>
                    <w:szCs w:val="22"/>
                  </w:rPr>
                  <w:t>%</w:t>
                </w:r>
              </w:p>
            </w:tc>
            <w:tc>
              <w:tcPr>
                <w:tcW w:w="2276" w:type="dxa"/>
                <w:shd w:val="clear" w:color="auto" w:fill="auto"/>
                <w:vAlign w:val="center"/>
              </w:tcPr>
              <w:p w:rsidR="00227018" w:rsidRPr="000D0133" w:rsidRDefault="0004612B" w:rsidP="0004612B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&lt;&lt;[(decimal) (d.Critiques.Where(x =&gt; x.OverallFlag).Sum(x =&gt; x.AdjectivalScoreLabel == “Medium” ? 1 : 0)/(decimal)d.Critiques.Count</w:t>
                </w:r>
                <w:r w:rsidR="002E0B6A">
                  <w:rPr>
                    <w:sz w:val="22"/>
                    <w:szCs w:val="22"/>
                  </w:rPr>
                  <w:t>(x =&gt; x.OverallFlag))*100m]:”##0</w:t>
                </w:r>
                <w:r>
                  <w:rPr>
                    <w:sz w:val="22"/>
                    <w:szCs w:val="22"/>
                  </w:rPr>
                  <w:t>”&gt;&gt;%</w:t>
                </w:r>
              </w:p>
            </w:tc>
            <w:tc>
              <w:tcPr>
                <w:tcW w:w="2252" w:type="dxa"/>
                <w:shd w:val="clear" w:color="auto" w:fill="auto"/>
                <w:vAlign w:val="center"/>
              </w:tcPr>
              <w:p w:rsidR="00227018" w:rsidRPr="000D0133" w:rsidRDefault="0004612B" w:rsidP="0004612B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&lt;&lt;[(decimal) (d.Critiques.Where(x =&gt; x.OverallFlag).Sum(x =&gt; x.AdjectivalScoreLabel == “Low” ? 1 : 0)/(decimal)d.Critiques.Count</w:t>
                </w:r>
                <w:r w:rsidR="002E0B6A">
                  <w:rPr>
                    <w:sz w:val="22"/>
                    <w:szCs w:val="22"/>
                  </w:rPr>
                  <w:t>(x =&gt; x.OverallFlag))*100m]:”##0</w:t>
                </w:r>
                <w:r>
                  <w:rPr>
                    <w:sz w:val="22"/>
                    <w:szCs w:val="22"/>
                  </w:rPr>
                  <w:t>”&gt;&gt;%</w:t>
                </w:r>
              </w:p>
            </w:tc>
          </w:tr>
        </w:tbl>
        <w:p w:rsidR="00C73B46" w:rsidRPr="00D16AB2" w:rsidRDefault="00C73B46" w:rsidP="00C73B46">
          <w:pPr>
            <w:pStyle w:val="ECNoteHeadings"/>
            <w:spacing w:before="480"/>
            <w:rPr>
              <w:rFonts w:ascii="Times New Roman" w:hAnsi="Times New Roman"/>
              <w:sz w:val="22"/>
              <w:szCs w:val="22"/>
              <w:u w:val="single"/>
            </w:rPr>
          </w:pPr>
          <w:r w:rsidRPr="00D16AB2">
            <w:rPr>
              <w:rFonts w:ascii="Times New Roman" w:hAnsi="Times New Roman"/>
              <w:sz w:val="22"/>
              <w:szCs w:val="22"/>
              <w:u w:val="single"/>
            </w:rPr>
            <w:t>PRIMARY CRITERIA</w:t>
          </w:r>
        </w:p>
        <w:p w:rsidR="00C73B46" w:rsidRPr="00D16AB2" w:rsidRDefault="00C73B46" w:rsidP="00C73B46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sz w:val="22"/>
              <w:szCs w:val="22"/>
            </w:rPr>
          </w:pPr>
          <w:r w:rsidRPr="00D16AB2">
            <w:rPr>
              <w:sz w:val="22"/>
              <w:szCs w:val="22"/>
            </w:rPr>
            <w:t>&lt;&lt;foreach</w:t>
          </w:r>
          <w:r w:rsidR="00AB3010" w:rsidRPr="00D16AB2">
            <w:rPr>
              <w:sz w:val="22"/>
              <w:szCs w:val="22"/>
            </w:rPr>
            <w:t xml:space="preserve"> [element in d.Critiques.Where(</w:t>
          </w:r>
          <w:r w:rsidR="008E2EF9" w:rsidRPr="00D16AB2">
            <w:rPr>
              <w:sz w:val="22"/>
              <w:szCs w:val="22"/>
            </w:rPr>
            <w:t>x =&gt; !x.ScoreFlag</w:t>
          </w:r>
          <w:r w:rsidR="009E2860" w:rsidRPr="00D16AB2">
            <w:rPr>
              <w:sz w:val="22"/>
              <w:szCs w:val="22"/>
            </w:rPr>
            <w:t xml:space="preserve"> </w:t>
          </w:r>
          <w:r w:rsidR="009E2860" w:rsidRPr="00D16AB2">
            <w:rPr>
              <w:b/>
              <w:bCs/>
              <w:sz w:val="22"/>
              <w:szCs w:val="22"/>
            </w:rPr>
            <w:t xml:space="preserve">&amp;&amp; x.ClientElementId </w:t>
          </w:r>
          <w:r w:rsidR="009E2860" w:rsidRPr="00D16AB2">
            <w:rPr>
              <w:sz w:val="22"/>
              <w:szCs w:val="22"/>
            </w:rPr>
            <w:t>!</w:t>
          </w:r>
          <w:r w:rsidR="009E2860" w:rsidRPr="00D16AB2">
            <w:rPr>
              <w:b/>
              <w:bCs/>
              <w:sz w:val="22"/>
              <w:szCs w:val="22"/>
            </w:rPr>
            <w:t>= 217</w:t>
          </w:r>
          <w:r w:rsidR="00BC012F" w:rsidRPr="00D16AB2">
            <w:rPr>
              <w:b/>
              <w:bCs/>
              <w:sz w:val="22"/>
              <w:szCs w:val="22"/>
            </w:rPr>
            <w:t xml:space="preserve"> </w:t>
          </w:r>
          <w:r w:rsidR="0065726E" w:rsidRPr="00D16AB2">
            <w:rPr>
              <w:b/>
              <w:bCs/>
              <w:sz w:val="22"/>
              <w:szCs w:val="22"/>
            </w:rPr>
            <w:t xml:space="preserve">&amp;&amp; x.ClientElementId </w:t>
          </w:r>
          <w:r w:rsidR="0065726E" w:rsidRPr="00D16AB2">
            <w:rPr>
              <w:sz w:val="22"/>
              <w:szCs w:val="22"/>
            </w:rPr>
            <w:t>!</w:t>
          </w:r>
          <w:r w:rsidR="0065726E" w:rsidRPr="00D16AB2">
            <w:rPr>
              <w:b/>
              <w:bCs/>
              <w:sz w:val="22"/>
              <w:szCs w:val="22"/>
            </w:rPr>
            <w:t xml:space="preserve">= 494  </w:t>
          </w:r>
          <w:r w:rsidR="00BC012F" w:rsidRPr="00D16AB2">
            <w:rPr>
              <w:b/>
              <w:bCs/>
              <w:sz w:val="22"/>
              <w:szCs w:val="22"/>
            </w:rPr>
            <w:t xml:space="preserve">&amp;&amp; x.ElementTypeId </w:t>
          </w:r>
          <w:r w:rsidR="00BC012F" w:rsidRPr="00D16AB2">
            <w:rPr>
              <w:sz w:val="22"/>
              <w:szCs w:val="22"/>
            </w:rPr>
            <w:t xml:space="preserve">!= </w:t>
          </w:r>
          <w:r w:rsidR="00BC012F" w:rsidRPr="00D16AB2">
            <w:rPr>
              <w:b/>
              <w:bCs/>
              <w:sz w:val="22"/>
              <w:szCs w:val="22"/>
            </w:rPr>
            <w:t xml:space="preserve"> 2 &amp;&amp; x.ElementTypeId != 4</w:t>
          </w:r>
          <w:r w:rsidRPr="00D16AB2">
            <w:rPr>
              <w:sz w:val="22"/>
              <w:szCs w:val="22"/>
            </w:rPr>
            <w:t>).GroupBy( p =&gt; new { ElementDesc = p.ElementDesc, ElementOrder = p.ElementOrder, ClientElementId = p.ClientElementId}).OrderBy(o=&gt; o.Key.ElementOrder)]&gt;&gt;</w:t>
          </w:r>
          <w:r w:rsidRPr="00D16AB2">
            <w:rPr>
              <w:b/>
              <w:i/>
              <w:sz w:val="22"/>
              <w:szCs w:val="22"/>
            </w:rPr>
            <w:t>&lt;&lt;[element.Key.ElementDesc]&gt;&gt;</w:t>
          </w:r>
        </w:p>
        <w:p w:rsidR="00C73B46" w:rsidRPr="00D16AB2" w:rsidRDefault="00C73B46" w:rsidP="00C73B46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bCs/>
              <w:sz w:val="22"/>
              <w:szCs w:val="22"/>
            </w:rPr>
          </w:pPr>
          <w:r w:rsidRPr="00D16AB2">
            <w:rPr>
              <w:b/>
              <w:bCs/>
              <w:sz w:val="22"/>
              <w:szCs w:val="22"/>
            </w:rPr>
            <w:t>&lt;&lt;foreach [in d.Critiques.Where(x =&gt; x.ClientElementId == element.Key.ClientElementId).</w:t>
          </w:r>
          <w:r w:rsidR="00404333" w:rsidRPr="00D16AB2">
            <w:rPr>
              <w:b/>
              <w:bCs/>
              <w:sz w:val="22"/>
              <w:szCs w:val="22"/>
            </w:rPr>
            <w:t>OrderBy(o =&gt; o.DiscussionNoteFlag).Then</w:t>
          </w:r>
          <w:r w:rsidRPr="00D16AB2">
            <w:rPr>
              <w:b/>
              <w:bCs/>
              <w:sz w:val="22"/>
              <w:szCs w:val="22"/>
            </w:rPr>
            <w:t>By(o =&gt; o.ReviewerOrder)]&gt;&gt;</w:t>
          </w:r>
          <w:r w:rsidR="00404333" w:rsidRPr="00D16AB2">
            <w:rPr>
              <w:b/>
              <w:bCs/>
              <w:sz w:val="22"/>
              <w:szCs w:val="22"/>
            </w:rPr>
            <w:t>&lt;&lt;if [DiscussionNoteFlag]&gt;&gt;Discussion Notes&lt;&lt;else&gt;&gt;</w:t>
          </w:r>
          <w:r w:rsidRPr="00D16AB2">
            <w:rPr>
              <w:b/>
              <w:bCs/>
              <w:sz w:val="22"/>
              <w:szCs w:val="22"/>
            </w:rPr>
            <w:t>&lt;&lt;[ReviewerDisplayNa</w:t>
          </w:r>
          <w:r w:rsidR="00BC2C11" w:rsidRPr="00D16AB2">
            <w:rPr>
              <w:b/>
              <w:bCs/>
              <w:sz w:val="22"/>
              <w:szCs w:val="22"/>
            </w:rPr>
            <w:t>me]&gt;&gt;</w:t>
          </w:r>
          <w:r w:rsidR="00404333" w:rsidRPr="00D16AB2">
            <w:rPr>
              <w:b/>
              <w:bCs/>
              <w:sz w:val="22"/>
              <w:szCs w:val="22"/>
            </w:rPr>
            <w:t>&lt;&lt;/if&gt;&gt;</w:t>
          </w:r>
        </w:p>
        <w:sdt>
          <w:sdtPr>
            <w:rPr>
              <w:bCs/>
              <w:sz w:val="22"/>
              <w:szCs w:val="22"/>
            </w:rPr>
            <w:id w:val="-305854384"/>
            <w:lock w:val="sdtLocked"/>
            <w:placeholder>
              <w:docPart w:val="488C3DE155304372A87BE8D4F36AE291"/>
            </w:placeholder>
          </w:sdtPr>
          <w:sdtEndPr/>
          <w:sdtContent>
            <w:p w:rsidR="00C73B46" w:rsidRPr="00D16AB2" w:rsidRDefault="00C73B46" w:rsidP="00C73B46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bCs/>
                  <w:sz w:val="22"/>
                  <w:szCs w:val="22"/>
                </w:rPr>
              </w:pPr>
              <w:r w:rsidRPr="00D16AB2">
                <w:rPr>
                  <w:bCs/>
                  <w:sz w:val="22"/>
                  <w:szCs w:val="22"/>
                </w:rPr>
                <w:t>Tag||&lt;</w:t>
              </w:r>
              <w:proofErr w:type="gramStart"/>
              <w:r w:rsidRPr="00D16AB2">
                <w:rPr>
                  <w:bCs/>
                  <w:sz w:val="22"/>
                  <w:szCs w:val="22"/>
                </w:rPr>
                <w:t>&lt;[</w:t>
              </w:r>
              <w:proofErr w:type="spellStart"/>
              <w:proofErr w:type="gramEnd"/>
              <w:r w:rsidRPr="00D16AB2">
                <w:rPr>
                  <w:bCs/>
                  <w:sz w:val="22"/>
                  <w:szCs w:val="22"/>
                </w:rPr>
                <w:t>ApplicationTemplateElementId</w:t>
              </w:r>
              <w:proofErr w:type="spellEnd"/>
              <w:r w:rsidRPr="00D16AB2">
                <w:rPr>
                  <w:bCs/>
                  <w:sz w:val="22"/>
                  <w:szCs w:val="22"/>
                </w:rPr>
                <w:t>]&gt;&gt;||&lt;&lt;[</w:t>
              </w:r>
              <w:proofErr w:type="spellStart"/>
              <w:r w:rsidRPr="00D16AB2">
                <w:rPr>
                  <w:bCs/>
                  <w:sz w:val="22"/>
                  <w:szCs w:val="22"/>
                </w:rPr>
                <w:t>ContentText</w:t>
              </w:r>
              <w:proofErr w:type="spellEnd"/>
              <w:r w:rsidRPr="00D16AB2">
                <w:rPr>
                  <w:bCs/>
                  <w:sz w:val="22"/>
                  <w:szCs w:val="22"/>
                </w:rPr>
                <w:t>] -html&gt;&gt;</w:t>
              </w:r>
            </w:p>
          </w:sdtContent>
        </w:sdt>
        <w:p w:rsidR="00C73B46" w:rsidRPr="00D16AB2" w:rsidRDefault="00C73B46" w:rsidP="00C73B46">
          <w:pPr>
            <w:pStyle w:val="a"/>
            <w:keepNext/>
            <w:widowControl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sz w:val="22"/>
              <w:szCs w:val="22"/>
              <w:u w:val="single"/>
            </w:rPr>
          </w:pPr>
          <w:r w:rsidRPr="00D16AB2">
            <w:rPr>
              <w:bCs/>
              <w:sz w:val="22"/>
              <w:szCs w:val="22"/>
            </w:rPr>
            <w:t>&lt;&lt;/foreach&gt;&gt;&lt;&lt;/foreach&gt;&gt;</w:t>
          </w:r>
          <w:r w:rsidRPr="00D16AB2">
            <w:rPr>
              <w:b/>
              <w:sz w:val="22"/>
              <w:szCs w:val="22"/>
              <w:u w:val="single"/>
            </w:rPr>
            <w:t>SECONDARY CRITERIA</w:t>
          </w:r>
        </w:p>
        <w:p w:rsidR="00C73B46" w:rsidRPr="00D16AB2" w:rsidRDefault="00C73B46" w:rsidP="00C73B46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i/>
              <w:sz w:val="22"/>
              <w:szCs w:val="22"/>
            </w:rPr>
          </w:pPr>
          <w:r w:rsidRPr="00D16AB2">
            <w:rPr>
              <w:sz w:val="22"/>
              <w:szCs w:val="22"/>
            </w:rPr>
            <w:t xml:space="preserve">&lt;&lt;foreach [element in d.Critiques.Where(x =&gt; !x.ScoreFlag </w:t>
          </w:r>
          <w:r w:rsidR="00AE4205" w:rsidRPr="00D16AB2">
            <w:rPr>
              <w:b/>
              <w:bCs/>
              <w:sz w:val="22"/>
              <w:szCs w:val="22"/>
            </w:rPr>
            <w:t>&amp;&amp; x.ClientElementId ==  217</w:t>
          </w:r>
          <w:r w:rsidR="00BC012F" w:rsidRPr="00D16AB2">
            <w:rPr>
              <w:b/>
              <w:bCs/>
              <w:sz w:val="22"/>
              <w:szCs w:val="22"/>
            </w:rPr>
            <w:t xml:space="preserve"> </w:t>
          </w:r>
          <w:r w:rsidR="00614B23" w:rsidRPr="00D16AB2">
            <w:rPr>
              <w:color w:val="000000"/>
              <w:sz w:val="22"/>
              <w:szCs w:val="22"/>
              <w:bdr w:val="none" w:sz="0" w:space="0" w:color="auto" w:frame="1"/>
              <w:shd w:val="clear" w:color="auto" w:fill="F9F9F9"/>
            </w:rPr>
            <w:t>||</w:t>
          </w:r>
          <w:r w:rsidR="00BC012F" w:rsidRPr="00D16AB2">
            <w:rPr>
              <w:b/>
              <w:bCs/>
              <w:sz w:val="22"/>
              <w:szCs w:val="22"/>
            </w:rPr>
            <w:t xml:space="preserve"> </w:t>
          </w:r>
          <w:r w:rsidR="00BC012F" w:rsidRPr="00D16AB2">
            <w:rPr>
              <w:b/>
              <w:bCs/>
              <w:sz w:val="22"/>
              <w:szCs w:val="22"/>
            </w:rPr>
            <w:lastRenderedPageBreak/>
            <w:t xml:space="preserve">x.ClientElementId ==  494 </w:t>
          </w:r>
          <w:r w:rsidR="00B86574" w:rsidRPr="00D16AB2">
            <w:rPr>
              <w:b/>
              <w:bCs/>
              <w:sz w:val="22"/>
              <w:szCs w:val="22"/>
            </w:rPr>
            <w:t xml:space="preserve">&amp;&amp; </w:t>
          </w:r>
          <w:r w:rsidRPr="00D16AB2">
            <w:rPr>
              <w:b/>
              <w:bCs/>
              <w:sz w:val="22"/>
              <w:szCs w:val="22"/>
            </w:rPr>
            <w:t xml:space="preserve">x.ElementTypeId </w:t>
          </w:r>
          <w:r w:rsidRPr="00D16AB2">
            <w:rPr>
              <w:sz w:val="22"/>
              <w:szCs w:val="22"/>
            </w:rPr>
            <w:t xml:space="preserve">!= </w:t>
          </w:r>
          <w:r w:rsidRPr="00D16AB2">
            <w:rPr>
              <w:b/>
              <w:bCs/>
              <w:sz w:val="22"/>
              <w:szCs w:val="22"/>
            </w:rPr>
            <w:t xml:space="preserve"> 2 &amp;&amp; x.ElementTypeId != 4</w:t>
          </w:r>
          <w:r w:rsidR="00C25145" w:rsidRPr="00D16AB2">
            <w:rPr>
              <w:b/>
              <w:bCs/>
              <w:sz w:val="22"/>
              <w:szCs w:val="22"/>
            </w:rPr>
            <w:t xml:space="preserve"> </w:t>
          </w:r>
          <w:r w:rsidRPr="00D16AB2">
            <w:rPr>
              <w:sz w:val="22"/>
              <w:szCs w:val="22"/>
            </w:rPr>
            <w:t>).GroupBy( p =&gt; new { ElementDesc = p.ElementDesc, ElementOrder = p.ElementOrder, ClientElementId = p.ClientElementId }).OrderBy(o=&gt; o.Key.ElementOrder)]&gt;&gt;</w:t>
          </w:r>
          <w:r w:rsidRPr="00D16AB2">
            <w:rPr>
              <w:b/>
              <w:i/>
              <w:sz w:val="22"/>
              <w:szCs w:val="22"/>
            </w:rPr>
            <w:t>&lt;&lt;[element.Key.ElementDesc]&gt;&gt;</w:t>
          </w:r>
        </w:p>
        <w:p w:rsidR="00C73B46" w:rsidRPr="00D16AB2" w:rsidRDefault="00C73B46" w:rsidP="00C73B46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bCs/>
              <w:sz w:val="22"/>
              <w:szCs w:val="22"/>
            </w:rPr>
          </w:pPr>
          <w:r w:rsidRPr="00D16AB2">
            <w:rPr>
              <w:b/>
              <w:bCs/>
              <w:sz w:val="22"/>
              <w:szCs w:val="22"/>
            </w:rPr>
            <w:t>&lt;&lt;foreach [in d.Critiques.Where(x =&gt; x.ClientElementId == element.Key.ClientElementId).</w:t>
          </w:r>
          <w:r w:rsidR="00607051" w:rsidRPr="00D16AB2">
            <w:rPr>
              <w:b/>
              <w:bCs/>
              <w:sz w:val="22"/>
              <w:szCs w:val="22"/>
            </w:rPr>
            <w:t xml:space="preserve"> OrderBy(o =&gt; o.DiscussionNoteFlag).ThenBy(o =&gt; o.ReviewerOrder)]&gt;&gt;&lt;&lt;if [DiscussionNoteFlag]&gt;&gt;Discussion Notes&lt;&lt;else&gt;&gt;&lt;&lt;[ReviewerDisplayName]&gt;&gt;&lt;&lt;/if&gt;&gt;</w:t>
          </w:r>
        </w:p>
        <w:sdt>
          <w:sdtPr>
            <w:rPr>
              <w:bCs/>
              <w:i/>
              <w:sz w:val="22"/>
              <w:szCs w:val="22"/>
            </w:rPr>
            <w:id w:val="-1017002295"/>
            <w:lock w:val="sdtLocked"/>
            <w:placeholder>
              <w:docPart w:val="488C3DE155304372A87BE8D4F36AE291"/>
            </w:placeholder>
          </w:sdtPr>
          <w:sdtEndPr>
            <w:rPr>
              <w:i w:val="0"/>
            </w:rPr>
          </w:sdtEndPr>
          <w:sdtContent>
            <w:p w:rsidR="00C73B46" w:rsidRPr="00D16AB2" w:rsidRDefault="00C73B46" w:rsidP="00C73B46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bCs/>
                  <w:sz w:val="22"/>
                  <w:szCs w:val="22"/>
                </w:rPr>
              </w:pPr>
              <w:r w:rsidRPr="00D16AB2">
                <w:rPr>
                  <w:bCs/>
                  <w:sz w:val="22"/>
                  <w:szCs w:val="22"/>
                </w:rPr>
                <w:t>Tag||&lt;</w:t>
              </w:r>
              <w:proofErr w:type="gramStart"/>
              <w:r w:rsidRPr="00D16AB2">
                <w:rPr>
                  <w:bCs/>
                  <w:sz w:val="22"/>
                  <w:szCs w:val="22"/>
                </w:rPr>
                <w:t>&lt;[</w:t>
              </w:r>
              <w:proofErr w:type="spellStart"/>
              <w:proofErr w:type="gramEnd"/>
              <w:r w:rsidRPr="00D16AB2">
                <w:rPr>
                  <w:bCs/>
                  <w:sz w:val="22"/>
                  <w:szCs w:val="22"/>
                </w:rPr>
                <w:t>ApplicationTemplateElementId</w:t>
              </w:r>
              <w:proofErr w:type="spellEnd"/>
              <w:r w:rsidRPr="00D16AB2">
                <w:rPr>
                  <w:bCs/>
                  <w:sz w:val="22"/>
                  <w:szCs w:val="22"/>
                </w:rPr>
                <w:t>]&gt;&gt;||&lt;&lt;[</w:t>
              </w:r>
              <w:proofErr w:type="spellStart"/>
              <w:r w:rsidRPr="00D16AB2">
                <w:rPr>
                  <w:bCs/>
                  <w:sz w:val="22"/>
                  <w:szCs w:val="22"/>
                </w:rPr>
                <w:t>ContentText</w:t>
              </w:r>
              <w:proofErr w:type="spellEnd"/>
              <w:r w:rsidRPr="00D16AB2">
                <w:rPr>
                  <w:bCs/>
                  <w:sz w:val="22"/>
                  <w:szCs w:val="22"/>
                </w:rPr>
                <w:t>] - html&gt;&gt;</w:t>
              </w:r>
            </w:p>
          </w:sdtContent>
        </w:sdt>
        <w:p w:rsidR="005F0715" w:rsidRPr="00D16AB2" w:rsidRDefault="00C73B46" w:rsidP="006E5413">
          <w:pPr>
            <w:pStyle w:val="a"/>
            <w:tabs>
              <w:tab w:val="left" w:pos="360"/>
              <w:tab w:val="left" w:pos="1080"/>
              <w:tab w:val="left" w:pos="1260"/>
              <w:tab w:val="left" w:pos="1440"/>
            </w:tabs>
            <w:rPr>
              <w:bCs/>
              <w:sz w:val="22"/>
              <w:szCs w:val="22"/>
            </w:rPr>
          </w:pPr>
          <w:r w:rsidRPr="00D16AB2">
            <w:rPr>
              <w:bCs/>
              <w:sz w:val="22"/>
              <w:szCs w:val="22"/>
            </w:rPr>
            <w:t>&lt;&lt;/foreach&gt;&gt;&lt;&lt;/foreach&gt;&gt;&lt;&lt;if [d.Critiques.Count(x =&gt; x.ElementTypeId ==4) &gt; 0]&gt;&gt;</w:t>
          </w:r>
          <w:r w:rsidR="005F0715" w:rsidRPr="00D16AB2">
            <w:rPr>
              <w:bCs/>
              <w:sz w:val="22"/>
              <w:szCs w:val="22"/>
            </w:rPr>
            <w:t xml:space="preserve"> </w:t>
          </w:r>
        </w:p>
        <w:p w:rsidR="00C73B46" w:rsidRPr="00D16AB2" w:rsidRDefault="00C73B46" w:rsidP="00C73B46">
          <w:pPr>
            <w:pStyle w:val="a"/>
            <w:keepNext/>
            <w:widowControl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sz w:val="22"/>
              <w:szCs w:val="22"/>
            </w:rPr>
          </w:pPr>
          <w:r w:rsidRPr="00D16AB2">
            <w:rPr>
              <w:sz w:val="22"/>
              <w:szCs w:val="22"/>
            </w:rPr>
            <w:t>&lt;&lt;foreach [in d.Critiques.Where(x =&gt; x.ElementTypeId == 4)]&gt;&gt;</w:t>
          </w:r>
          <w:r w:rsidRPr="00D16AB2">
            <w:rPr>
              <w:b/>
              <w:sz w:val="22"/>
              <w:szCs w:val="22"/>
            </w:rPr>
            <w:t>ADDITIONAL COMMENTS</w:t>
          </w:r>
        </w:p>
        <w:sdt>
          <w:sdtPr>
            <w:rPr>
              <w:sz w:val="22"/>
              <w:szCs w:val="22"/>
            </w:rPr>
            <w:id w:val="140702284"/>
            <w:lock w:val="sdtLocked"/>
            <w:placeholder>
              <w:docPart w:val="B0CC89F37BBB4C05BD38B48CF43E115E"/>
            </w:placeholder>
          </w:sdtPr>
          <w:sdtEndPr/>
          <w:sdtContent>
            <w:p w:rsidR="00C73B46" w:rsidRPr="00D16AB2" w:rsidRDefault="00C73B46" w:rsidP="00C73B46">
              <w:pPr>
                <w:pStyle w:val="a"/>
                <w:keepNext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sz w:val="22"/>
                  <w:szCs w:val="22"/>
                </w:rPr>
              </w:pPr>
              <w:r w:rsidRPr="00D16AB2">
                <w:rPr>
                  <w:sz w:val="22"/>
                  <w:szCs w:val="22"/>
                </w:rPr>
                <w:t>Tag||&lt;</w:t>
              </w:r>
              <w:proofErr w:type="gramStart"/>
              <w:r w:rsidRPr="00D16AB2">
                <w:rPr>
                  <w:sz w:val="22"/>
                  <w:szCs w:val="22"/>
                </w:rPr>
                <w:t>&lt;[</w:t>
              </w:r>
              <w:proofErr w:type="spellStart"/>
              <w:proofErr w:type="gramEnd"/>
              <w:r w:rsidRPr="00D16AB2">
                <w:rPr>
                  <w:sz w:val="22"/>
                  <w:szCs w:val="22"/>
                </w:rPr>
                <w:t>ApplicationTemplateElementId</w:t>
              </w:r>
              <w:proofErr w:type="spellEnd"/>
              <w:r w:rsidRPr="00D16AB2">
                <w:rPr>
                  <w:sz w:val="22"/>
                  <w:szCs w:val="22"/>
                </w:rPr>
                <w:t>]&gt;&gt;||&lt;&lt;[</w:t>
              </w:r>
              <w:proofErr w:type="spellStart"/>
              <w:r w:rsidRPr="00D16AB2">
                <w:rPr>
                  <w:sz w:val="22"/>
                  <w:szCs w:val="22"/>
                </w:rPr>
                <w:t>ContentText</w:t>
              </w:r>
              <w:proofErr w:type="spellEnd"/>
              <w:r w:rsidRPr="00D16AB2">
                <w:rPr>
                  <w:sz w:val="22"/>
                  <w:szCs w:val="22"/>
                </w:rPr>
                <w:t>] -html&gt;&gt;</w:t>
              </w:r>
            </w:p>
          </w:sdtContent>
        </w:sdt>
        <w:p w:rsidR="00406B3A" w:rsidRPr="00D16AB2" w:rsidRDefault="00C73B46" w:rsidP="00515898">
          <w:pPr>
            <w:pStyle w:val="a"/>
            <w:keepNext/>
            <w:widowControl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sz w:val="22"/>
              <w:szCs w:val="22"/>
            </w:rPr>
          </w:pPr>
          <w:r w:rsidRPr="00D16AB2">
            <w:rPr>
              <w:sz w:val="22"/>
              <w:szCs w:val="22"/>
            </w:rPr>
            <w:t>&lt;&lt;/foreach&gt;&gt;&lt;&lt;/if&gt;&gt;</w:t>
          </w:r>
        </w:p>
      </w:sdtContent>
    </w:sdt>
    <w:sectPr w:rsidR="00406B3A" w:rsidRPr="00D16AB2" w:rsidSect="00E9210E">
      <w:headerReference w:type="default" r:id="rId13"/>
      <w:footerReference w:type="default" r:id="rId14"/>
      <w:footerReference w:type="first" r:id="rId15"/>
      <w:pgSz w:w="12240" w:h="15840"/>
      <w:pgMar w:top="1080" w:right="1440" w:bottom="1080" w:left="144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E89" w:rsidRDefault="00310E89">
      <w:r>
        <w:separator/>
      </w:r>
    </w:p>
  </w:endnote>
  <w:endnote w:type="continuationSeparator" w:id="0">
    <w:p w:rsidR="00310E89" w:rsidRDefault="00310E89">
      <w:r>
        <w:continuationSeparator/>
      </w:r>
    </w:p>
  </w:endnote>
  <w:endnote w:type="continuationNotice" w:id="1">
    <w:p w:rsidR="00310E89" w:rsidRDefault="00310E8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89" w:rsidRPr="00B3403D" w:rsidRDefault="00310E89" w:rsidP="007E0540">
    <w:pPr>
      <w:pStyle w:val="Footer"/>
      <w:jc w:val="center"/>
      <w:rPr>
        <w:i/>
        <w:sz w:val="14"/>
      </w:rPr>
    </w:pPr>
    <w:r w:rsidRPr="00B3403D">
      <w:rPr>
        <w:i/>
        <w:sz w:val="14"/>
      </w:rPr>
      <w:t>Procurement Sensitive Document</w:t>
    </w:r>
  </w:p>
  <w:p w:rsidR="00310E89" w:rsidRPr="00B3403D" w:rsidRDefault="00310E89" w:rsidP="00B3403D">
    <w:pPr>
      <w:pStyle w:val="Footer"/>
      <w:jc w:val="center"/>
      <w:rPr>
        <w:i/>
        <w:sz w:val="16"/>
        <w:szCs w:val="16"/>
      </w:rPr>
    </w:pPr>
    <w:r w:rsidRPr="00B3403D">
      <w:rPr>
        <w:i/>
        <w:sz w:val="14"/>
      </w:rPr>
      <w:t>Do not copy or distribute without CDMRP written permission.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89" w:rsidRPr="00B3403D" w:rsidRDefault="00310E89" w:rsidP="00764A98">
    <w:pPr>
      <w:pStyle w:val="Footer"/>
      <w:jc w:val="center"/>
      <w:rPr>
        <w:i/>
        <w:sz w:val="14"/>
      </w:rPr>
    </w:pPr>
    <w:r w:rsidRPr="00B3403D">
      <w:rPr>
        <w:i/>
        <w:sz w:val="14"/>
      </w:rPr>
      <w:t>Procurement Sensitive Document</w:t>
    </w:r>
  </w:p>
  <w:p w:rsidR="00310E89" w:rsidRPr="00B3403D" w:rsidRDefault="00310E89" w:rsidP="00764A98">
    <w:pPr>
      <w:pStyle w:val="Footer"/>
      <w:jc w:val="center"/>
      <w:rPr>
        <w:i/>
        <w:sz w:val="16"/>
        <w:szCs w:val="16"/>
      </w:rPr>
    </w:pPr>
    <w:r w:rsidRPr="00B3403D">
      <w:rPr>
        <w:i/>
        <w:sz w:val="14"/>
      </w:rPr>
      <w:t>Do not copy or distribute without CDMRP written permission.</w:t>
    </w:r>
  </w:p>
  <w:p w:rsidR="00310E89" w:rsidRPr="00764A98" w:rsidRDefault="00310E89" w:rsidP="00764A98">
    <w:pPr>
      <w:pStyle w:val="Masthead"/>
      <w:rPr>
        <w:rFonts w:ascii="Times New Roman" w:hAnsi="Times New Roman"/>
        <w:b w:val="0"/>
        <w:i/>
        <w:caps w:val="0"/>
        <w:sz w:val="14"/>
        <w:szCs w:val="14"/>
      </w:rPr>
    </w:pPr>
    <w:r w:rsidRPr="00B3403D">
      <w:rPr>
        <w:rFonts w:ascii="Times New Roman" w:hAnsi="Times New Roman"/>
        <w:b w:val="0"/>
        <w:i/>
        <w:caps w:val="0"/>
        <w:sz w:val="14"/>
        <w:szCs w:val="14"/>
      </w:rPr>
      <w:t>Prepared by SRA International, Inc.</w:t>
    </w:r>
    <w:r>
      <w:rPr>
        <w:rFonts w:ascii="Times New Roman" w:hAnsi="Times New Roman"/>
        <w:b w:val="0"/>
        <w:i/>
        <w:caps w:val="0"/>
        <w:sz w:val="14"/>
        <w:szCs w:val="14"/>
      </w:rPr>
      <w:t>, a support contractor to CDMRP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E89" w:rsidRDefault="00310E89">
      <w:r>
        <w:separator/>
      </w:r>
    </w:p>
  </w:footnote>
  <w:footnote w:type="continuationSeparator" w:id="0">
    <w:p w:rsidR="00310E89" w:rsidRDefault="00310E89">
      <w:r>
        <w:continuationSeparator/>
      </w:r>
    </w:p>
  </w:footnote>
  <w:footnote w:type="continuationNotice" w:id="1">
    <w:p w:rsidR="00310E89" w:rsidRDefault="00310E89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674" w:rsidRDefault="00175674" w:rsidP="00175674">
    <w:pPr>
      <w:pStyle w:val="Header"/>
      <w:rPr>
        <w:b/>
        <w:bCs/>
        <w:color w:val="000000"/>
        <w:szCs w:val="24"/>
      </w:rPr>
    </w:pPr>
    <w:r w:rsidRPr="0073372E">
      <w:rPr>
        <w:b/>
        <w:bCs/>
        <w:color w:val="000000"/>
        <w:szCs w:val="24"/>
      </w:rPr>
      <w:t>&lt;</w:t>
    </w:r>
    <w:proofErr w:type="gramStart"/>
    <w:r w:rsidRPr="0073372E">
      <w:rPr>
        <w:b/>
        <w:bCs/>
        <w:color w:val="000000"/>
        <w:szCs w:val="24"/>
      </w:rPr>
      <w:t>&lt;[</w:t>
    </w:r>
    <w:proofErr w:type="spellStart"/>
    <w:proofErr w:type="gramEnd"/>
    <w:r w:rsidRPr="0073372E">
      <w:rPr>
        <w:b/>
        <w:bCs/>
        <w:color w:val="000000"/>
        <w:szCs w:val="24"/>
      </w:rPr>
      <w:t>d.App.LogNumber</w:t>
    </w:r>
    <w:proofErr w:type="spellEnd"/>
    <w:r w:rsidRPr="0073372E">
      <w:rPr>
        <w:b/>
        <w:bCs/>
        <w:color w:val="000000"/>
        <w:szCs w:val="24"/>
      </w:rPr>
      <w:t>]&gt;&gt;</w:t>
    </w:r>
  </w:p>
  <w:p w:rsidR="006D6F90" w:rsidRDefault="006D6F90" w:rsidP="006D6F90">
    <w:pPr>
      <w:pStyle w:val="Header"/>
      <w:rPr>
        <w:szCs w:val="24"/>
      </w:rPr>
    </w:pPr>
    <w:r>
      <w:rPr>
        <w:szCs w:val="24"/>
      </w:rPr>
      <w:t xml:space="preserve">(Page </w:t>
    </w:r>
    <w:r>
      <w:rPr>
        <w:rStyle w:val="PageNumber"/>
        <w:szCs w:val="24"/>
      </w:rPr>
      <w:fldChar w:fldCharType="begin"/>
    </w:r>
    <w:r>
      <w:rPr>
        <w:rStyle w:val="PageNumber"/>
        <w:szCs w:val="24"/>
      </w:rPr>
      <w:instrText xml:space="preserve"> PAGE </w:instrText>
    </w:r>
    <w:r>
      <w:rPr>
        <w:rStyle w:val="PageNumber"/>
        <w:szCs w:val="24"/>
      </w:rPr>
      <w:fldChar w:fldCharType="separate"/>
    </w:r>
    <w:r w:rsidR="00BD39FA">
      <w:rPr>
        <w:rStyle w:val="PageNumber"/>
        <w:noProof/>
        <w:szCs w:val="24"/>
      </w:rPr>
      <w:t>2</w:t>
    </w:r>
    <w:r>
      <w:rPr>
        <w:rStyle w:val="PageNumber"/>
        <w:szCs w:val="24"/>
      </w:rPr>
      <w:fldChar w:fldCharType="end"/>
    </w:r>
    <w:r>
      <w:rPr>
        <w:szCs w:val="24"/>
      </w:rPr>
      <w:t xml:space="preserve"> of </w:t>
    </w:r>
    <w:r>
      <w:rPr>
        <w:rStyle w:val="PageNumber"/>
        <w:szCs w:val="24"/>
      </w:rPr>
      <w:fldChar w:fldCharType="begin"/>
    </w:r>
    <w:r>
      <w:rPr>
        <w:rStyle w:val="PageNumber"/>
        <w:szCs w:val="24"/>
      </w:rPr>
      <w:instrText xml:space="preserve"> NUMPAGES </w:instrText>
    </w:r>
    <w:r>
      <w:rPr>
        <w:rStyle w:val="PageNumber"/>
        <w:szCs w:val="24"/>
      </w:rPr>
      <w:fldChar w:fldCharType="separate"/>
    </w:r>
    <w:r w:rsidR="00BD39FA">
      <w:rPr>
        <w:rStyle w:val="PageNumber"/>
        <w:noProof/>
        <w:szCs w:val="24"/>
      </w:rPr>
      <w:t>2</w:t>
    </w:r>
    <w:r>
      <w:rPr>
        <w:rStyle w:val="PageNumber"/>
        <w:szCs w:val="24"/>
      </w:rPr>
      <w:fldChar w:fldCharType="end"/>
    </w:r>
    <w:r>
      <w:rPr>
        <w:szCs w:val="24"/>
      </w:rPr>
      <w:t>)</w:t>
    </w:r>
  </w:p>
  <w:p w:rsidR="0041097D" w:rsidRPr="00175674" w:rsidRDefault="0041097D" w:rsidP="00175674">
    <w:pPr>
      <w:pStyle w:val="Header"/>
      <w:rPr>
        <w:b/>
        <w:bCs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22A"/>
    <w:multiLevelType w:val="hybridMultilevel"/>
    <w:tmpl w:val="A28C70B6"/>
    <w:lvl w:ilvl="0" w:tplc="429E304E">
      <w:start w:val="1"/>
      <w:numFmt w:val="bullet"/>
      <w:pStyle w:val="PABulletLevelIA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8125D"/>
    <w:multiLevelType w:val="singleLevel"/>
    <w:tmpl w:val="74A2D8D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A0D38F6"/>
    <w:multiLevelType w:val="singleLevel"/>
    <w:tmpl w:val="FB20B8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1F231FA"/>
    <w:multiLevelType w:val="singleLevel"/>
    <w:tmpl w:val="62304D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2671081"/>
    <w:multiLevelType w:val="singleLevel"/>
    <w:tmpl w:val="96A25CFA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0060140"/>
    <w:multiLevelType w:val="hybridMultilevel"/>
    <w:tmpl w:val="37F08322"/>
    <w:lvl w:ilvl="0" w:tplc="FFFFFFFF">
      <w:start w:val="1"/>
      <w:numFmt w:val="bullet"/>
      <w:pStyle w:val="PA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11A46"/>
    <w:multiLevelType w:val="hybridMultilevel"/>
    <w:tmpl w:val="E43674D2"/>
    <w:lvl w:ilvl="0" w:tplc="229AEF16">
      <w:start w:val="1"/>
      <w:numFmt w:val="bullet"/>
      <w:pStyle w:val="PABulletLevelI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hideSpellingErrors/>
  <w:hideGrammaticalErrors/>
  <w:activeWritingStyle w:appName="MSWord" w:lang="en-US" w:vendorID="8" w:dllVersion="513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BD"/>
    <w:rsid w:val="0001354B"/>
    <w:rsid w:val="000277A3"/>
    <w:rsid w:val="000313E3"/>
    <w:rsid w:val="000332A6"/>
    <w:rsid w:val="0004458F"/>
    <w:rsid w:val="000448B8"/>
    <w:rsid w:val="0004612B"/>
    <w:rsid w:val="000520C6"/>
    <w:rsid w:val="00060268"/>
    <w:rsid w:val="00064DA6"/>
    <w:rsid w:val="00065B0D"/>
    <w:rsid w:val="00066520"/>
    <w:rsid w:val="0006658F"/>
    <w:rsid w:val="00074F9B"/>
    <w:rsid w:val="00075599"/>
    <w:rsid w:val="00082440"/>
    <w:rsid w:val="00090D05"/>
    <w:rsid w:val="00091109"/>
    <w:rsid w:val="00093BB7"/>
    <w:rsid w:val="0009715F"/>
    <w:rsid w:val="000978C3"/>
    <w:rsid w:val="000A0272"/>
    <w:rsid w:val="000B6186"/>
    <w:rsid w:val="000B7837"/>
    <w:rsid w:val="000C3B35"/>
    <w:rsid w:val="000D7048"/>
    <w:rsid w:val="000E02C8"/>
    <w:rsid w:val="000E370D"/>
    <w:rsid w:val="000F2865"/>
    <w:rsid w:val="000F51C1"/>
    <w:rsid w:val="000F7CEF"/>
    <w:rsid w:val="00113C0E"/>
    <w:rsid w:val="0012101B"/>
    <w:rsid w:val="00122241"/>
    <w:rsid w:val="00123D41"/>
    <w:rsid w:val="00125100"/>
    <w:rsid w:val="001256B1"/>
    <w:rsid w:val="00141D14"/>
    <w:rsid w:val="00147D32"/>
    <w:rsid w:val="00157276"/>
    <w:rsid w:val="00175674"/>
    <w:rsid w:val="00182D5F"/>
    <w:rsid w:val="00183B3C"/>
    <w:rsid w:val="00186F59"/>
    <w:rsid w:val="001A6094"/>
    <w:rsid w:val="001B4918"/>
    <w:rsid w:val="001B5E91"/>
    <w:rsid w:val="001B7ED8"/>
    <w:rsid w:val="001C7B50"/>
    <w:rsid w:val="001D0130"/>
    <w:rsid w:val="001D146D"/>
    <w:rsid w:val="001D4A6B"/>
    <w:rsid w:val="001E1092"/>
    <w:rsid w:val="001E515E"/>
    <w:rsid w:val="001F3CE6"/>
    <w:rsid w:val="00200274"/>
    <w:rsid w:val="002010B0"/>
    <w:rsid w:val="0021487B"/>
    <w:rsid w:val="0022065F"/>
    <w:rsid w:val="00225DA8"/>
    <w:rsid w:val="00227018"/>
    <w:rsid w:val="0023073F"/>
    <w:rsid w:val="00245B0A"/>
    <w:rsid w:val="00246717"/>
    <w:rsid w:val="00247277"/>
    <w:rsid w:val="00256D44"/>
    <w:rsid w:val="00264F0C"/>
    <w:rsid w:val="00276EC6"/>
    <w:rsid w:val="002770F7"/>
    <w:rsid w:val="00286949"/>
    <w:rsid w:val="00290C40"/>
    <w:rsid w:val="0029352A"/>
    <w:rsid w:val="00297714"/>
    <w:rsid w:val="002977C5"/>
    <w:rsid w:val="002A01CA"/>
    <w:rsid w:val="002A4326"/>
    <w:rsid w:val="002B2156"/>
    <w:rsid w:val="002D2863"/>
    <w:rsid w:val="002E0B6A"/>
    <w:rsid w:val="002F7CC5"/>
    <w:rsid w:val="0030559D"/>
    <w:rsid w:val="003064CC"/>
    <w:rsid w:val="00310E89"/>
    <w:rsid w:val="00311554"/>
    <w:rsid w:val="00315A79"/>
    <w:rsid w:val="00321850"/>
    <w:rsid w:val="00334D58"/>
    <w:rsid w:val="0035206D"/>
    <w:rsid w:val="00353295"/>
    <w:rsid w:val="00353A25"/>
    <w:rsid w:val="00360B44"/>
    <w:rsid w:val="00361A49"/>
    <w:rsid w:val="0038530C"/>
    <w:rsid w:val="003903AB"/>
    <w:rsid w:val="003918DE"/>
    <w:rsid w:val="0039573D"/>
    <w:rsid w:val="003A294B"/>
    <w:rsid w:val="003A2F5D"/>
    <w:rsid w:val="003A3FB9"/>
    <w:rsid w:val="003A69EF"/>
    <w:rsid w:val="003B1CA6"/>
    <w:rsid w:val="003C444C"/>
    <w:rsid w:val="003C7819"/>
    <w:rsid w:val="003D11AD"/>
    <w:rsid w:val="003D4383"/>
    <w:rsid w:val="003D6CD1"/>
    <w:rsid w:val="003D7519"/>
    <w:rsid w:val="003E2FFA"/>
    <w:rsid w:val="003F2B48"/>
    <w:rsid w:val="004027D1"/>
    <w:rsid w:val="00404333"/>
    <w:rsid w:val="00406B3A"/>
    <w:rsid w:val="0041097D"/>
    <w:rsid w:val="004145CE"/>
    <w:rsid w:val="00414D60"/>
    <w:rsid w:val="004258DF"/>
    <w:rsid w:val="00430237"/>
    <w:rsid w:val="00430C7E"/>
    <w:rsid w:val="0043604B"/>
    <w:rsid w:val="00447471"/>
    <w:rsid w:val="00465069"/>
    <w:rsid w:val="004675DC"/>
    <w:rsid w:val="00487B52"/>
    <w:rsid w:val="0049545B"/>
    <w:rsid w:val="004B034E"/>
    <w:rsid w:val="004C374B"/>
    <w:rsid w:val="004D1983"/>
    <w:rsid w:val="004D1FD6"/>
    <w:rsid w:val="004D5A39"/>
    <w:rsid w:val="004D5B99"/>
    <w:rsid w:val="004E199E"/>
    <w:rsid w:val="004E53C2"/>
    <w:rsid w:val="004E6177"/>
    <w:rsid w:val="004F7B58"/>
    <w:rsid w:val="00503AF5"/>
    <w:rsid w:val="00506270"/>
    <w:rsid w:val="00515898"/>
    <w:rsid w:val="00526686"/>
    <w:rsid w:val="00532B9E"/>
    <w:rsid w:val="005347EB"/>
    <w:rsid w:val="00535F18"/>
    <w:rsid w:val="00554538"/>
    <w:rsid w:val="005631BF"/>
    <w:rsid w:val="00564E4F"/>
    <w:rsid w:val="00565424"/>
    <w:rsid w:val="005675F9"/>
    <w:rsid w:val="00567D7A"/>
    <w:rsid w:val="0057225C"/>
    <w:rsid w:val="00582ADC"/>
    <w:rsid w:val="00584237"/>
    <w:rsid w:val="00590FFD"/>
    <w:rsid w:val="005A4982"/>
    <w:rsid w:val="005B0CBD"/>
    <w:rsid w:val="005B0FC7"/>
    <w:rsid w:val="005C3C75"/>
    <w:rsid w:val="005C45E7"/>
    <w:rsid w:val="005D2829"/>
    <w:rsid w:val="005D3D17"/>
    <w:rsid w:val="005D6738"/>
    <w:rsid w:val="005E3E74"/>
    <w:rsid w:val="005F0715"/>
    <w:rsid w:val="00602AD5"/>
    <w:rsid w:val="00607051"/>
    <w:rsid w:val="00610643"/>
    <w:rsid w:val="00614B23"/>
    <w:rsid w:val="00615EE8"/>
    <w:rsid w:val="00634F66"/>
    <w:rsid w:val="00636B5F"/>
    <w:rsid w:val="006558B8"/>
    <w:rsid w:val="0065726E"/>
    <w:rsid w:val="006619FE"/>
    <w:rsid w:val="00672EF2"/>
    <w:rsid w:val="00673F92"/>
    <w:rsid w:val="00676869"/>
    <w:rsid w:val="0067721A"/>
    <w:rsid w:val="006849A0"/>
    <w:rsid w:val="00686B08"/>
    <w:rsid w:val="006879B9"/>
    <w:rsid w:val="0069591A"/>
    <w:rsid w:val="006C0E08"/>
    <w:rsid w:val="006D6561"/>
    <w:rsid w:val="006D6F90"/>
    <w:rsid w:val="006D7363"/>
    <w:rsid w:val="006E1987"/>
    <w:rsid w:val="006E5413"/>
    <w:rsid w:val="006F367A"/>
    <w:rsid w:val="006F6EA5"/>
    <w:rsid w:val="006F7702"/>
    <w:rsid w:val="00712F50"/>
    <w:rsid w:val="0071349F"/>
    <w:rsid w:val="00726322"/>
    <w:rsid w:val="00727527"/>
    <w:rsid w:val="007278CE"/>
    <w:rsid w:val="007339FC"/>
    <w:rsid w:val="00737D5E"/>
    <w:rsid w:val="00737FC7"/>
    <w:rsid w:val="0074328C"/>
    <w:rsid w:val="00754C2F"/>
    <w:rsid w:val="00764A98"/>
    <w:rsid w:val="0079312A"/>
    <w:rsid w:val="00794BB1"/>
    <w:rsid w:val="00796015"/>
    <w:rsid w:val="007973FB"/>
    <w:rsid w:val="007A7483"/>
    <w:rsid w:val="007B62EF"/>
    <w:rsid w:val="007C05B7"/>
    <w:rsid w:val="007C1BE8"/>
    <w:rsid w:val="007D2313"/>
    <w:rsid w:val="007D44E8"/>
    <w:rsid w:val="007E0540"/>
    <w:rsid w:val="007F77FB"/>
    <w:rsid w:val="00803142"/>
    <w:rsid w:val="00803ACB"/>
    <w:rsid w:val="00821D45"/>
    <w:rsid w:val="0082597F"/>
    <w:rsid w:val="0083186B"/>
    <w:rsid w:val="008350CB"/>
    <w:rsid w:val="00862780"/>
    <w:rsid w:val="00864779"/>
    <w:rsid w:val="00867438"/>
    <w:rsid w:val="00876478"/>
    <w:rsid w:val="0087680D"/>
    <w:rsid w:val="00881A34"/>
    <w:rsid w:val="00891B71"/>
    <w:rsid w:val="00897333"/>
    <w:rsid w:val="008A62CA"/>
    <w:rsid w:val="008A67FF"/>
    <w:rsid w:val="008B3D84"/>
    <w:rsid w:val="008C01C4"/>
    <w:rsid w:val="008C746D"/>
    <w:rsid w:val="008C77E3"/>
    <w:rsid w:val="008D46EF"/>
    <w:rsid w:val="008D66F0"/>
    <w:rsid w:val="008D7A69"/>
    <w:rsid w:val="008E0A83"/>
    <w:rsid w:val="008E2EF9"/>
    <w:rsid w:val="008F0A2F"/>
    <w:rsid w:val="00902D6D"/>
    <w:rsid w:val="00906D4B"/>
    <w:rsid w:val="009111EE"/>
    <w:rsid w:val="009214B5"/>
    <w:rsid w:val="0092165B"/>
    <w:rsid w:val="00930E4D"/>
    <w:rsid w:val="00932882"/>
    <w:rsid w:val="00936304"/>
    <w:rsid w:val="00943E39"/>
    <w:rsid w:val="00944A60"/>
    <w:rsid w:val="00966283"/>
    <w:rsid w:val="009677FC"/>
    <w:rsid w:val="00971AE3"/>
    <w:rsid w:val="00985882"/>
    <w:rsid w:val="009870F9"/>
    <w:rsid w:val="00995CB5"/>
    <w:rsid w:val="009A302A"/>
    <w:rsid w:val="009A43D2"/>
    <w:rsid w:val="009A6D5D"/>
    <w:rsid w:val="009B7D8F"/>
    <w:rsid w:val="009C3472"/>
    <w:rsid w:val="009D0FB3"/>
    <w:rsid w:val="009D24A1"/>
    <w:rsid w:val="009D24B1"/>
    <w:rsid w:val="009D75E3"/>
    <w:rsid w:val="009E2860"/>
    <w:rsid w:val="009F346C"/>
    <w:rsid w:val="009F3965"/>
    <w:rsid w:val="009F6F24"/>
    <w:rsid w:val="00A004B5"/>
    <w:rsid w:val="00A06999"/>
    <w:rsid w:val="00A1408F"/>
    <w:rsid w:val="00A17E37"/>
    <w:rsid w:val="00A20510"/>
    <w:rsid w:val="00A2139B"/>
    <w:rsid w:val="00A37C26"/>
    <w:rsid w:val="00A551EE"/>
    <w:rsid w:val="00A56014"/>
    <w:rsid w:val="00A62E5C"/>
    <w:rsid w:val="00A63773"/>
    <w:rsid w:val="00A76C3F"/>
    <w:rsid w:val="00A773CB"/>
    <w:rsid w:val="00A90435"/>
    <w:rsid w:val="00A90873"/>
    <w:rsid w:val="00A96DDB"/>
    <w:rsid w:val="00AB3010"/>
    <w:rsid w:val="00AB623E"/>
    <w:rsid w:val="00AB7197"/>
    <w:rsid w:val="00AB7D2C"/>
    <w:rsid w:val="00AC65A4"/>
    <w:rsid w:val="00AC67A2"/>
    <w:rsid w:val="00AD29BB"/>
    <w:rsid w:val="00AD717B"/>
    <w:rsid w:val="00AE0B46"/>
    <w:rsid w:val="00AE19CC"/>
    <w:rsid w:val="00AE4205"/>
    <w:rsid w:val="00AE67C4"/>
    <w:rsid w:val="00AF2098"/>
    <w:rsid w:val="00B14C8C"/>
    <w:rsid w:val="00B24B44"/>
    <w:rsid w:val="00B3203B"/>
    <w:rsid w:val="00B32D36"/>
    <w:rsid w:val="00B3403D"/>
    <w:rsid w:val="00B41699"/>
    <w:rsid w:val="00B42E11"/>
    <w:rsid w:val="00B50E91"/>
    <w:rsid w:val="00B510F6"/>
    <w:rsid w:val="00B51A24"/>
    <w:rsid w:val="00B53F6D"/>
    <w:rsid w:val="00B6150E"/>
    <w:rsid w:val="00B70A06"/>
    <w:rsid w:val="00B72254"/>
    <w:rsid w:val="00B7278F"/>
    <w:rsid w:val="00B7681D"/>
    <w:rsid w:val="00B77795"/>
    <w:rsid w:val="00B80236"/>
    <w:rsid w:val="00B81FCD"/>
    <w:rsid w:val="00B86574"/>
    <w:rsid w:val="00BA196D"/>
    <w:rsid w:val="00BB4A1A"/>
    <w:rsid w:val="00BC012F"/>
    <w:rsid w:val="00BC2C11"/>
    <w:rsid w:val="00BC3CF5"/>
    <w:rsid w:val="00BD049E"/>
    <w:rsid w:val="00BD39FA"/>
    <w:rsid w:val="00BD429C"/>
    <w:rsid w:val="00BF691D"/>
    <w:rsid w:val="00C107BC"/>
    <w:rsid w:val="00C25145"/>
    <w:rsid w:val="00C316EA"/>
    <w:rsid w:val="00C471C3"/>
    <w:rsid w:val="00C5503F"/>
    <w:rsid w:val="00C562C2"/>
    <w:rsid w:val="00C73B46"/>
    <w:rsid w:val="00C74292"/>
    <w:rsid w:val="00C941E7"/>
    <w:rsid w:val="00C9561B"/>
    <w:rsid w:val="00C95BBE"/>
    <w:rsid w:val="00CA328A"/>
    <w:rsid w:val="00CA498A"/>
    <w:rsid w:val="00CB7B83"/>
    <w:rsid w:val="00CC0442"/>
    <w:rsid w:val="00CC5B8B"/>
    <w:rsid w:val="00CD2574"/>
    <w:rsid w:val="00CD6B4C"/>
    <w:rsid w:val="00CE3212"/>
    <w:rsid w:val="00CF32E6"/>
    <w:rsid w:val="00CF5352"/>
    <w:rsid w:val="00D01BAD"/>
    <w:rsid w:val="00D03186"/>
    <w:rsid w:val="00D03587"/>
    <w:rsid w:val="00D05551"/>
    <w:rsid w:val="00D16AB2"/>
    <w:rsid w:val="00D317AB"/>
    <w:rsid w:val="00D35372"/>
    <w:rsid w:val="00D36B52"/>
    <w:rsid w:val="00D446A9"/>
    <w:rsid w:val="00D502AD"/>
    <w:rsid w:val="00D56997"/>
    <w:rsid w:val="00D630D8"/>
    <w:rsid w:val="00D63E04"/>
    <w:rsid w:val="00D70EB7"/>
    <w:rsid w:val="00D757C9"/>
    <w:rsid w:val="00D84AF4"/>
    <w:rsid w:val="00DB1DF5"/>
    <w:rsid w:val="00DB6CDA"/>
    <w:rsid w:val="00DC0E5D"/>
    <w:rsid w:val="00DC541D"/>
    <w:rsid w:val="00DC6751"/>
    <w:rsid w:val="00DD079E"/>
    <w:rsid w:val="00DD3053"/>
    <w:rsid w:val="00DE3063"/>
    <w:rsid w:val="00DE4A6E"/>
    <w:rsid w:val="00E20CB0"/>
    <w:rsid w:val="00E305A0"/>
    <w:rsid w:val="00E35FBD"/>
    <w:rsid w:val="00E4558C"/>
    <w:rsid w:val="00E46079"/>
    <w:rsid w:val="00E5291A"/>
    <w:rsid w:val="00E531CB"/>
    <w:rsid w:val="00E55451"/>
    <w:rsid w:val="00E554AE"/>
    <w:rsid w:val="00E578A0"/>
    <w:rsid w:val="00E62757"/>
    <w:rsid w:val="00E655E9"/>
    <w:rsid w:val="00E840DA"/>
    <w:rsid w:val="00E9210E"/>
    <w:rsid w:val="00E97F7C"/>
    <w:rsid w:val="00EB1052"/>
    <w:rsid w:val="00EB2D91"/>
    <w:rsid w:val="00EB3BE2"/>
    <w:rsid w:val="00EB79B0"/>
    <w:rsid w:val="00EC2C6A"/>
    <w:rsid w:val="00EC4446"/>
    <w:rsid w:val="00EC548A"/>
    <w:rsid w:val="00ED0D24"/>
    <w:rsid w:val="00EE44A0"/>
    <w:rsid w:val="00EE4B36"/>
    <w:rsid w:val="00EF385A"/>
    <w:rsid w:val="00EF40F7"/>
    <w:rsid w:val="00EF4B7D"/>
    <w:rsid w:val="00EF61BD"/>
    <w:rsid w:val="00EF7121"/>
    <w:rsid w:val="00F04229"/>
    <w:rsid w:val="00F227DB"/>
    <w:rsid w:val="00F22A6C"/>
    <w:rsid w:val="00F3586C"/>
    <w:rsid w:val="00F37A83"/>
    <w:rsid w:val="00F4707A"/>
    <w:rsid w:val="00F52B57"/>
    <w:rsid w:val="00F60F4A"/>
    <w:rsid w:val="00F65BF2"/>
    <w:rsid w:val="00F8113A"/>
    <w:rsid w:val="00F869D4"/>
    <w:rsid w:val="00FA0A62"/>
    <w:rsid w:val="00FA1218"/>
    <w:rsid w:val="00FA4B51"/>
    <w:rsid w:val="00FB15BE"/>
    <w:rsid w:val="00FB49E7"/>
    <w:rsid w:val="00FC39E8"/>
    <w:rsid w:val="00FD730B"/>
    <w:rsid w:val="00FE00F7"/>
    <w:rsid w:val="00FE1700"/>
    <w:rsid w:val="00FE1F04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0B46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rFonts w:ascii="AvantGarde" w:hAnsi="AvantGarde"/>
      <w:b/>
    </w:rPr>
  </w:style>
  <w:style w:type="paragraph" w:styleId="Heading2">
    <w:name w:val="heading 2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rFonts w:ascii="Arrus BT" w:hAnsi="Arrus BT"/>
      <w:b/>
      <w:sz w:val="22"/>
    </w:rPr>
  </w:style>
  <w:style w:type="paragraph" w:styleId="Heading3">
    <w:name w:val="heading 3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2"/>
    </w:pPr>
    <w:rPr>
      <w:rFonts w:ascii="Arrus BT" w:hAnsi="Arrus BT"/>
      <w:b/>
      <w:sz w:val="22"/>
    </w:rPr>
  </w:style>
  <w:style w:type="paragraph" w:styleId="Heading4">
    <w:name w:val="heading 4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3"/>
    </w:pPr>
    <w:rPr>
      <w:rFonts w:ascii="Arrus BT" w:hAnsi="Arrus BT"/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0B46"/>
    <w:pPr>
      <w:spacing w:after="0"/>
      <w:jc w:val="center"/>
    </w:pPr>
  </w:style>
  <w:style w:type="paragraph" w:styleId="Footer">
    <w:name w:val="footer"/>
    <w:basedOn w:val="Normal"/>
    <w:rsid w:val="00AE0B46"/>
    <w:pPr>
      <w:tabs>
        <w:tab w:val="right" w:pos="9360"/>
      </w:tabs>
      <w:spacing w:after="0"/>
    </w:pPr>
  </w:style>
  <w:style w:type="paragraph" w:customStyle="1" w:styleId="Masthead">
    <w:name w:val="Masthead"/>
    <w:basedOn w:val="Normal"/>
    <w:rsid w:val="00AE0B46"/>
    <w:pPr>
      <w:spacing w:after="0"/>
      <w:jc w:val="center"/>
    </w:pPr>
    <w:rPr>
      <w:rFonts w:ascii="Helvetica" w:hAnsi="Helvetica"/>
      <w:b/>
      <w:caps/>
    </w:rPr>
  </w:style>
  <w:style w:type="paragraph" w:customStyle="1" w:styleId="MastheadInfo">
    <w:name w:val="Masthead Info"/>
    <w:basedOn w:val="Normal"/>
    <w:rsid w:val="00AE0B46"/>
    <w:pPr>
      <w:tabs>
        <w:tab w:val="left" w:pos="2880"/>
      </w:tabs>
      <w:spacing w:after="0"/>
      <w:ind w:left="2880" w:hanging="2880"/>
    </w:pPr>
  </w:style>
  <w:style w:type="paragraph" w:customStyle="1" w:styleId="MainHeadings">
    <w:name w:val="Main Headings"/>
    <w:basedOn w:val="Normal"/>
    <w:next w:val="Normal"/>
    <w:rsid w:val="00AE0B46"/>
    <w:pPr>
      <w:keepNext/>
      <w:widowControl w:val="0"/>
      <w:spacing w:before="240"/>
    </w:pPr>
    <w:rPr>
      <w:rFonts w:ascii="Helvetica" w:hAnsi="Helvetica"/>
      <w:b/>
      <w:caps/>
    </w:rPr>
  </w:style>
  <w:style w:type="paragraph" w:customStyle="1" w:styleId="ECNoteHeadings">
    <w:name w:val="EC &amp; Note Headings"/>
    <w:basedOn w:val="Normal"/>
    <w:next w:val="Normal"/>
    <w:rsid w:val="00AE0B46"/>
    <w:pPr>
      <w:keepNext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AE0B46"/>
  </w:style>
  <w:style w:type="paragraph" w:customStyle="1" w:styleId="disclaimer">
    <w:name w:val="disclaimer"/>
    <w:basedOn w:val="Normal"/>
    <w:rsid w:val="00AE0B46"/>
    <w:pPr>
      <w:widowControl w:val="0"/>
      <w:tabs>
        <w:tab w:val="center" w:pos="4680"/>
      </w:tabs>
      <w:spacing w:after="0"/>
      <w:jc w:val="center"/>
    </w:pPr>
    <w:rPr>
      <w:i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3918DE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D63E04"/>
    <w:pPr>
      <w:widowControl w:val="0"/>
      <w:spacing w:after="0"/>
    </w:pPr>
    <w:rPr>
      <w:szCs w:val="24"/>
    </w:rPr>
  </w:style>
  <w:style w:type="paragraph" w:customStyle="1" w:styleId="PABulletLevel1">
    <w:name w:val="PA Bullet Level 1"/>
    <w:basedOn w:val="Normal"/>
    <w:link w:val="PABulletLevel1CharChar"/>
    <w:rsid w:val="00FA1218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  <w:szCs w:val="24"/>
    </w:rPr>
  </w:style>
  <w:style w:type="character" w:customStyle="1" w:styleId="PABulletLevel1CharChar">
    <w:name w:val="PA Bullet Level 1 Char Char"/>
    <w:link w:val="PABulletLevel1"/>
    <w:locked/>
    <w:rsid w:val="00FA1218"/>
    <w:rPr>
      <w:bCs/>
      <w:sz w:val="24"/>
      <w:szCs w:val="24"/>
      <w:lang w:val="en-US" w:eastAsia="en-US" w:bidi="ar-SA"/>
    </w:rPr>
  </w:style>
  <w:style w:type="paragraph" w:customStyle="1" w:styleId="PABulletLevelIA">
    <w:name w:val="PA Bullet Level I/A"/>
    <w:basedOn w:val="Normal"/>
    <w:link w:val="PABulletLevelIACharChar"/>
    <w:rsid w:val="008E0A83"/>
    <w:pPr>
      <w:numPr>
        <w:numId w:val="6"/>
      </w:numPr>
      <w:autoSpaceDE w:val="0"/>
      <w:autoSpaceDN w:val="0"/>
      <w:adjustRightInd w:val="0"/>
      <w:snapToGrid w:val="0"/>
      <w:spacing w:after="120"/>
    </w:pPr>
    <w:rPr>
      <w:szCs w:val="24"/>
    </w:rPr>
  </w:style>
  <w:style w:type="character" w:customStyle="1" w:styleId="PABulletLevelIACharChar">
    <w:name w:val="PA Bullet Level I/A Char Char"/>
    <w:link w:val="PABulletLevelIA"/>
    <w:locked/>
    <w:rsid w:val="008E0A83"/>
    <w:rPr>
      <w:sz w:val="24"/>
      <w:szCs w:val="24"/>
      <w:lang w:val="en-US" w:eastAsia="en-US" w:bidi="ar-SA"/>
    </w:rPr>
  </w:style>
  <w:style w:type="paragraph" w:customStyle="1" w:styleId="PABulletLevelIAo">
    <w:name w:val="PA Bullet Level I/A (o)"/>
    <w:basedOn w:val="Normal"/>
    <w:link w:val="PABulletLevelIAoCharChar"/>
    <w:rsid w:val="008E0A83"/>
    <w:pPr>
      <w:numPr>
        <w:numId w:val="7"/>
      </w:numPr>
      <w:autoSpaceDE w:val="0"/>
      <w:autoSpaceDN w:val="0"/>
      <w:adjustRightInd w:val="0"/>
      <w:spacing w:after="120"/>
    </w:pPr>
    <w:rPr>
      <w:szCs w:val="24"/>
    </w:rPr>
  </w:style>
  <w:style w:type="character" w:customStyle="1" w:styleId="PABulletLevelIAoCharChar">
    <w:name w:val="PA Bullet Level I/A (o) Char Char"/>
    <w:link w:val="PABulletLevelIAo"/>
    <w:locked/>
    <w:rsid w:val="008E0A83"/>
    <w:rPr>
      <w:sz w:val="24"/>
      <w:szCs w:val="24"/>
      <w:lang w:val="en-US" w:eastAsia="en-US" w:bidi="ar-SA"/>
    </w:rPr>
  </w:style>
  <w:style w:type="character" w:customStyle="1" w:styleId="PABold">
    <w:name w:val="PA Bold"/>
    <w:rsid w:val="0071349F"/>
    <w:rPr>
      <w:b/>
    </w:rPr>
  </w:style>
  <w:style w:type="table" w:styleId="TableGrid">
    <w:name w:val="Table Grid"/>
    <w:basedOn w:val="TableNormal"/>
    <w:rsid w:val="003C781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1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E3212"/>
    <w:rPr>
      <w:b/>
      <w:bCs/>
    </w:rPr>
  </w:style>
  <w:style w:type="character" w:customStyle="1" w:styleId="CODE">
    <w:name w:val="CODE"/>
    <w:uiPriority w:val="99"/>
    <w:rsid w:val="00310E89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30C7E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AC67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0B46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rFonts w:ascii="AvantGarde" w:hAnsi="AvantGarde"/>
      <w:b/>
    </w:rPr>
  </w:style>
  <w:style w:type="paragraph" w:styleId="Heading2">
    <w:name w:val="heading 2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rFonts w:ascii="Arrus BT" w:hAnsi="Arrus BT"/>
      <w:b/>
      <w:sz w:val="22"/>
    </w:rPr>
  </w:style>
  <w:style w:type="paragraph" w:styleId="Heading3">
    <w:name w:val="heading 3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2"/>
    </w:pPr>
    <w:rPr>
      <w:rFonts w:ascii="Arrus BT" w:hAnsi="Arrus BT"/>
      <w:b/>
      <w:sz w:val="22"/>
    </w:rPr>
  </w:style>
  <w:style w:type="paragraph" w:styleId="Heading4">
    <w:name w:val="heading 4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3"/>
    </w:pPr>
    <w:rPr>
      <w:rFonts w:ascii="Arrus BT" w:hAnsi="Arrus BT"/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0B46"/>
    <w:pPr>
      <w:spacing w:after="0"/>
      <w:jc w:val="center"/>
    </w:pPr>
  </w:style>
  <w:style w:type="paragraph" w:styleId="Footer">
    <w:name w:val="footer"/>
    <w:basedOn w:val="Normal"/>
    <w:rsid w:val="00AE0B46"/>
    <w:pPr>
      <w:tabs>
        <w:tab w:val="right" w:pos="9360"/>
      </w:tabs>
      <w:spacing w:after="0"/>
    </w:pPr>
  </w:style>
  <w:style w:type="paragraph" w:customStyle="1" w:styleId="Masthead">
    <w:name w:val="Masthead"/>
    <w:basedOn w:val="Normal"/>
    <w:rsid w:val="00AE0B46"/>
    <w:pPr>
      <w:spacing w:after="0"/>
      <w:jc w:val="center"/>
    </w:pPr>
    <w:rPr>
      <w:rFonts w:ascii="Helvetica" w:hAnsi="Helvetica"/>
      <w:b/>
      <w:caps/>
    </w:rPr>
  </w:style>
  <w:style w:type="paragraph" w:customStyle="1" w:styleId="MastheadInfo">
    <w:name w:val="Masthead Info"/>
    <w:basedOn w:val="Normal"/>
    <w:rsid w:val="00AE0B46"/>
    <w:pPr>
      <w:tabs>
        <w:tab w:val="left" w:pos="2880"/>
      </w:tabs>
      <w:spacing w:after="0"/>
      <w:ind w:left="2880" w:hanging="2880"/>
    </w:pPr>
  </w:style>
  <w:style w:type="paragraph" w:customStyle="1" w:styleId="MainHeadings">
    <w:name w:val="Main Headings"/>
    <w:basedOn w:val="Normal"/>
    <w:next w:val="Normal"/>
    <w:rsid w:val="00AE0B46"/>
    <w:pPr>
      <w:keepNext/>
      <w:widowControl w:val="0"/>
      <w:spacing w:before="240"/>
    </w:pPr>
    <w:rPr>
      <w:rFonts w:ascii="Helvetica" w:hAnsi="Helvetica"/>
      <w:b/>
      <w:caps/>
    </w:rPr>
  </w:style>
  <w:style w:type="paragraph" w:customStyle="1" w:styleId="ECNoteHeadings">
    <w:name w:val="EC &amp; Note Headings"/>
    <w:basedOn w:val="Normal"/>
    <w:next w:val="Normal"/>
    <w:rsid w:val="00AE0B46"/>
    <w:pPr>
      <w:keepNext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AE0B46"/>
  </w:style>
  <w:style w:type="paragraph" w:customStyle="1" w:styleId="disclaimer">
    <w:name w:val="disclaimer"/>
    <w:basedOn w:val="Normal"/>
    <w:rsid w:val="00AE0B46"/>
    <w:pPr>
      <w:widowControl w:val="0"/>
      <w:tabs>
        <w:tab w:val="center" w:pos="4680"/>
      </w:tabs>
      <w:spacing w:after="0"/>
      <w:jc w:val="center"/>
    </w:pPr>
    <w:rPr>
      <w:i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3918DE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D63E04"/>
    <w:pPr>
      <w:widowControl w:val="0"/>
      <w:spacing w:after="0"/>
    </w:pPr>
    <w:rPr>
      <w:szCs w:val="24"/>
    </w:rPr>
  </w:style>
  <w:style w:type="paragraph" w:customStyle="1" w:styleId="PABulletLevel1">
    <w:name w:val="PA Bullet Level 1"/>
    <w:basedOn w:val="Normal"/>
    <w:link w:val="PABulletLevel1CharChar"/>
    <w:rsid w:val="00FA1218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  <w:szCs w:val="24"/>
    </w:rPr>
  </w:style>
  <w:style w:type="character" w:customStyle="1" w:styleId="PABulletLevel1CharChar">
    <w:name w:val="PA Bullet Level 1 Char Char"/>
    <w:link w:val="PABulletLevel1"/>
    <w:locked/>
    <w:rsid w:val="00FA1218"/>
    <w:rPr>
      <w:bCs/>
      <w:sz w:val="24"/>
      <w:szCs w:val="24"/>
      <w:lang w:val="en-US" w:eastAsia="en-US" w:bidi="ar-SA"/>
    </w:rPr>
  </w:style>
  <w:style w:type="paragraph" w:customStyle="1" w:styleId="PABulletLevelIA">
    <w:name w:val="PA Bullet Level I/A"/>
    <w:basedOn w:val="Normal"/>
    <w:link w:val="PABulletLevelIACharChar"/>
    <w:rsid w:val="008E0A83"/>
    <w:pPr>
      <w:numPr>
        <w:numId w:val="6"/>
      </w:numPr>
      <w:autoSpaceDE w:val="0"/>
      <w:autoSpaceDN w:val="0"/>
      <w:adjustRightInd w:val="0"/>
      <w:snapToGrid w:val="0"/>
      <w:spacing w:after="120"/>
    </w:pPr>
    <w:rPr>
      <w:szCs w:val="24"/>
    </w:rPr>
  </w:style>
  <w:style w:type="character" w:customStyle="1" w:styleId="PABulletLevelIACharChar">
    <w:name w:val="PA Bullet Level I/A Char Char"/>
    <w:link w:val="PABulletLevelIA"/>
    <w:locked/>
    <w:rsid w:val="008E0A83"/>
    <w:rPr>
      <w:sz w:val="24"/>
      <w:szCs w:val="24"/>
      <w:lang w:val="en-US" w:eastAsia="en-US" w:bidi="ar-SA"/>
    </w:rPr>
  </w:style>
  <w:style w:type="paragraph" w:customStyle="1" w:styleId="PABulletLevelIAo">
    <w:name w:val="PA Bullet Level I/A (o)"/>
    <w:basedOn w:val="Normal"/>
    <w:link w:val="PABulletLevelIAoCharChar"/>
    <w:rsid w:val="008E0A83"/>
    <w:pPr>
      <w:numPr>
        <w:numId w:val="7"/>
      </w:numPr>
      <w:autoSpaceDE w:val="0"/>
      <w:autoSpaceDN w:val="0"/>
      <w:adjustRightInd w:val="0"/>
      <w:spacing w:after="120"/>
    </w:pPr>
    <w:rPr>
      <w:szCs w:val="24"/>
    </w:rPr>
  </w:style>
  <w:style w:type="character" w:customStyle="1" w:styleId="PABulletLevelIAoCharChar">
    <w:name w:val="PA Bullet Level I/A (o) Char Char"/>
    <w:link w:val="PABulletLevelIAo"/>
    <w:locked/>
    <w:rsid w:val="008E0A83"/>
    <w:rPr>
      <w:sz w:val="24"/>
      <w:szCs w:val="24"/>
      <w:lang w:val="en-US" w:eastAsia="en-US" w:bidi="ar-SA"/>
    </w:rPr>
  </w:style>
  <w:style w:type="character" w:customStyle="1" w:styleId="PABold">
    <w:name w:val="PA Bold"/>
    <w:rsid w:val="0071349F"/>
    <w:rPr>
      <w:b/>
    </w:rPr>
  </w:style>
  <w:style w:type="table" w:styleId="TableGrid">
    <w:name w:val="Table Grid"/>
    <w:basedOn w:val="TableNormal"/>
    <w:rsid w:val="003C781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1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E3212"/>
    <w:rPr>
      <w:b/>
      <w:bCs/>
    </w:rPr>
  </w:style>
  <w:style w:type="character" w:customStyle="1" w:styleId="CODE">
    <w:name w:val="CODE"/>
    <w:uiPriority w:val="99"/>
    <w:rsid w:val="00310E89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30C7E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AC67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HPS\Peer%20Review\05002_2005%20CDMRP\SStemplates\SS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8C3DE155304372A87BE8D4F36AE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F0919-F265-4467-8F13-362E458AB262}"/>
      </w:docPartPr>
      <w:docPartBody>
        <w:p w:rsidR="00F70F8B" w:rsidRDefault="00543DBC" w:rsidP="00543DBC">
          <w:pPr>
            <w:pStyle w:val="488C3DE155304372A87BE8D4F36AE291"/>
          </w:pPr>
          <w:r w:rsidRPr="004E6EB0">
            <w:rPr>
              <w:rStyle w:val="PlaceholderText"/>
            </w:rPr>
            <w:t>Click here to enter text.</w:t>
          </w:r>
        </w:p>
      </w:docPartBody>
    </w:docPart>
    <w:docPart>
      <w:docPartPr>
        <w:name w:val="B0CC89F37BBB4C05BD38B48CF43E1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87A5-5C5A-409A-9C16-8FD82C2F72EA}"/>
      </w:docPartPr>
      <w:docPartBody>
        <w:p w:rsidR="00F70F8B" w:rsidRDefault="00543DBC" w:rsidP="00543DBC">
          <w:pPr>
            <w:pStyle w:val="B0CC89F37BBB4C05BD38B48CF43E115E"/>
          </w:pPr>
          <w:r w:rsidRPr="0096582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8AB2-F9EB-4643-9DC7-A4AC1E00EE60}"/>
      </w:docPartPr>
      <w:docPartBody>
        <w:p w:rsidR="0011646D" w:rsidRDefault="00562B38">
          <w:r w:rsidRPr="00F029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DBC"/>
    <w:rsid w:val="0011646D"/>
    <w:rsid w:val="00543DBC"/>
    <w:rsid w:val="00562B38"/>
    <w:rsid w:val="00F7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B38"/>
    <w:rPr>
      <w:color w:val="808080"/>
    </w:rPr>
  </w:style>
  <w:style w:type="paragraph" w:customStyle="1" w:styleId="488C3DE155304372A87BE8D4F36AE291">
    <w:name w:val="488C3DE155304372A87BE8D4F36AE291"/>
    <w:rsid w:val="00543DBC"/>
  </w:style>
  <w:style w:type="paragraph" w:customStyle="1" w:styleId="B0CC89F37BBB4C05BD38B48CF43E115E">
    <w:name w:val="B0CC89F37BBB4C05BD38B48CF43E115E"/>
    <w:rsid w:val="00543D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B38"/>
    <w:rPr>
      <w:color w:val="808080"/>
    </w:rPr>
  </w:style>
  <w:style w:type="paragraph" w:customStyle="1" w:styleId="488C3DE155304372A87BE8D4F36AE291">
    <w:name w:val="488C3DE155304372A87BE8D4F36AE291"/>
    <w:rsid w:val="00543DBC"/>
  </w:style>
  <w:style w:type="paragraph" w:customStyle="1" w:styleId="B0CC89F37BBB4C05BD38B48CF43E115E">
    <w:name w:val="B0CC89F37BBB4C05BD38B48CF43E115E"/>
    <w:rsid w:val="00543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057E82E18574596461575DD2E58EF" ma:contentTypeVersion="60" ma:contentTypeDescription="Create a new document." ma:contentTypeScope="" ma:versionID="a69b7f3c58955380a8cd45f41a4f69b2">
  <xsd:schema xmlns:xsd="http://www.w3.org/2001/XMLSchema" xmlns:p="http://schemas.microsoft.com/office/2006/metadata/properties" xmlns:ns2="dc0668cf-8610-4bd2-9d7d-ae9f12fdbaed" targetNamespace="http://schemas.microsoft.com/office/2006/metadata/properties" ma:root="true" ma:fieldsID="f51488bb20ddec79f68b47f1c6a016e3" ns2:_="">
    <xsd:import namespace="dc0668cf-8610-4bd2-9d7d-ae9f12fdbaed"/>
    <xsd:element name="properties">
      <xsd:complexType>
        <xsd:sequence>
          <xsd:element name="documentManagement">
            <xsd:complexType>
              <xsd:all>
                <xsd:element ref="ns2:DocGroup" minOccurs="0"/>
                <xsd:element ref="ns2:DocCat" minOccurs="0"/>
                <xsd:element ref="ns2:SubCat" minOccurs="0"/>
                <xsd:element ref="ns2:DocRev" minOccurs="0"/>
                <xsd:element ref="ns2:DocTyp" minOccurs="0"/>
                <xsd:element ref="ns2:FunctionalArea" minOccurs="0"/>
                <xsd:element ref="ns2:DocOwner" minOccurs="0"/>
                <xsd:element ref="ns2:RevDt" minOccurs="0"/>
                <xsd:element ref="ns2:EPMLiveListConfig" minOccurs="0"/>
                <xsd:element ref="ns2:Comment_x0020_Version" minOccurs="0"/>
                <xsd:element ref="ns2:Current_x0020_Doc_x0020_Control_x0020__x0023_" minOccurs="0"/>
                <xsd:element ref="ns2:Update_x0020_Assigned_x0020_To" minOccurs="0"/>
                <xsd:element ref="ns2:Del_x0020_Num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c0668cf-8610-4bd2-9d7d-ae9f12fdbaed" elementFormDefault="qualified">
    <xsd:import namespace="http://schemas.microsoft.com/office/2006/documentManagement/types"/>
    <xsd:element name="DocGroup" ma:index="2" nillable="true" ma:displayName="Group" ma:format="Dropdown" ma:internalName="DocGroup">
      <xsd:simpleType>
        <xsd:restriction base="dms:Choice">
          <xsd:enumeration value="Project Management"/>
          <xsd:enumeration value="Systems"/>
          <xsd:enumeration value="Application Receipt"/>
          <xsd:enumeration value="Panel Support"/>
          <xsd:enumeration value="Scientific Management"/>
          <xsd:enumeration value="Summary Statements"/>
          <xsd:enumeration value="Deliverables"/>
          <xsd:enumeration value="Meeting, Travel, Logistics"/>
        </xsd:restriction>
      </xsd:simpleType>
    </xsd:element>
    <xsd:element name="DocCat" ma:index="3" nillable="true" ma:displayName="Category" ma:format="Dropdown" ma:internalName="DocCat">
      <xsd:simpleType>
        <xsd:restriction base="dms:Choice">
          <xsd:enumeration value="Admin Support"/>
          <xsd:enumeration value="Administrative Notes"/>
          <xsd:enumeration value="Appeals/Rebuttals"/>
          <xsd:enumeration value="Application Processing"/>
          <xsd:enumeration value="Applications Changes"/>
          <xsd:enumeration value="Command Draft"/>
          <xsd:enumeration value="Compliance"/>
          <xsd:enumeration value="Concatenation"/>
          <xsd:enumeration value="Consumer"/>
          <xsd:enumeration value="Data Transfers"/>
          <xsd:enumeration value="Document Production"/>
          <xsd:enumeration value="Editing"/>
          <xsd:enumeration value="eReceipt"/>
          <xsd:enumeration value="Expedited Review"/>
          <xsd:enumeration value="File Transfers"/>
          <xsd:enumeration value="Online"/>
          <xsd:enumeration value="Onsite Meeting"/>
          <xsd:enumeration value="Panel Configuration"/>
          <xsd:enumeration value="Panel Monitoring"/>
          <xsd:enumeration value="P2RMIS"/>
          <xsd:enumeration value="Preparation"/>
          <xsd:enumeration value="Report Preparation"/>
          <xsd:enumeration value="Scientist"/>
          <xsd:enumeration value="Setup"/>
          <xsd:enumeration value="Tasks and Meetings"/>
          <xsd:enumeration value="Teleconference/Videoconference"/>
          <xsd:enumeration value="Tools"/>
          <xsd:enumeration value="Training"/>
        </xsd:restriction>
      </xsd:simpleType>
    </xsd:element>
    <xsd:element name="SubCat" ma:index="4" nillable="true" ma:displayName="Subcategory" ma:format="Dropdown" ma:internalName="SubCat">
      <xsd:simpleType>
        <xsd:restriction base="dms:Choice">
          <xsd:enumeration value="All Reviewers"/>
          <xsd:enumeration value="Compliance Review"/>
          <xsd:enumeration value="Consumer Review"/>
          <xsd:enumeration value="Emails in P2RMIS"/>
          <xsd:enumeration value="Expedited Review"/>
          <xsd:enumeration value="GAP"/>
          <xsd:enumeration value="Helpdesk"/>
          <xsd:enumeration value="Letters"/>
          <xsd:enumeration value="Manage Data"/>
          <xsd:enumeration value="Manage Users"/>
          <xsd:enumeration value="Meeting Materials"/>
          <xsd:enumeration value="Onsite Setup"/>
          <xsd:enumeration value="Onsite Support"/>
          <xsd:enumeration value="Panel Configuration"/>
          <xsd:enumeration value="Panel Monitoring"/>
          <xsd:enumeration value="Planning"/>
          <xsd:enumeration value="Postmeeting"/>
          <xsd:enumeration value="Premeeting Logistics"/>
          <xsd:enumeration value="Procurement"/>
          <xsd:enumeration value="Setup System"/>
          <xsd:enumeration value="Specification Sheets and Checklists"/>
          <xsd:enumeration value="SRO"/>
          <xsd:enumeration value="Training"/>
          <xsd:enumeration value="Travel"/>
          <xsd:enumeration value="Upload Documents"/>
          <xsd:enumeration value="Vendors and Equipment"/>
        </xsd:restriction>
      </xsd:simpleType>
    </xsd:element>
    <xsd:element name="DocRev" ma:index="5" nillable="true" ma:displayName="Revision" ma:internalName="DocRev">
      <xsd:simpleType>
        <xsd:restriction base="dms:Text">
          <xsd:maxLength value="255"/>
        </xsd:restriction>
      </xsd:simpleType>
    </xsd:element>
    <xsd:element name="DocTyp" ma:index="6" nillable="true" ma:displayName="Document Type" ma:format="Dropdown" ma:internalName="DocTyp">
      <xsd:simpleType>
        <xsd:restriction base="dms:Choice">
          <xsd:enumeration value="Checklist"/>
          <xsd:enumeration value="Form"/>
          <xsd:enumeration value="Guide"/>
          <xsd:enumeration value="IRC Template"/>
          <xsd:enumeration value="Sample"/>
          <xsd:enumeration value="Scripted Response"/>
          <xsd:enumeration value="SOP"/>
          <xsd:enumeration value="Template"/>
          <xsd:enumeration value="Workflow"/>
        </xsd:restriction>
      </xsd:simpleType>
    </xsd:element>
    <xsd:element name="FunctionalArea" ma:index="7" nillable="true" ma:displayName="Functional Group" ma:format="Dropdown" ma:internalName="FunctionalArea">
      <xsd:simpleType>
        <xsd:restriction base="dms:Choice">
          <xsd:enumeration value="CRA"/>
          <xsd:enumeration value="ED"/>
          <xsd:enumeration value="HD"/>
          <xsd:enumeration value="MTP"/>
          <xsd:enumeration value="OSS"/>
          <xsd:enumeration value="PCS"/>
          <xsd:enumeration value="PM"/>
          <xsd:enumeration value="PTL"/>
          <xsd:enumeration value="SRM"/>
        </xsd:restriction>
      </xsd:simpleType>
    </xsd:element>
    <xsd:element name="DocOwner" ma:index="8" nillable="true" ma:displayName="Owner" ma:format="Dropdown" ma:internalName="DocOwner">
      <xsd:simpleType>
        <xsd:union memberTypes="dms:Text">
          <xsd:simpleType>
            <xsd:restriction base="dms:Choice">
              <xsd:enumeration value="Darla Alterescu"/>
              <xsd:enumeration value="Herbert Avila"/>
              <xsd:enumeration value="Ginger Badger"/>
              <xsd:enumeration value="Bruce Begole"/>
              <xsd:enumeration value="Elizabeth Bessom"/>
              <xsd:enumeration value="Melissa Betts"/>
              <xsd:enumeration value="Carolyn Branson"/>
              <xsd:enumeration value="Carolyn Brauer"/>
              <xsd:enumeration value="Sabrina Curtin"/>
              <xsd:enumeration value="Dave DeLauter"/>
              <xsd:enumeration value="Ann Dodelin"/>
              <xsd:enumeration value="Marian Dougherty"/>
              <xsd:enumeration value="Roxanne Feaga"/>
              <xsd:enumeration value="Elizabeth Gerleit"/>
              <xsd:enumeration value="Steven Goldberg"/>
              <xsd:enumeration value="Erin Greenwald"/>
              <xsd:enumeration value="Terri Griffith"/>
              <xsd:enumeration value="Becky Gunning"/>
              <xsd:enumeration value="Steven Irving"/>
              <xsd:enumeration value="Mary Beth Jaffee"/>
              <xsd:enumeration value="Peyman Khalichi"/>
              <xsd:enumeration value="Amy Klimas"/>
              <xsd:enumeration value="Caitlin Levy"/>
              <xsd:enumeration value="Jennifer Lewis"/>
              <xsd:enumeration value="Zhenya Li"/>
              <xsd:enumeration value="Michael Long"/>
              <xsd:enumeration value="Nellie Louh"/>
              <xsd:enumeration value="Sarah Lupp"/>
              <xsd:enumeration value="Daryl MacCrehan"/>
              <xsd:enumeration value="Elizabeth Marsh Cupino"/>
              <xsd:enumeration value="Meghan Mixter"/>
              <xsd:enumeration value="Leisa Moyer"/>
              <xsd:enumeration value="Jayne Paschall"/>
              <xsd:enumeration value="Tammy Pilarcik"/>
              <xsd:enumeration value="Kiana Roberts"/>
              <xsd:enumeration value="Casey Rudzinski"/>
              <xsd:enumeration value="Liz Spinks"/>
              <xsd:enumeration value="Laura Staruk"/>
              <xsd:enumeration value="Amy Stilwell"/>
              <xsd:enumeration value="Renny Thomas"/>
              <xsd:enumeration value="Glacia Townsend"/>
              <xsd:enumeration value="Rachel Winn"/>
            </xsd:restriction>
          </xsd:simpleType>
        </xsd:union>
      </xsd:simpleType>
    </xsd:element>
    <xsd:element name="RevDt" ma:index="9" nillable="true" ma:displayName="Approved Date" ma:format="DateOnly" ma:internalName="RevDt">
      <xsd:simpleType>
        <xsd:restriction base="dms:DateTime"/>
      </xsd:simpleType>
    </xsd:element>
    <xsd:element name="EPMLiveListConfig" ma:index="12" nillable="true" ma:displayName="EPMLiveListConfig" ma:hidden="true" ma:internalName="EPMLiveListConfig">
      <xsd:simpleType>
        <xsd:restriction base="dms:Unknown"/>
      </xsd:simpleType>
    </xsd:element>
    <xsd:element name="Comment_x0020_Version" ma:index="17" nillable="true" ma:displayName="Approved Version" ma:description="This is the approved version of the document which should be used when completing an assigned task." ma:format="Hyperlink" ma:internalName="Comment_x0020_Ver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urrent_x0020_Doc_x0020_Control_x0020__x0023_" ma:index="18" nillable="true" ma:displayName="Current Doc Control #" ma:internalName="Current_x0020_Doc_x0020_Control_x0020__x0023_">
      <xsd:simpleType>
        <xsd:restriction base="dms:Text">
          <xsd:maxLength value="25"/>
        </xsd:restriction>
      </xsd:simpleType>
    </xsd:element>
    <xsd:element name="Update_x0020_Assigned_x0020_To" ma:index="19" nillable="true" ma:displayName="Update Assigned To" ma:internalName="Update_x0020_Assigned_x0020_To">
      <xsd:simpleType>
        <xsd:restriction base="dms:Text"/>
      </xsd:simpleType>
    </xsd:element>
    <xsd:element name="Del_x0020_Num" ma:index="21" nillable="true" ma:displayName="Del Num" ma:internalName="Del_x0020_Num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Dt xmlns="dc0668cf-8610-4bd2-9d7d-ae9f12fdbaed" xsi:nil="true"/>
    <DocOwner xmlns="dc0668cf-8610-4bd2-9d7d-ae9f12fdbaed">Zhenya Li</DocOwner>
    <Current_x0020_Doc_x0020_Control_x0020__x0023_ xmlns="dc0668cf-8610-4bd2-9d7d-ae9f12fdbaed" xsi:nil="true"/>
    <Comment_x0020_Version xmlns="dc0668cf-8610-4bd2-9d7d-ae9f12fdbaed">
      <Url xsi:nil="true"/>
      <Description xsi:nil="true"/>
    </Comment_x0020_Version>
    <DocCat xmlns="dc0668cf-8610-4bd2-9d7d-ae9f12fdbaed">Setup</DocCat>
    <Update_x0020_Assigned_x0020_To xmlns="dc0668cf-8610-4bd2-9d7d-ae9f12fdbaed" xsi:nil="true"/>
    <Del_x0020_Num xmlns="dc0668cf-8610-4bd2-9d7d-ae9f12fdbaed" xsi:nil="true"/>
    <DocRev xmlns="dc0668cf-8610-4bd2-9d7d-ae9f12fdbaed" xsi:nil="true"/>
    <DocGroup xmlns="dc0668cf-8610-4bd2-9d7d-ae9f12fdbaed">Summary Statements</DocGroup>
    <SubCat xmlns="dc0668cf-8610-4bd2-9d7d-ae9f12fdbaed" xsi:nil="true"/>
    <DocTyp xmlns="dc0668cf-8610-4bd2-9d7d-ae9f12fdbaed">Template</DocTyp>
    <FunctionalArea xmlns="dc0668cf-8610-4bd2-9d7d-ae9f12fdbaed">SRM</FunctionalArea>
    <EPMLiveListConfig xmlns="dc0668cf-8610-4bd2-9d7d-ae9f12fdbae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E032F-F476-458D-910E-7C3EB3BE1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668cf-8610-4bd2-9d7d-ae9f12fdbae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B98866-4CCF-47FA-AEEC-7E728BBE5F6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F3491FA-CE02-40CB-8397-50958A20BA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81C59F-FB45-4D31-8A8E-BB81DFF64FB6}">
  <ds:schemaRefs>
    <ds:schemaRef ds:uri="dc0668cf-8610-4bd2-9d7d-ae9f12fdbaed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2EA9AFD-E699-40A7-B9D3-710F5128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SStemplate</Template>
  <TotalTime>260</TotalTime>
  <Pages>2</Pages>
  <Words>241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FY16_Summary_Statement_Template_Single_PI_by_Reviewer_AdjectivalOverall</vt:lpstr>
    </vt:vector>
  </TitlesOfParts>
  <Company>UIS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FY16_Summary_Statement_Template_Single_PI_by_Reviewer_AdjectivalOverall</dc:title>
  <dc:creator>BC99</dc:creator>
  <cp:lastModifiedBy>Henson, Craig</cp:lastModifiedBy>
  <cp:revision>102</cp:revision>
  <cp:lastPrinted>2011-08-23T18:37:00Z</cp:lastPrinted>
  <dcterms:created xsi:type="dcterms:W3CDTF">2017-07-07T19:19:00Z</dcterms:created>
  <dcterms:modified xsi:type="dcterms:W3CDTF">2018-02-15T21:20:00Z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0x0101004478B5557F51E94F96133D9A98EE73D2</vt:lpwstr>
  </property>
  <property fmtid="{D5CDD505-2E9C-101B-9397-08002B2CF9AE}" pid="4" name="_dlc_DocId">
    <vt:lpwstr>46DZ55T5WMZZ-129-1670</vt:lpwstr>
  </property>
  <property fmtid="{D5CDD505-2E9C-101B-9397-08002B2CF9AE}" pid="5" name="_dlc_DocIdItemGuid">
    <vt:lpwstr>dc7e68fe-d4df-42bc-af5d-4fbd44f8dbe2</vt:lpwstr>
  </property>
  <property fmtid="{D5CDD505-2E9C-101B-9397-08002B2CF9AE}" pid="6" name="_dlc_DocIdUrl">
    <vt:lpwstr>https://teams.sranet.sra.com/project/prsm/projects/military/CDMRP/BC12/_layouts/DocIdRedir.aspx?ID=46DZ55T5WMZZ-129-1670, 46DZ55T5WMZZ-129-1670</vt:lpwstr>
  </property>
  <property fmtid="{D5CDD505-2E9C-101B-9397-08002B2CF9AE}" pid="7" name="RecType">
    <vt:lpwstr>Summary Statement Templates</vt:lpwstr>
  </property>
  <property fmtid="{D5CDD505-2E9C-101B-9397-08002B2CF9AE}" pid="8" name="DocCategory">
    <vt:lpwstr/>
  </property>
  <property fmtid="{D5CDD505-2E9C-101B-9397-08002B2CF9AE}" pid="9" name="ELITELifecycle">
    <vt:lpwstr/>
  </property>
  <property fmtid="{D5CDD505-2E9C-101B-9397-08002B2CF9AE}" pid="10" name="ProjectLifecycle">
    <vt:lpwstr/>
  </property>
  <property fmtid="{D5CDD505-2E9C-101B-9397-08002B2CF9AE}" pid="11" name="Baseline">
    <vt:lpwstr/>
  </property>
  <property fmtid="{D5CDD505-2E9C-101B-9397-08002B2CF9AE}" pid="12" name="Category">
    <vt:lpwstr>SS Template</vt:lpwstr>
  </property>
  <property fmtid="{D5CDD505-2E9C-101B-9397-08002B2CF9AE}" pid="13" name="Cycle">
    <vt:lpwstr>2</vt:lpwstr>
  </property>
  <property fmtid="{D5CDD505-2E9C-101B-9397-08002B2CF9AE}" pid="14" name="Deliverable Recievable Type">
    <vt:lpwstr>Summary Statement Templates</vt:lpwstr>
  </property>
  <property fmtid="{D5CDD505-2E9C-101B-9397-08002B2CF9AE}" pid="15" name="display_urn:schemas-microsoft-com:office:office#Author0">
    <vt:lpwstr>Winn, Rachel</vt:lpwstr>
  </property>
  <property fmtid="{D5CDD505-2E9C-101B-9397-08002B2CF9AE}" pid="16" name="Issue/Defects">
    <vt:lpwstr/>
  </property>
  <property fmtid="{D5CDD505-2E9C-101B-9397-08002B2CF9AE}" pid="17" name="Document Type">
    <vt:lpwstr>Draft Deliverable</vt:lpwstr>
  </property>
  <property fmtid="{D5CDD505-2E9C-101B-9397-08002B2CF9AE}" pid="18" name="Author0">
    <vt:lpwstr>310</vt:lpwstr>
  </property>
  <property fmtid="{D5CDD505-2E9C-101B-9397-08002B2CF9AE}" pid="19" name="Order">
    <vt:lpwstr>114400.000000000</vt:lpwstr>
  </property>
</Properties>
</file>