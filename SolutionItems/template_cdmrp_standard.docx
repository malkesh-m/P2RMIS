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 w:val="0"/>
          <w:bCs w:val="0"/>
        </w:rPr>
        <w:id w:val="836350087"/>
        <w:lock w:val="sdtContentLocked"/>
        <w:placeholder>
          <w:docPart w:val="DefaultPlaceholder_1082065158"/>
        </w:placeholder>
      </w:sdtPr>
      <w:sdtEndPr/>
      <w:sdtContent>
        <w:bookmarkStart w:id="0" w:name="_GoBack" w:displacedByCustomXml="prev"/>
        <w:bookmarkEnd w:id="0" w:displacedByCustomXml="prev"/>
        <w:p w:rsidR="00E51A8B" w:rsidRPr="00854A14" w:rsidRDefault="00E51A8B" w:rsidP="00EE48F0">
          <w:pPr>
            <w:pStyle w:val="Masthead"/>
            <w:spacing w:after="0" w:line="240" w:lineRule="auto"/>
            <w:rPr>
              <w:rFonts w:ascii="Times New Roman" w:hAnsi="Times New Roman" w:cs="Times New Roman"/>
            </w:rPr>
          </w:pPr>
          <w:r w:rsidRPr="00854A14">
            <w:rPr>
              <w:rFonts w:ascii="Times New Roman" w:hAnsi="Times New Roman" w:cs="Times New Roman"/>
            </w:rPr>
            <w:t>Department of Defense</w:t>
          </w:r>
        </w:p>
        <w:p w:rsidR="00E51A8B" w:rsidRPr="00854A14" w:rsidRDefault="00E51A8B" w:rsidP="00EE48F0">
          <w:pPr>
            <w:pStyle w:val="Masthead"/>
            <w:spacing w:after="0" w:line="240" w:lineRule="auto"/>
            <w:rPr>
              <w:rFonts w:ascii="Times New Roman" w:hAnsi="Times New Roman" w:cs="Times New Roman"/>
            </w:rPr>
          </w:pPr>
          <w:r w:rsidRPr="00854A14">
            <w:rPr>
              <w:rFonts w:ascii="Times New Roman" w:hAnsi="Times New Roman" w:cs="Times New Roman"/>
            </w:rPr>
            <w:t xml:space="preserve">U.S. Army Medical Research and Materiel Command </w:t>
          </w:r>
        </w:p>
        <w:p w:rsidR="00E51A8B" w:rsidRPr="00854A14" w:rsidRDefault="00E51A8B" w:rsidP="00EE48F0">
          <w:pPr>
            <w:pStyle w:val="Masthead"/>
            <w:spacing w:after="0" w:line="240" w:lineRule="auto"/>
            <w:rPr>
              <w:rFonts w:ascii="Times New Roman" w:hAnsi="Times New Roman" w:cs="Times New Roman"/>
            </w:rPr>
          </w:pPr>
          <w:r w:rsidRPr="00854A14">
            <w:rPr>
              <w:rFonts w:ascii="Times New Roman" w:hAnsi="Times New Roman" w:cs="Times New Roman"/>
            </w:rPr>
            <w:t>Congressionally Directed Medical Research Programs</w:t>
          </w:r>
        </w:p>
        <w:p w:rsidR="00E51A8B" w:rsidRPr="00854A14" w:rsidRDefault="00E51A8B" w:rsidP="00EE48F0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bCs/>
              <w:color w:val="000000"/>
            </w:rPr>
          </w:pPr>
          <w:r w:rsidRPr="00854A14">
            <w:rPr>
              <w:rFonts w:ascii="Times New Roman" w:eastAsia="Calibri" w:hAnsi="Times New Roman" w:cs="Times New Roman"/>
              <w:b/>
              <w:bCs/>
              <w:color w:val="000000"/>
            </w:rPr>
            <w:t>&lt;&lt;[d.App.Year]&gt;&gt; &lt;&lt;[d.App.ProgramDesc]&gt;&gt;</w:t>
          </w:r>
        </w:p>
        <w:p w:rsidR="00E51A8B" w:rsidRPr="00854A14" w:rsidRDefault="00E51A8B" w:rsidP="00EE48F0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bCs/>
              <w:color w:val="000000"/>
            </w:rPr>
          </w:pPr>
          <w:r w:rsidRPr="00854A14">
            <w:rPr>
              <w:rFonts w:ascii="Times New Roman" w:eastAsia="Calibri" w:hAnsi="Times New Roman" w:cs="Times New Roman"/>
              <w:b/>
              <w:bCs/>
              <w:color w:val="000000"/>
            </w:rPr>
            <w:t>&lt;&lt;[d.App.AwardDesc]&gt;&gt;</w:t>
          </w:r>
        </w:p>
        <w:p w:rsidR="00E51A8B" w:rsidRPr="00854A14" w:rsidRDefault="00E51A8B" w:rsidP="00EE48F0">
          <w:pPr>
            <w:pStyle w:val="Masthead"/>
            <w:spacing w:after="480" w:line="240" w:lineRule="auto"/>
            <w:rPr>
              <w:rFonts w:ascii="Times New Roman" w:hAnsi="Times New Roman" w:cs="Times New Roman"/>
              <w:b w:val="0"/>
              <w:bCs w:val="0"/>
            </w:rPr>
          </w:pPr>
          <w:r w:rsidRPr="00854A14">
            <w:rPr>
              <w:rFonts w:ascii="Times New Roman" w:hAnsi="Times New Roman" w:cs="Times New Roman"/>
            </w:rPr>
            <w:t>Peer Review Summary Statement</w:t>
          </w:r>
        </w:p>
        <w:tbl>
          <w:tblPr>
            <w:tblW w:w="0" w:type="auto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</w:tblGrid>
          <w:tr w:rsidR="00E51A8B" w:rsidRPr="00854A14" w:rsidTr="00156D94">
            <w:tc>
              <w:tcPr>
                <w:tcW w:w="4852" w:type="dxa"/>
                <w:shd w:val="clear" w:color="auto" w:fill="auto"/>
              </w:tcPr>
              <w:p w:rsidR="00E51A8B" w:rsidRPr="00854A14" w:rsidRDefault="00E51A8B" w:rsidP="00EE48F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  <w:bCs/>
                  </w:rPr>
                  <w:t xml:space="preserve">CDMRP Log Number: </w:t>
                </w:r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&lt;&lt;[d.App.LogNumber]&gt;&gt;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E51A8B" w:rsidRPr="00854A14" w:rsidRDefault="00E51A8B" w:rsidP="000B4F1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 xml:space="preserve">Project Duration: 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&lt;&lt;[</w:t>
                </w:r>
                <w:proofErr w:type="spellStart"/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d.App.Duration</w:t>
                </w:r>
                <w:proofErr w:type="spellEnd"/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]:"##</w:t>
                </w:r>
                <w:r w:rsidR="000B4F10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"&gt;&gt; months</w:t>
                </w:r>
              </w:p>
            </w:tc>
          </w:tr>
          <w:tr w:rsidR="00E51A8B" w:rsidRPr="00854A14" w:rsidTr="00156D94">
            <w:tc>
              <w:tcPr>
                <w:tcW w:w="4852" w:type="dxa"/>
                <w:shd w:val="clear" w:color="auto" w:fill="auto"/>
              </w:tcPr>
              <w:p w:rsidR="00E51A8B" w:rsidRPr="00854A14" w:rsidRDefault="00E51A8B" w:rsidP="00EE48F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 xml:space="preserve">Grants.gov ID Number: </w:t>
                </w:r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&lt;&lt;[d.App.Field1]&gt;&gt;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E51A8B" w:rsidRPr="00854A14" w:rsidRDefault="00E51A8B" w:rsidP="000B4F1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 xml:space="preserve">Total Budget Requested: 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$&lt;&lt;[</w:t>
                </w:r>
                <w:proofErr w:type="spellStart"/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d.App.TotalBudget</w:t>
                </w:r>
                <w:proofErr w:type="spellEnd"/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]:"###,###,###,##</w:t>
                </w:r>
                <w:r w:rsidR="000B4F10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"&gt;&gt;</w:t>
                </w:r>
              </w:p>
            </w:tc>
          </w:tr>
          <w:tr w:rsidR="00E51A8B" w:rsidRPr="00854A14" w:rsidTr="00156D94">
            <w:tc>
              <w:tcPr>
                <w:tcW w:w="4852" w:type="dxa"/>
                <w:shd w:val="clear" w:color="auto" w:fill="auto"/>
              </w:tcPr>
              <w:p w:rsidR="00E51A8B" w:rsidRPr="00854A14" w:rsidRDefault="00E51A8B" w:rsidP="00EE48F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 xml:space="preserve">Meeting Dates: 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&lt;&lt;[d.App.PanelStartDate]:"MM/dd/yyyy"&gt;&gt;-&lt;&lt;[d.App.PanelEndDate]:"MM/dd/yyyy"&gt;&gt;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E51A8B" w:rsidRPr="00854A14" w:rsidRDefault="00E51A8B" w:rsidP="000B4F1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  <w:bCs/>
                  </w:rPr>
                  <w:t xml:space="preserve">Direct Costs: </w:t>
                </w:r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$&lt;&lt;[</w:t>
                </w:r>
                <w:proofErr w:type="spellStart"/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d.App.DirectCosts</w:t>
                </w:r>
                <w:proofErr w:type="spellEnd"/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]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 xml:space="preserve"> :"###,###,###,##</w:t>
                </w:r>
                <w:r w:rsidR="000B4F10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"</w:t>
                </w:r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&gt;&gt;</w:t>
                </w:r>
              </w:p>
            </w:tc>
          </w:tr>
          <w:tr w:rsidR="00E51A8B" w:rsidRPr="00854A14" w:rsidTr="00156D94">
            <w:tc>
              <w:tcPr>
                <w:tcW w:w="4852" w:type="dxa"/>
                <w:shd w:val="clear" w:color="auto" w:fill="auto"/>
              </w:tcPr>
              <w:p w:rsidR="00E51A8B" w:rsidRPr="00854A14" w:rsidRDefault="00E51A8B" w:rsidP="00EE48F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 xml:space="preserve">Review Panel: 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&lt;&lt;[d.App.PanelName]&gt;&gt;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E51A8B" w:rsidRPr="00854A14" w:rsidRDefault="00E51A8B" w:rsidP="000B4F10">
                <w:pPr>
                  <w:pStyle w:val="MastheadInfo"/>
                  <w:tabs>
                    <w:tab w:val="clear" w:pos="2880"/>
                    <w:tab w:val="left" w:pos="3150"/>
                  </w:tabs>
                  <w:spacing w:after="0" w:line="240" w:lineRule="auto"/>
                  <w:ind w:left="0" w:firstLine="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54A14">
                  <w:rPr>
                    <w:rFonts w:ascii="Times New Roman" w:hAnsi="Times New Roman" w:cs="Times New Roman"/>
                    <w:b/>
                    <w:bCs/>
                  </w:rPr>
                  <w:t xml:space="preserve">Indirect Costs: </w:t>
                </w:r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$&lt;&lt;[</w:t>
                </w:r>
                <w:proofErr w:type="spellStart"/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d.App.IndirectCosts</w:t>
                </w:r>
                <w:proofErr w:type="spellEnd"/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]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 xml:space="preserve"> :"###,###,###,##</w:t>
                </w:r>
                <w:r w:rsidR="000B4F10">
                  <w:rPr>
                    <w:rFonts w:ascii="Times New Roman" w:eastAsia="Calibri" w:hAnsi="Times New Roman" w:cs="Times New Roman"/>
                    <w:color w:val="000000"/>
                  </w:rPr>
                  <w:t>0</w:t>
                </w:r>
                <w:r w:rsidRPr="00854A14">
                  <w:rPr>
                    <w:rFonts w:ascii="Times New Roman" w:eastAsia="Calibri" w:hAnsi="Times New Roman" w:cs="Times New Roman"/>
                    <w:color w:val="000000"/>
                  </w:rPr>
                  <w:t>"</w:t>
                </w:r>
                <w:r w:rsidRPr="00854A14">
                  <w:rPr>
                    <w:rFonts w:ascii="Times New Roman" w:eastAsia="Calibri" w:hAnsi="Times New Roman" w:cs="Times New Roman"/>
                    <w:bCs/>
                    <w:color w:val="000000"/>
                  </w:rPr>
                  <w:t>&gt;&gt;</w:t>
                </w:r>
              </w:p>
            </w:tc>
          </w:tr>
        </w:tbl>
        <w:p w:rsidR="00E51A8B" w:rsidRPr="00854A14" w:rsidRDefault="00E51A8B" w:rsidP="00E51A8B">
          <w:pPr>
            <w:pStyle w:val="MainHeadings"/>
            <w:keepNext w:val="0"/>
            <w:spacing w:after="0"/>
            <w:rPr>
              <w:rFonts w:ascii="Times New Roman" w:hAnsi="Times New Roman" w:cs="Times New Roman"/>
              <w:caps w:val="0"/>
              <w:szCs w:val="22"/>
            </w:rPr>
          </w:pPr>
          <w:r w:rsidRPr="00854A14">
            <w:rPr>
              <w:rFonts w:ascii="Times New Roman" w:hAnsi="Times New Roman" w:cs="Times New Roman"/>
              <w:caps w:val="0"/>
              <w:szCs w:val="22"/>
            </w:rPr>
            <w:t xml:space="preserve">Title: </w:t>
          </w:r>
          <w:r w:rsidRPr="00854A14">
            <w:rPr>
              <w:rFonts w:ascii="Times New Roman" w:hAnsi="Times New Roman" w:cs="Times New Roman"/>
              <w:b w:val="0"/>
              <w:caps w:val="0"/>
              <w:szCs w:val="22"/>
            </w:rPr>
            <w:t>&lt;&lt;[d.App.ApplicationTitle]&gt;&gt;</w:t>
          </w:r>
        </w:p>
        <w:p w:rsidR="00E51A8B" w:rsidRPr="00854A14" w:rsidRDefault="00E51A8B" w:rsidP="00E51A8B">
          <w:pPr>
            <w:pStyle w:val="MainHeadings"/>
            <w:keepNext w:val="0"/>
            <w:spacing w:before="0" w:after="0"/>
            <w:rPr>
              <w:rFonts w:ascii="Times New Roman" w:hAnsi="Times New Roman" w:cs="Times New Roman"/>
              <w:caps w:val="0"/>
              <w:szCs w:val="22"/>
            </w:rPr>
          </w:pPr>
          <w:r w:rsidRPr="00854A14">
            <w:rPr>
              <w:rFonts w:ascii="Times New Roman" w:hAnsi="Times New Roman" w:cs="Times New Roman"/>
              <w:caps w:val="0"/>
              <w:szCs w:val="22"/>
            </w:rPr>
            <w:t xml:space="preserve">Principal Investigator: </w:t>
          </w:r>
          <w:r w:rsidRPr="00854A14">
            <w:rPr>
              <w:rFonts w:ascii="Times New Roman" w:hAnsi="Times New Roman" w:cs="Times New Roman"/>
              <w:b w:val="0"/>
              <w:caps w:val="0"/>
              <w:szCs w:val="22"/>
            </w:rPr>
            <w:t>&lt;&lt;[d.App.PiFirstName]&gt;&gt; &lt;&lt;[d.App.PiLastName]&gt;&gt;</w:t>
          </w:r>
        </w:p>
        <w:p w:rsidR="00E51A8B" w:rsidRPr="00854A14" w:rsidRDefault="00E51A8B" w:rsidP="00E51A8B">
          <w:pPr>
            <w:pStyle w:val="MainHeadings"/>
            <w:keepNext w:val="0"/>
            <w:spacing w:before="0" w:after="0"/>
            <w:rPr>
              <w:rFonts w:ascii="Times New Roman" w:hAnsi="Times New Roman" w:cs="Times New Roman"/>
              <w:b w:val="0"/>
              <w:caps w:val="0"/>
              <w:szCs w:val="22"/>
            </w:rPr>
          </w:pPr>
          <w:r w:rsidRPr="00854A14">
            <w:rPr>
              <w:rFonts w:ascii="Times New Roman" w:hAnsi="Times New Roman" w:cs="Times New Roman"/>
              <w:caps w:val="0"/>
              <w:szCs w:val="22"/>
            </w:rPr>
            <w:t xml:space="preserve">Performing Organization: </w:t>
          </w:r>
          <w:r w:rsidRPr="00854A14">
            <w:rPr>
              <w:rFonts w:ascii="Times New Roman" w:hAnsi="Times New Roman" w:cs="Times New Roman"/>
              <w:b w:val="0"/>
              <w:caps w:val="0"/>
              <w:szCs w:val="22"/>
            </w:rPr>
            <w:t>&lt;&lt;[d.App.PiOrgName]&gt;&gt;</w:t>
          </w:r>
        </w:p>
        <w:p w:rsidR="00E51A8B" w:rsidRPr="00854A14" w:rsidRDefault="00E51A8B" w:rsidP="00E51A8B">
          <w:pPr>
            <w:pStyle w:val="MainHeadings"/>
            <w:keepNext w:val="0"/>
            <w:spacing w:before="0" w:after="480"/>
            <w:rPr>
              <w:rFonts w:ascii="Times New Roman" w:hAnsi="Times New Roman" w:cs="Times New Roman"/>
              <w:b w:val="0"/>
              <w:caps w:val="0"/>
              <w:szCs w:val="22"/>
            </w:rPr>
          </w:pPr>
          <w:r w:rsidRPr="00854A14">
            <w:rPr>
              <w:rFonts w:ascii="Times New Roman" w:hAnsi="Times New Roman" w:cs="Times New Roman"/>
              <w:caps w:val="0"/>
              <w:szCs w:val="22"/>
            </w:rPr>
            <w:t xml:space="preserve">Contracting Organization: </w:t>
          </w:r>
          <w:r w:rsidRPr="00854A14">
            <w:rPr>
              <w:rFonts w:ascii="Times New Roman" w:hAnsi="Times New Roman" w:cs="Times New Roman"/>
              <w:b w:val="0"/>
              <w:caps w:val="0"/>
              <w:szCs w:val="22"/>
            </w:rPr>
            <w:t>&lt;&lt;[d.App.AdminOrgName]&gt;&gt;</w:t>
          </w:r>
        </w:p>
        <w:p w:rsidR="00E84662" w:rsidRPr="00854A14" w:rsidRDefault="00780E2B" w:rsidP="0028570E">
          <w:pPr>
            <w:widowControl w:val="0"/>
            <w:rPr>
              <w:rStyle w:val="Heading2Char"/>
              <w:rFonts w:ascii="Times New Roman" w:eastAsia="Times New Roman" w:hAnsi="Times New Roman"/>
              <w:b w:val="0"/>
              <w:bCs w:val="0"/>
              <w:i w:val="0"/>
              <w:iCs w:val="0"/>
              <w:caps/>
              <w:sz w:val="22"/>
              <w:szCs w:val="22"/>
            </w:rPr>
          </w:pPr>
          <w:r w:rsidRPr="00854A14">
            <w:rPr>
              <w:rFonts w:ascii="Times New Roman" w:hAnsi="Times New Roman" w:cs="Times New Roman"/>
              <w:b/>
            </w:rPr>
            <w:t>Overview</w:t>
          </w:r>
        </w:p>
        <w:sdt>
          <w:sdtPr>
            <w:rPr>
              <w:rFonts w:ascii="Times New Roman" w:hAnsi="Times New Roman" w:cs="Times New Roman"/>
            </w:rPr>
            <w:id w:val="1293637477"/>
            <w:lock w:val="sdtLocked"/>
            <w:placeholder>
              <w:docPart w:val="98EABA12967940CF97125442DBC77965"/>
            </w:placeholder>
          </w:sdtPr>
          <w:sdtEndPr/>
          <w:sdtContent>
            <w:p w:rsidR="007D41A1" w:rsidRPr="00854A14" w:rsidRDefault="007D41A1" w:rsidP="007D41A1">
              <w:pPr>
                <w:spacing w:after="480"/>
                <w:rPr>
                  <w:rFonts w:ascii="Times New Roman" w:hAnsi="Times New Roman" w:cs="Times New Roman"/>
                </w:rPr>
              </w:pPr>
              <w:r w:rsidRPr="00854A14">
                <w:rPr>
                  <w:rFonts w:ascii="Times New Roman" w:hAnsi="Times New Roman" w:cs="Times New Roman"/>
                </w:rPr>
                <w:t>&lt;&lt;if [</w:t>
              </w:r>
              <w:proofErr w:type="spellStart"/>
              <w:r w:rsidRPr="00854A14">
                <w:rPr>
                  <w:rFonts w:ascii="Times New Roman" w:hAnsi="Times New Roman" w:cs="Times New Roman"/>
                </w:rPr>
                <w:t>d.Critiques.Any</w:t>
              </w:r>
              <w:proofErr w:type="spellEnd"/>
              <w:r w:rsidRPr="00854A14">
                <w:rPr>
                  <w:rFonts w:ascii="Times New Roman" w:hAnsi="Times New Roman" w:cs="Times New Roman"/>
                </w:rPr>
                <w:t xml:space="preserve">(x =&gt; </w:t>
              </w:r>
              <w:proofErr w:type="spellStart"/>
              <w:r w:rsidRPr="00854A14">
                <w:rPr>
                  <w:rFonts w:ascii="Times New Roman" w:hAnsi="Times New Roman" w:cs="Times New Roman"/>
                </w:rPr>
                <w:t>x.ElementTypeId</w:t>
              </w:r>
              <w:proofErr w:type="spellEnd"/>
              <w:r w:rsidRPr="00854A14">
                <w:rPr>
                  <w:rFonts w:ascii="Times New Roman" w:hAnsi="Times New Roman" w:cs="Times New Roman"/>
                </w:rPr>
                <w:t xml:space="preserve"> == 2)]&gt;&gt;</w:t>
              </w:r>
              <w:r w:rsidRPr="00854A14">
                <w:rPr>
                  <w:rFonts w:ascii="Times New Roman" w:hAnsi="Times New Roman" w:cs="Times New Roman"/>
                  <w:bCs/>
                </w:rPr>
                <w:t>Tag||&lt;</w:t>
              </w:r>
              <w:proofErr w:type="gramStart"/>
              <w:r w:rsidRPr="00854A14">
                <w:rPr>
                  <w:rFonts w:ascii="Times New Roman" w:hAnsi="Times New Roman" w:cs="Times New Roman"/>
                  <w:bCs/>
                </w:rPr>
                <w:t>&lt;[</w:t>
              </w:r>
              <w:proofErr w:type="spellStart"/>
              <w:proofErr w:type="gramEnd"/>
              <w:r w:rsidRPr="00854A14">
                <w:rPr>
                  <w:rFonts w:ascii="Times New Roman" w:hAnsi="Times New Roman" w:cs="Times New Roman"/>
                  <w:bCs/>
                </w:rPr>
                <w:t>d.Critiques.FirstOrDefault</w:t>
              </w:r>
              <w:proofErr w:type="spellEnd"/>
              <w:r w:rsidRPr="00854A14">
                <w:rPr>
                  <w:rFonts w:ascii="Times New Roman" w:hAnsi="Times New Roman" w:cs="Times New Roman"/>
                  <w:bCs/>
                </w:rPr>
                <w:t xml:space="preserve">(x =&gt; </w:t>
              </w:r>
              <w:proofErr w:type="spellStart"/>
              <w:r w:rsidRPr="00854A14">
                <w:rPr>
                  <w:rFonts w:ascii="Times New Roman" w:hAnsi="Times New Roman" w:cs="Times New Roman"/>
                  <w:bCs/>
                </w:rPr>
                <w:t>x.ElementTypeId</w:t>
              </w:r>
              <w:proofErr w:type="spellEnd"/>
              <w:r w:rsidRPr="00854A14">
                <w:rPr>
                  <w:rFonts w:ascii="Times New Roman" w:hAnsi="Times New Roman" w:cs="Times New Roman"/>
                  <w:bCs/>
                </w:rPr>
                <w:t xml:space="preserve"> ==2).ApplicationTemplateElementId]&gt;&gt;||</w:t>
              </w:r>
              <w:r w:rsidRPr="00854A14">
                <w:rPr>
                  <w:rFonts w:ascii="Times New Roman" w:hAnsi="Times New Roman" w:cs="Times New Roman"/>
                </w:rPr>
                <w:t xml:space="preserve">&lt;&lt;[d.Critiques.FirstOrDefault(x =&gt; </w:t>
              </w:r>
              <w:proofErr w:type="spellStart"/>
              <w:r w:rsidRPr="00854A14">
                <w:rPr>
                  <w:rFonts w:ascii="Times New Roman" w:hAnsi="Times New Roman" w:cs="Times New Roman"/>
                </w:rPr>
                <w:t>x.ElementTypeId</w:t>
              </w:r>
              <w:proofErr w:type="spellEnd"/>
              <w:r w:rsidRPr="00854A14">
                <w:rPr>
                  <w:rFonts w:ascii="Times New Roman" w:hAnsi="Times New Roman" w:cs="Times New Roman"/>
                </w:rPr>
                <w:t xml:space="preserve"> == 2).</w:t>
              </w:r>
              <w:proofErr w:type="spellStart"/>
              <w:r w:rsidRPr="00854A14">
                <w:rPr>
                  <w:rFonts w:ascii="Times New Roman" w:hAnsi="Times New Roman" w:cs="Times New Roman"/>
                </w:rPr>
                <w:t>ContentText</w:t>
              </w:r>
              <w:proofErr w:type="spellEnd"/>
              <w:r w:rsidRPr="00854A14">
                <w:rPr>
                  <w:rFonts w:ascii="Times New Roman" w:hAnsi="Times New Roman" w:cs="Times New Roman"/>
                </w:rPr>
                <w:t xml:space="preserve"> ] -html &gt;&gt;&lt;&lt;/if&gt;&gt;</w:t>
              </w:r>
            </w:p>
          </w:sdtContent>
        </w:sdt>
        <w:tbl>
          <w:tblPr>
            <w:tblW w:w="9180" w:type="dxa"/>
            <w:tblInd w:w="25" w:type="dxa"/>
            <w:tblLayout w:type="fixed"/>
            <w:tblCellMar>
              <w:left w:w="25" w:type="dxa"/>
              <w:right w:w="25" w:type="dxa"/>
            </w:tblCellMar>
            <w:tblLook w:val="0000" w:firstRow="0" w:lastRow="0" w:firstColumn="0" w:lastColumn="0" w:noHBand="0" w:noVBand="0"/>
          </w:tblPr>
          <w:tblGrid>
            <w:gridCol w:w="5580"/>
            <w:gridCol w:w="1800"/>
            <w:gridCol w:w="1800"/>
          </w:tblGrid>
          <w:tr w:rsidR="00C01B08" w:rsidRPr="00854A14" w:rsidTr="00C01B08">
            <w:tc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8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Average</w:t>
                </w:r>
              </w:p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Score</w:t>
                </w:r>
              </w:p>
            </w:tc>
            <w:tc>
              <w:tcPr>
                <w:tcW w:w="18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Standard</w:t>
                </w:r>
              </w:p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Deviation</w:t>
                </w:r>
              </w:p>
            </w:tc>
          </w:tr>
          <w:tr w:rsidR="00C01B08" w:rsidRPr="00854A14" w:rsidTr="00200E50">
            <w:tc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Overall Evaluation</w:t>
                </w:r>
              </w:p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</w:rPr>
                  <w:t>Rating Scale: 1.0 (highest merit) to 5.0 (lowest merit)</w:t>
                </w:r>
              </w:p>
            </w:tc>
            <w:tc>
              <w:tcPr>
                <w:tcW w:w="18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</w:rPr>
                  <w:t>&lt;&lt;[d.Critiques.FirstOrDefault(x =&gt; x.OverallFlag).AvgScore]:"0.0"&gt;&gt;</w:t>
                </w:r>
              </w:p>
              <w:p w:rsidR="00C01B08" w:rsidRPr="00854A14" w:rsidRDefault="000A39A2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(</w:t>
                </w:r>
                <w:r w:rsidR="008F1612" w:rsidRPr="00854A14">
                  <w:rPr>
                    <w:rFonts w:ascii="Times New Roman" w:hAnsi="Times New Roman" w:cs="Times New Roman"/>
                    <w:b/>
                  </w:rPr>
                  <w:t>&lt;&lt;if [d.Critiques.FirstOrDefault(x =&gt; x.OverallFlag).AvgScore</w:t>
                </w:r>
                <w:r w:rsidR="00A56927" w:rsidRPr="00854A14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 w:rsidR="00410670" w:rsidRPr="00854A14">
                  <w:rPr>
                    <w:rFonts w:ascii="Times New Roman" w:hAnsi="Times New Roman" w:cs="Times New Roman"/>
                  </w:rPr>
                  <w:t>&lt;=</w:t>
                </w:r>
                <w:r w:rsidR="00A56927" w:rsidRPr="00854A14">
                  <w:rPr>
                    <w:rFonts w:ascii="Times New Roman" w:hAnsi="Times New Roman" w:cs="Times New Roman"/>
                  </w:rPr>
                  <w:t xml:space="preserve"> 1.5</w:t>
                </w:r>
                <w:r w:rsidR="00165DE9" w:rsidRPr="00854A14">
                  <w:rPr>
                    <w:rFonts w:ascii="Times New Roman" w:hAnsi="Times New Roman" w:cs="Times New Roman"/>
                  </w:rPr>
                  <w:t>m</w:t>
                </w:r>
                <w:r w:rsidR="009E15BA" w:rsidRPr="00854A14">
                  <w:rPr>
                    <w:rFonts w:ascii="Times New Roman" w:hAnsi="Times New Roman" w:cs="Times New Roman"/>
                  </w:rPr>
                  <w:t>]</w:t>
                </w:r>
                <w:r w:rsidR="008F1612" w:rsidRPr="00854A14">
                  <w:rPr>
                    <w:rFonts w:ascii="Times New Roman" w:hAnsi="Times New Roman" w:cs="Times New Roman"/>
                  </w:rPr>
                  <w:t>&gt;&gt;</w:t>
                </w:r>
                <w:r w:rsidR="009B7135" w:rsidRPr="00854A14">
                  <w:rPr>
                    <w:rFonts w:ascii="Times New Roman" w:hAnsi="Times New Roman" w:cs="Times New Roman"/>
                    <w:b/>
                  </w:rPr>
                  <w:t xml:space="preserve">Outstanding&lt;&lt;elseif [d.Critiques.FirstOrDefault(x =&gt; x.OverallFlag).AvgScore </w:t>
                </w:r>
                <w:r w:rsidR="0039347B" w:rsidRPr="00854A14">
                  <w:rPr>
                    <w:rFonts w:ascii="Times New Roman" w:hAnsi="Times New Roman" w:cs="Times New Roman"/>
                  </w:rPr>
                  <w:t>&gt;</w:t>
                </w:r>
                <w:r w:rsidR="007B2A87" w:rsidRPr="00854A14">
                  <w:rPr>
                    <w:rFonts w:ascii="Times New Roman" w:hAnsi="Times New Roman" w:cs="Times New Roman"/>
                  </w:rPr>
                  <w:t>=</w:t>
                </w:r>
                <w:r w:rsidR="0039347B" w:rsidRPr="00854A14">
                  <w:rPr>
                    <w:rFonts w:ascii="Times New Roman" w:hAnsi="Times New Roman" w:cs="Times New Roman"/>
                  </w:rPr>
                  <w:t>1.</w:t>
                </w:r>
                <w:r w:rsidR="007B2A87" w:rsidRPr="00854A14">
                  <w:rPr>
                    <w:rFonts w:ascii="Times New Roman" w:hAnsi="Times New Roman" w:cs="Times New Roman"/>
                  </w:rPr>
                  <w:t>6</w:t>
                </w:r>
                <w:r w:rsidR="009B7135" w:rsidRPr="00854A14">
                  <w:rPr>
                    <w:rFonts w:ascii="Times New Roman" w:hAnsi="Times New Roman" w:cs="Times New Roman"/>
                  </w:rPr>
                  <w:t>m</w:t>
                </w:r>
                <w:r w:rsidR="0039347B" w:rsidRPr="00854A14">
                  <w:rPr>
                    <w:rFonts w:ascii="Times New Roman" w:hAnsi="Times New Roman" w:cs="Times New Roman"/>
                  </w:rPr>
                  <w:t xml:space="preserve"> </w:t>
                </w:r>
                <w:r w:rsidR="008C417E" w:rsidRPr="00854A14">
                  <w:rPr>
                    <w:rFonts w:ascii="Times New Roman" w:hAnsi="Times New Roman" w:cs="Times New Roman"/>
                  </w:rPr>
                  <w:t>&amp;&amp;</w:t>
                </w:r>
                <w:r w:rsidR="00737931" w:rsidRPr="00854A14">
                  <w:rPr>
                    <w:rFonts w:ascii="Times New Roman" w:hAnsi="Times New Roman" w:cs="Times New Roman"/>
                  </w:rPr>
                  <w:t xml:space="preserve"> </w:t>
                </w:r>
                <w:r w:rsidR="00737931" w:rsidRPr="00854A14">
                  <w:rPr>
                    <w:rFonts w:ascii="Times New Roman" w:hAnsi="Times New Roman" w:cs="Times New Roman"/>
                    <w:b/>
                  </w:rPr>
                  <w:lastRenderedPageBreak/>
                  <w:t>d.Critiques.FirstOrDefault(x =&gt; x.OverallFlag).AvgScore</w:t>
                </w:r>
                <w:r w:rsidR="00737931" w:rsidRPr="00854A14">
                  <w:rPr>
                    <w:rFonts w:ascii="Times New Roman" w:hAnsi="Times New Roman" w:cs="Times New Roman"/>
                  </w:rPr>
                  <w:t xml:space="preserve"> &lt;=2.0m</w:t>
                </w:r>
                <w:r w:rsidR="00B3174F" w:rsidRPr="00854A14">
                  <w:rPr>
                    <w:rFonts w:ascii="Times New Roman" w:hAnsi="Times New Roman" w:cs="Times New Roman"/>
                  </w:rPr>
                  <w:t>]</w:t>
                </w:r>
                <w:r w:rsidR="009B7135" w:rsidRPr="00854A14">
                  <w:rPr>
                    <w:rFonts w:ascii="Times New Roman" w:hAnsi="Times New Roman" w:cs="Times New Roman"/>
                  </w:rPr>
                  <w:t>&gt;&gt;</w:t>
                </w:r>
                <w:r w:rsidR="00B40BA0" w:rsidRPr="00854A14">
                  <w:rPr>
                    <w:rFonts w:ascii="Times New Roman" w:hAnsi="Times New Roman" w:cs="Times New Roman"/>
                    <w:b/>
                  </w:rPr>
                  <w:t>Excellent</w:t>
                </w:r>
                <w:r w:rsidR="007C0881" w:rsidRPr="00854A14">
                  <w:rPr>
                    <w:rFonts w:ascii="Times New Roman" w:hAnsi="Times New Roman" w:cs="Times New Roman"/>
                    <w:b/>
                  </w:rPr>
                  <w:t>&lt;&lt;elseif [d.Critiques.FirstOrDefault(x =&gt; x.OverallFlag).AvgScore &gt;= 2.1m &amp;&amp; d.Critiques.FirstOrDefault(x =&gt; x.O</w:t>
                </w:r>
                <w:r w:rsidR="00E95C7B" w:rsidRPr="00854A14">
                  <w:rPr>
                    <w:rFonts w:ascii="Times New Roman" w:hAnsi="Times New Roman" w:cs="Times New Roman"/>
                    <w:b/>
                  </w:rPr>
                  <w:t>verallFlag).AvgScore &lt;= 2.5m]&gt;&gt;</w:t>
                </w:r>
                <w:r w:rsidR="007C0881" w:rsidRPr="00854A14">
                  <w:rPr>
                    <w:rFonts w:ascii="Times New Roman" w:hAnsi="Times New Roman" w:cs="Times New Roman"/>
                    <w:b/>
                  </w:rPr>
                  <w:t>Good&lt;&lt;elseif [d.Critiques.FirstOrDefault(x =&gt; x.OverallFlag).AvgScore &gt;=2.6m &amp;&amp; d.Critiques.FirstOrDefault(x =&gt; x.</w:t>
                </w:r>
                <w:r w:rsidR="00E95C7B" w:rsidRPr="00854A14">
                  <w:rPr>
                    <w:rFonts w:ascii="Times New Roman" w:hAnsi="Times New Roman" w:cs="Times New Roman"/>
                    <w:b/>
                  </w:rPr>
                  <w:t>OverallFlag).AvgScore &lt;=3.5m]&gt;&gt;</w:t>
                </w:r>
                <w:r w:rsidR="007C0881" w:rsidRPr="00854A14">
                  <w:rPr>
                    <w:rFonts w:ascii="Times New Roman" w:hAnsi="Times New Roman" w:cs="Times New Roman"/>
                    <w:b/>
                  </w:rPr>
                  <w:t>Fair&lt;&lt;elseif [d.Critiques.FirstOrDefault(x =&gt; x.OverallFlag).AvgScore &gt;=3.6m &amp;&amp; d.Critiques.FirstOrDefault(x =&gt; x.OverallFlag).A</w:t>
                </w:r>
                <w:r w:rsidR="00E95C7B" w:rsidRPr="00854A14">
                  <w:rPr>
                    <w:rFonts w:ascii="Times New Roman" w:hAnsi="Times New Roman" w:cs="Times New Roman"/>
                    <w:b/>
                  </w:rPr>
                  <w:t>vgScore &lt;=5.0m]&gt;&gt;</w:t>
                </w:r>
                <w:r w:rsidR="007C0881" w:rsidRPr="00854A14">
                  <w:rPr>
                    <w:rFonts w:ascii="Times New Roman" w:hAnsi="Times New Roman" w:cs="Times New Roman"/>
                    <w:b/>
                  </w:rPr>
                  <w:t>Deficient</w:t>
                </w:r>
                <w:r w:rsidR="008F1612" w:rsidRPr="00854A14">
                  <w:rPr>
                    <w:rFonts w:ascii="Times New Roman" w:hAnsi="Times New Roman" w:cs="Times New Roman"/>
                    <w:b/>
                  </w:rPr>
                  <w:t>&lt;&lt;/if&gt;&gt;</w:t>
                </w:r>
                <w:r w:rsidRPr="00854A14">
                  <w:rPr>
                    <w:rFonts w:ascii="Times New Roman" w:hAnsi="Times New Roman" w:cs="Times New Roman"/>
                    <w:b/>
                  </w:rPr>
                  <w:t>)</w:t>
                </w:r>
              </w:p>
            </w:tc>
            <w:tc>
              <w:tcPr>
                <w:tcW w:w="180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</w:rPr>
                  <w:lastRenderedPageBreak/>
                  <w:t>&lt;&lt;[d.Critiques.FirstOrDefault(x =&gt; x.OverallFlag).StandardDeviation]:"0.0"&gt;&gt;</w:t>
                </w:r>
              </w:p>
            </w:tc>
          </w:tr>
          <w:tr w:rsidR="00C01B08" w:rsidRPr="00854A14" w:rsidTr="001854A6">
            <w:trPr>
              <w:trHeight w:val="300"/>
            </w:trPr>
            <w:tc>
              <w:tcPr>
                <w:tcW w:w="9180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808080"/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</w:p>
            </w:tc>
          </w:tr>
          <w:tr w:rsidR="00C01B08" w:rsidRPr="00854A14" w:rsidTr="00C01B08">
            <w:tc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Evaluation Criteria</w:t>
                </w:r>
                <w:r w:rsidRPr="00854A14"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</w:rPr>
                  <w:t>Rating Scale: 10.0 (highest merit) to 1.0 (lowest merit)</w:t>
                </w:r>
              </w:p>
            </w:tc>
            <w:tc>
              <w:tcPr>
                <w:tcW w:w="360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Average</w:t>
                </w:r>
              </w:p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  <w:b/>
                  </w:rPr>
                  <w:t>Score</w:t>
                </w:r>
              </w:p>
            </w:tc>
          </w:tr>
          <w:tr w:rsidR="00C01B08" w:rsidRPr="00854A14" w:rsidTr="00C01B08">
            <w:tc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D0276F" w:rsidP="00EE48F0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</w:rPr>
                  <w:tab/>
                </w:r>
                <w:r w:rsidR="00C01B08" w:rsidRPr="00854A14">
                  <w:rPr>
                    <w:rFonts w:ascii="Times New Roman" w:hAnsi="Times New Roman" w:cs="Times New Roman"/>
                  </w:rPr>
                  <w:t>&lt;&lt;foreach [element in d.Critiques.Where(x =&gt; x.ScoreFlag &amp;&amp; !x.OverallFlag).GroupBy( p =&gt; new { ElementDesc = p.ElementDesc, AvgScore = p.AvgScore, ElementOrder = p.ElementOrder}).OrderBy(o=&gt; o.Key.ElementOrder)]&gt;&gt;</w:t>
                </w:r>
                <w:r w:rsidR="00C01B08" w:rsidRPr="00854A14">
                  <w:rPr>
                    <w:rFonts w:ascii="Times New Roman" w:hAnsi="Times New Roman" w:cs="Times New Roman"/>
                    <w:b/>
                  </w:rPr>
                  <w:t>&lt;&lt;[element.Key.ElementDesc]&gt;&gt;</w:t>
                </w:r>
              </w:p>
            </w:tc>
            <w:tc>
              <w:tcPr>
                <w:tcW w:w="360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C01B08" w:rsidRPr="00854A14" w:rsidRDefault="00C01B08" w:rsidP="00EE48F0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854A14">
                  <w:rPr>
                    <w:rFonts w:ascii="Times New Roman" w:hAnsi="Times New Roman" w:cs="Times New Roman"/>
                  </w:rPr>
                  <w:t>&lt;&lt;[element.Key.AvgScore]:"#0.0"&gt;&gt;&lt;&lt;/foreach&gt;&gt;</w:t>
                </w:r>
              </w:p>
            </w:tc>
          </w:tr>
        </w:tbl>
        <w:p w:rsidR="004C126B" w:rsidRPr="00854A14" w:rsidRDefault="004C126B" w:rsidP="004C126B">
          <w:pPr>
            <w:pStyle w:val="ECNoteHeadings"/>
            <w:spacing w:before="100" w:beforeAutospacing="1"/>
            <w:rPr>
              <w:rFonts w:ascii="Times New Roman" w:hAnsi="Times New Roman" w:cs="Times New Roman"/>
              <w:szCs w:val="22"/>
            </w:rPr>
          </w:pPr>
          <w:r w:rsidRPr="00854A14">
            <w:rPr>
              <w:rFonts w:ascii="Times New Roman" w:hAnsi="Times New Roman" w:cs="Times New Roman"/>
              <w:szCs w:val="22"/>
            </w:rPr>
            <w:lastRenderedPageBreak/>
            <w:t>SCORED EVALUATION CRITERIA</w:t>
          </w:r>
        </w:p>
        <w:p w:rsidR="00DF639A" w:rsidRPr="00854A14" w:rsidRDefault="004C126B" w:rsidP="0057302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0" w:line="240" w:lineRule="auto"/>
            <w:rPr>
              <w:rFonts w:ascii="Times New Roman" w:hAnsi="Times New Roman" w:cs="Times New Roman"/>
              <w:b/>
            </w:rPr>
          </w:pPr>
          <w:r w:rsidRPr="00854A14">
            <w:rPr>
              <w:rFonts w:ascii="Times New Roman" w:hAnsi="Times New Roman" w:cs="Times New Roman"/>
            </w:rPr>
            <w:t xml:space="preserve">&lt;&lt;foreach [element in d.Critiques.Where(x =&gt; x.ScoreFlag &amp;&amp; !x.OverallFlag </w:t>
          </w:r>
          <w:r w:rsidRPr="00854A14">
            <w:rPr>
              <w:rFonts w:ascii="Times New Roman" w:hAnsi="Times New Roman" w:cs="Times New Roman"/>
              <w:bCs/>
            </w:rPr>
            <w:t xml:space="preserve">&amp;&amp; x.ElementTypeId </w:t>
          </w:r>
          <w:r w:rsidRPr="00854A14">
            <w:rPr>
              <w:rFonts w:ascii="Times New Roman" w:hAnsi="Times New Roman" w:cs="Times New Roman"/>
            </w:rPr>
            <w:t xml:space="preserve">!= </w:t>
          </w:r>
          <w:r w:rsidRPr="00854A14">
            <w:rPr>
              <w:rFonts w:ascii="Times New Roman" w:hAnsi="Times New Roman" w:cs="Times New Roman"/>
              <w:bCs/>
            </w:rPr>
            <w:t xml:space="preserve"> 2 &amp;&amp; x.ElementTypeId !=4</w:t>
          </w:r>
          <w:r w:rsidRPr="00854A14">
            <w:rPr>
              <w:rFonts w:ascii="Times New Roman" w:hAnsi="Times New Roman" w:cs="Times New Roman"/>
            </w:rPr>
            <w:t>).GroupBy( p =&gt; new { ElementDesc = p.ElementDesc, AvgScore = p.AvgScore, ElementOrder = p.ElementOrder, ClientElementId = p.ClientElementId}).OrderBy(o=&gt; o.Key.ElementOrder)]&gt;&gt;</w:t>
          </w:r>
          <w:r w:rsidRPr="00854A14">
            <w:rPr>
              <w:rFonts w:ascii="Times New Roman" w:hAnsi="Times New Roman" w:cs="Times New Roman"/>
              <w:b/>
              <w:i/>
            </w:rPr>
            <w:t>&lt;&lt;[element.Key.ElementDesc]&gt;&gt;</w:t>
          </w:r>
        </w:p>
        <w:p w:rsidR="000A39A2" w:rsidRPr="00854A14" w:rsidRDefault="000A39A2" w:rsidP="005C163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rFonts w:ascii="Times New Roman" w:hAnsi="Times New Roman" w:cs="Times New Roman"/>
              <w:i/>
            </w:rPr>
          </w:pPr>
          <w:r w:rsidRPr="00854A14">
            <w:rPr>
              <w:rFonts w:ascii="Times New Roman" w:hAnsi="Times New Roman" w:cs="Times New Roman"/>
            </w:rPr>
            <w:t>Average Score: &lt;&lt;[element.Key.AvgScore]:”#0.0”&gt;&gt;</w:t>
          </w:r>
        </w:p>
        <w:p w:rsidR="004C126B" w:rsidRPr="00854A14" w:rsidRDefault="004C126B" w:rsidP="004C126B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rFonts w:ascii="Times New Roman" w:hAnsi="Times New Roman" w:cs="Times New Roman"/>
              <w:b/>
              <w:bCs/>
            </w:rPr>
          </w:pPr>
          <w:r w:rsidRPr="00854A14">
            <w:rPr>
              <w:rFonts w:ascii="Times New Roman" w:hAnsi="Times New Roman" w:cs="Times New Roman"/>
              <w:b/>
              <w:bCs/>
            </w:rPr>
            <w:t>&lt;&lt;foreach [in d.Critiques.Where(x =&gt; x.ClientElementId == element.Key.ClientElementId).OrderBy(o =&gt; o.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DiscussionNoteFlag</w:t>
          </w:r>
          <w:r w:rsidRPr="00854A14">
            <w:rPr>
              <w:rFonts w:ascii="Times New Roman" w:hAnsi="Times New Roman" w:cs="Times New Roman"/>
              <w:b/>
              <w:bCs/>
            </w:rPr>
            <w:t>)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.ThenBy(o =&gt; o.ReviewerOrder)</w:t>
          </w:r>
          <w:r w:rsidRPr="00854A14">
            <w:rPr>
              <w:rFonts w:ascii="Times New Roman" w:hAnsi="Times New Roman" w:cs="Times New Roman"/>
              <w:b/>
              <w:bCs/>
            </w:rPr>
            <w:t>]&gt;&gt;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&lt;&lt;if [DiscussionNoteFlag]&gt;&gt;Discussion Notes&lt;&lt;else&gt;&gt;</w:t>
          </w:r>
          <w:r w:rsidRPr="00854A14">
            <w:rPr>
              <w:rFonts w:ascii="Times New Roman" w:hAnsi="Times New Roman" w:cs="Times New Roman"/>
              <w:b/>
              <w:bCs/>
            </w:rPr>
            <w:t>&lt;&lt;[ReviewerDisplayName]&gt;&gt;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&lt;&lt;/if&gt;&gt;</w:t>
          </w:r>
        </w:p>
        <w:sdt>
          <w:sdtPr>
            <w:rPr>
              <w:rFonts w:ascii="Times New Roman" w:hAnsi="Times New Roman" w:cs="Times New Roman"/>
              <w:bCs/>
            </w:rPr>
            <w:id w:val="1317913911"/>
            <w:lock w:val="sdtLocked"/>
            <w:placeholder>
              <w:docPart w:val="1B224F5D287F45ABB47B3A3CA9150129"/>
            </w:placeholder>
          </w:sdtPr>
          <w:sdtEndPr/>
          <w:sdtContent>
            <w:p w:rsidR="004C126B" w:rsidRPr="00854A14" w:rsidRDefault="00631C8E" w:rsidP="00492EBA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 w:line="240" w:lineRule="auto"/>
                <w:rPr>
                  <w:rFonts w:ascii="Times New Roman" w:hAnsi="Times New Roman" w:cs="Times New Roman"/>
                  <w:bCs/>
                </w:rPr>
              </w:pPr>
              <w:r w:rsidRPr="00854A14">
                <w:rPr>
                  <w:rFonts w:ascii="Times New Roman" w:hAnsi="Times New Roman" w:cs="Times New Roman"/>
                  <w:bCs/>
                </w:rPr>
                <w:t>Tag||&lt;</w:t>
              </w:r>
              <w:proofErr w:type="gramStart"/>
              <w:r w:rsidRPr="00854A14">
                <w:rPr>
                  <w:rFonts w:ascii="Times New Roman" w:hAnsi="Times New Roman" w:cs="Times New Roman"/>
                  <w:bCs/>
                </w:rPr>
                <w:t>&lt;[</w:t>
              </w:r>
              <w:proofErr w:type="spellStart"/>
              <w:proofErr w:type="gramEnd"/>
              <w:r w:rsidRPr="00854A14">
                <w:rPr>
                  <w:rFonts w:ascii="Times New Roman" w:hAnsi="Times New Roman" w:cs="Times New Roman"/>
                  <w:bCs/>
                </w:rPr>
                <w:t>ApplicationTemplateElementId</w:t>
              </w:r>
              <w:proofErr w:type="spellEnd"/>
              <w:r w:rsidRPr="00854A14">
                <w:rPr>
                  <w:rFonts w:ascii="Times New Roman" w:hAnsi="Times New Roman" w:cs="Times New Roman"/>
                  <w:bCs/>
                </w:rPr>
                <w:t>]&gt;&gt;||&lt;&lt;[</w:t>
              </w:r>
              <w:proofErr w:type="spellStart"/>
              <w:r w:rsidRPr="00854A14">
                <w:rPr>
                  <w:rFonts w:ascii="Times New Roman" w:hAnsi="Times New Roman" w:cs="Times New Roman"/>
                  <w:bCs/>
                </w:rPr>
                <w:t>ContentText</w:t>
              </w:r>
              <w:proofErr w:type="spellEnd"/>
              <w:r w:rsidRPr="00854A14">
                <w:rPr>
                  <w:rFonts w:ascii="Times New Roman" w:hAnsi="Times New Roman" w:cs="Times New Roman"/>
                  <w:bCs/>
                </w:rPr>
                <w:t>] - html&gt;&gt;</w:t>
              </w:r>
            </w:p>
          </w:sdtContent>
        </w:sdt>
        <w:p w:rsidR="004C126B" w:rsidRPr="00854A14" w:rsidRDefault="007A6D9C" w:rsidP="000825CA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rFonts w:ascii="Times New Roman" w:hAnsi="Times New Roman" w:cs="Times New Roman"/>
              <w:b/>
            </w:rPr>
          </w:pPr>
          <w:r w:rsidRPr="00854A14">
            <w:rPr>
              <w:rFonts w:ascii="Times New Roman" w:hAnsi="Times New Roman" w:cs="Times New Roman"/>
              <w:bCs/>
            </w:rPr>
            <w:t>&lt;&lt;/foreach</w:t>
          </w:r>
          <w:r w:rsidR="0058698E" w:rsidRPr="00854A14">
            <w:rPr>
              <w:rFonts w:ascii="Times New Roman" w:hAnsi="Times New Roman" w:cs="Times New Roman"/>
              <w:bCs/>
            </w:rPr>
            <w:t>&gt;&gt;</w:t>
          </w:r>
          <w:r w:rsidR="00DD0B47" w:rsidRPr="00854A14">
            <w:rPr>
              <w:rFonts w:ascii="Times New Roman" w:hAnsi="Times New Roman" w:cs="Times New Roman"/>
              <w:bCs/>
            </w:rPr>
            <w:t>&lt;&lt;/foreach&gt;&gt;</w:t>
          </w:r>
          <w:r w:rsidR="004C126B" w:rsidRPr="00854A14">
            <w:rPr>
              <w:rFonts w:ascii="Times New Roman" w:hAnsi="Times New Roman" w:cs="Times New Roman"/>
              <w:b/>
            </w:rPr>
            <w:t>UNSCORED EVALUATION CRITERIA</w:t>
          </w:r>
        </w:p>
        <w:p w:rsidR="00DF639A" w:rsidRPr="00854A14" w:rsidRDefault="004C126B" w:rsidP="004C126B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rFonts w:ascii="Times New Roman" w:hAnsi="Times New Roman" w:cs="Times New Roman"/>
              <w:b/>
              <w:i/>
            </w:rPr>
          </w:pPr>
          <w:r w:rsidRPr="00854A14">
            <w:rPr>
              <w:rFonts w:ascii="Times New Roman" w:hAnsi="Times New Roman" w:cs="Times New Roman"/>
            </w:rPr>
            <w:t xml:space="preserve">&lt;&lt;foreach [element in d.Critiques.Where(x =&gt; !x.ScoreFlag &amp;&amp; !x.OverallFlag </w:t>
          </w:r>
          <w:r w:rsidRPr="00854A14">
            <w:rPr>
              <w:rFonts w:ascii="Times New Roman" w:hAnsi="Times New Roman" w:cs="Times New Roman"/>
              <w:bCs/>
            </w:rPr>
            <w:t xml:space="preserve">&amp;&amp; x.ElementTypeId </w:t>
          </w:r>
          <w:r w:rsidRPr="00854A14">
            <w:rPr>
              <w:rFonts w:ascii="Times New Roman" w:hAnsi="Times New Roman" w:cs="Times New Roman"/>
            </w:rPr>
            <w:t xml:space="preserve">!= </w:t>
          </w:r>
          <w:r w:rsidRPr="00854A14">
            <w:rPr>
              <w:rFonts w:ascii="Times New Roman" w:hAnsi="Times New Roman" w:cs="Times New Roman"/>
              <w:bCs/>
            </w:rPr>
            <w:t xml:space="preserve"> 2 &amp;&amp; x.ElementTypeId !=4</w:t>
          </w:r>
          <w:r w:rsidRPr="00854A14">
            <w:rPr>
              <w:rFonts w:ascii="Times New Roman" w:hAnsi="Times New Roman" w:cs="Times New Roman"/>
            </w:rPr>
            <w:t>).GroupBy( p =&gt; new { ElementDesc = p.ElementDesc, AvgScore = p.AvgScore, ElementOrder = p.ElementOrder, ClientElementId = p.ClientElementId }).OrderBy(o=&gt; o.Key.ElementOrder)]&gt;&gt;</w:t>
          </w:r>
          <w:r w:rsidRPr="00854A14">
            <w:rPr>
              <w:rFonts w:ascii="Times New Roman" w:hAnsi="Times New Roman" w:cs="Times New Roman"/>
              <w:b/>
              <w:i/>
            </w:rPr>
            <w:t>&lt;&lt;[element.Key.ElementDesc]&gt;&gt;</w:t>
          </w:r>
        </w:p>
        <w:p w:rsidR="004C126B" w:rsidRPr="00854A14" w:rsidRDefault="004C126B" w:rsidP="004C126B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rFonts w:ascii="Times New Roman" w:hAnsi="Times New Roman" w:cs="Times New Roman"/>
              <w:b/>
              <w:bCs/>
            </w:rPr>
          </w:pPr>
          <w:r w:rsidRPr="00854A14">
            <w:rPr>
              <w:rFonts w:ascii="Times New Roman" w:hAnsi="Times New Roman" w:cs="Times New Roman"/>
              <w:b/>
              <w:bCs/>
            </w:rPr>
            <w:t>&lt;&lt;foreach [in d.Critiques.Where(x =&gt; x.ClientElementId == element.Key.ClientElementId).OrderBy(o =&gt; o.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DiscussionNoteFlag</w:t>
          </w:r>
          <w:r w:rsidRPr="00854A14">
            <w:rPr>
              <w:rFonts w:ascii="Times New Roman" w:hAnsi="Times New Roman" w:cs="Times New Roman"/>
              <w:b/>
              <w:bCs/>
            </w:rPr>
            <w:t>)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.ThenBy(o =&gt; o.ReviewerOrder)</w:t>
          </w:r>
          <w:r w:rsidRPr="00854A14">
            <w:rPr>
              <w:rFonts w:ascii="Times New Roman" w:hAnsi="Times New Roman" w:cs="Times New Roman"/>
              <w:b/>
              <w:bCs/>
            </w:rPr>
            <w:t>]&gt;&gt;</w:t>
          </w:r>
          <w:r w:rsidR="0010335B" w:rsidRPr="00854A14">
            <w:rPr>
              <w:rFonts w:ascii="Times New Roman" w:hAnsi="Times New Roman" w:cs="Times New Roman"/>
              <w:b/>
              <w:bCs/>
            </w:rPr>
            <w:t>&lt;&lt;if [DiscussionNoteFlag]&gt;&gt;Discussion Notes&lt;&lt;else&gt;&gt;&lt;&lt;[ReviewerDisplayName]&gt;&gt;&lt;&lt;/if&gt;&gt;</w:t>
          </w:r>
        </w:p>
        <w:sdt>
          <w:sdtPr>
            <w:rPr>
              <w:rFonts w:ascii="Times New Roman" w:hAnsi="Times New Roman" w:cs="Times New Roman"/>
              <w:bCs/>
            </w:rPr>
            <w:id w:val="1073080482"/>
            <w:lock w:val="sdtLocked"/>
            <w:placeholder>
              <w:docPart w:val="1B224F5D287F45ABB47B3A3CA9150129"/>
            </w:placeholder>
          </w:sdtPr>
          <w:sdtEndPr/>
          <w:sdtContent>
            <w:p w:rsidR="004C126B" w:rsidRPr="00854A14" w:rsidRDefault="00631C8E" w:rsidP="00492EBA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 w:line="240" w:lineRule="auto"/>
                <w:rPr>
                  <w:rFonts w:ascii="Times New Roman" w:hAnsi="Times New Roman" w:cs="Times New Roman"/>
                  <w:bCs/>
                </w:rPr>
              </w:pPr>
              <w:r w:rsidRPr="00854A14">
                <w:rPr>
                  <w:rFonts w:ascii="Times New Roman" w:hAnsi="Times New Roman" w:cs="Times New Roman"/>
                  <w:bCs/>
                </w:rPr>
                <w:t>Tag||&lt;</w:t>
              </w:r>
              <w:proofErr w:type="gramStart"/>
              <w:r w:rsidRPr="00854A14">
                <w:rPr>
                  <w:rFonts w:ascii="Times New Roman" w:hAnsi="Times New Roman" w:cs="Times New Roman"/>
                  <w:bCs/>
                </w:rPr>
                <w:t>&lt;[</w:t>
              </w:r>
              <w:proofErr w:type="spellStart"/>
              <w:proofErr w:type="gramEnd"/>
              <w:r w:rsidRPr="00854A14">
                <w:rPr>
                  <w:rFonts w:ascii="Times New Roman" w:hAnsi="Times New Roman" w:cs="Times New Roman"/>
                  <w:bCs/>
                </w:rPr>
                <w:t>ApplicationTemplateElementId</w:t>
              </w:r>
              <w:proofErr w:type="spellEnd"/>
              <w:r w:rsidRPr="00854A14">
                <w:rPr>
                  <w:rFonts w:ascii="Times New Roman" w:hAnsi="Times New Roman" w:cs="Times New Roman"/>
                  <w:bCs/>
                </w:rPr>
                <w:t>]&gt;&gt;||&lt;&lt;[</w:t>
              </w:r>
              <w:proofErr w:type="spellStart"/>
              <w:r w:rsidRPr="00854A14">
                <w:rPr>
                  <w:rFonts w:ascii="Times New Roman" w:hAnsi="Times New Roman" w:cs="Times New Roman"/>
                  <w:bCs/>
                </w:rPr>
                <w:t>ContentText</w:t>
              </w:r>
              <w:proofErr w:type="spellEnd"/>
              <w:r w:rsidRPr="00854A14">
                <w:rPr>
                  <w:rFonts w:ascii="Times New Roman" w:hAnsi="Times New Roman" w:cs="Times New Roman"/>
                  <w:bCs/>
                </w:rPr>
                <w:t>] - html&gt;&gt;</w:t>
              </w:r>
            </w:p>
          </w:sdtContent>
        </w:sdt>
        <w:p w:rsidR="003B4191" w:rsidRPr="00854A14" w:rsidRDefault="007A6D9C" w:rsidP="0058698E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rPr>
              <w:rStyle w:val="HeaderChar"/>
              <w:b/>
              <w:sz w:val="22"/>
              <w:szCs w:val="22"/>
            </w:rPr>
          </w:pPr>
          <w:r w:rsidRPr="00854A14">
            <w:rPr>
              <w:rFonts w:ascii="Times New Roman" w:hAnsi="Times New Roman" w:cs="Times New Roman"/>
              <w:bCs/>
            </w:rPr>
            <w:t>&lt;&lt;/foreach</w:t>
          </w:r>
          <w:r w:rsidR="0058698E" w:rsidRPr="00854A14">
            <w:rPr>
              <w:rFonts w:ascii="Times New Roman" w:hAnsi="Times New Roman" w:cs="Times New Roman"/>
              <w:bCs/>
            </w:rPr>
            <w:t>&gt;&gt;</w:t>
          </w:r>
          <w:r w:rsidR="00631C8E" w:rsidRPr="00854A14">
            <w:rPr>
              <w:rFonts w:ascii="Times New Roman" w:hAnsi="Times New Roman" w:cs="Times New Roman"/>
              <w:bCs/>
            </w:rPr>
            <w:t>&lt;&lt;/foreach&gt;&gt;</w:t>
          </w:r>
        </w:p>
      </w:sdtContent>
    </w:sdt>
    <w:sectPr w:rsidR="003B4191" w:rsidRPr="00854A1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E2B" w:rsidRDefault="00780E2B">
      <w:pPr>
        <w:autoSpaceDE w:val="0"/>
        <w:autoSpaceDN w:val="0"/>
      </w:pPr>
      <w:r>
        <w:separator/>
      </w:r>
    </w:p>
  </w:endnote>
  <w:endnote w:type="continuationSeparator" w:id="0">
    <w:p w:rsidR="00780E2B" w:rsidRDefault="00780E2B">
      <w:pPr>
        <w:autoSpaceDE w:val="0"/>
        <w:autoSpaceDN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62" w:rsidRDefault="00780E2B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ab/>
    </w:r>
  </w:p>
  <w:p w:rsidR="00E84662" w:rsidRDefault="00780E2B" w:rsidP="00492EBA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 xml:space="preserve">Procurement Sensitive Document </w:t>
    </w:r>
  </w:p>
  <w:p w:rsidR="00E84662" w:rsidRDefault="00780E2B" w:rsidP="0091140E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62" w:rsidRDefault="00780E2B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ab/>
    </w:r>
  </w:p>
  <w:p w:rsidR="00E84662" w:rsidRDefault="00780E2B" w:rsidP="00492EBA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 xml:space="preserve">Procurement Sensitive Document </w:t>
    </w:r>
  </w:p>
  <w:p w:rsidR="00E84662" w:rsidRDefault="00780E2B" w:rsidP="00492EBA">
    <w:pPr>
      <w:tabs>
        <w:tab w:val="right" w:pos="9360"/>
      </w:tabs>
      <w:autoSpaceDE w:val="0"/>
      <w:autoSpaceDN w:val="0"/>
      <w:spacing w:after="0" w:line="240" w:lineRule="auto"/>
      <w:jc w:val="center"/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>Do not copy or distribute without CDMRP written permission.</w:t>
    </w:r>
  </w:p>
  <w:p w:rsidR="00E84662" w:rsidRDefault="00780E2B" w:rsidP="0091140E">
    <w:pPr>
      <w:tabs>
        <w:tab w:val="right" w:pos="9360"/>
      </w:tabs>
      <w:autoSpaceDE w:val="0"/>
      <w:autoSpaceDN w:val="0"/>
      <w:jc w:val="center"/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</w:pPr>
    <w:r>
      <w:rPr>
        <w:rStyle w:val="Heading2Char"/>
        <w:rFonts w:ascii="Times New Roman" w:eastAsia="Times New Roman" w:hAnsi="Times New Roman"/>
        <w:b w:val="0"/>
        <w:bCs w:val="0"/>
        <w:iCs w:val="0"/>
        <w:sz w:val="14"/>
        <w:szCs w:val="24"/>
      </w:rPr>
      <w:t xml:space="preserve">Prepared by SRA International, Inc., a support contractor to CDMRP </w:t>
    </w:r>
    <w:r>
      <w:rPr>
        <w:rStyle w:val="Heading2Char"/>
        <w:rFonts w:ascii="Times New Roman" w:eastAsia="Times New Roman" w:hAnsi="Times New Roman"/>
        <w:b w:val="0"/>
        <w:bCs w:val="0"/>
        <w:i w:val="0"/>
        <w:iCs w:val="0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E2B" w:rsidRDefault="00780E2B">
      <w:pPr>
        <w:autoSpaceDE w:val="0"/>
        <w:autoSpaceDN w:val="0"/>
      </w:pPr>
      <w:r>
        <w:separator/>
      </w:r>
    </w:p>
  </w:footnote>
  <w:footnote w:type="continuationSeparator" w:id="0">
    <w:p w:rsidR="00780E2B" w:rsidRDefault="00780E2B">
      <w:pPr>
        <w:autoSpaceDE w:val="0"/>
        <w:autoSpaceDN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2F3" w:rsidRPr="00285EEF" w:rsidRDefault="009172F3" w:rsidP="00492EBA">
    <w:pPr>
      <w:pStyle w:val="Header"/>
      <w:spacing w:after="0"/>
      <w:rPr>
        <w:rFonts w:ascii="Times New Roman" w:hAnsi="Times New Roman" w:cs="Times New Roman"/>
        <w:b/>
        <w:sz w:val="24"/>
        <w:szCs w:val="24"/>
      </w:rPr>
    </w:pPr>
    <w:r w:rsidRPr="00285EEF">
      <w:rPr>
        <w:rFonts w:ascii="Times New Roman" w:hAnsi="Times New Roman" w:cs="Times New Roman"/>
        <w:b/>
        <w:bCs/>
        <w:color w:val="000000"/>
        <w:sz w:val="24"/>
        <w:szCs w:val="24"/>
      </w:rPr>
      <w:t>&lt;</w:t>
    </w:r>
    <w:proofErr w:type="gramStart"/>
    <w:r w:rsidRPr="00285EEF">
      <w:rPr>
        <w:rFonts w:ascii="Times New Roman" w:hAnsi="Times New Roman" w:cs="Times New Roman"/>
        <w:b/>
        <w:bCs/>
        <w:color w:val="000000"/>
        <w:sz w:val="24"/>
        <w:szCs w:val="24"/>
      </w:rPr>
      <w:t>&lt;[</w:t>
    </w:r>
    <w:proofErr w:type="spellStart"/>
    <w:proofErr w:type="gramEnd"/>
    <w:r w:rsidRPr="00285EEF">
      <w:rPr>
        <w:rFonts w:ascii="Times New Roman" w:hAnsi="Times New Roman" w:cs="Times New Roman"/>
        <w:b/>
        <w:bCs/>
        <w:color w:val="000000"/>
        <w:sz w:val="24"/>
        <w:szCs w:val="24"/>
      </w:rPr>
      <w:t>d.App.LogNumber</w:t>
    </w:r>
    <w:proofErr w:type="spellEnd"/>
    <w:r w:rsidRPr="00285EEF">
      <w:rPr>
        <w:rFonts w:ascii="Times New Roman" w:hAnsi="Times New Roman" w:cs="Times New Roman"/>
        <w:b/>
        <w:bCs/>
        <w:color w:val="000000"/>
        <w:sz w:val="24"/>
        <w:szCs w:val="24"/>
      </w:rPr>
      <w:t>]&gt;&gt;</w:t>
    </w:r>
  </w:p>
  <w:p w:rsidR="009172F3" w:rsidRPr="00285EEF" w:rsidRDefault="00CC242E" w:rsidP="00CC242E">
    <w:pPr>
      <w:pStyle w:val="Header"/>
      <w:rPr>
        <w:rFonts w:ascii="Times New Roman" w:hAnsi="Times New Roman" w:cs="Times New Roman"/>
        <w:sz w:val="24"/>
        <w:szCs w:val="24"/>
      </w:rPr>
    </w:pPr>
    <w:r w:rsidRPr="00285EEF">
      <w:rPr>
        <w:rFonts w:ascii="Times New Roman" w:hAnsi="Times New Roman" w:cs="Times New Roman"/>
        <w:sz w:val="24"/>
        <w:szCs w:val="24"/>
      </w:rPr>
      <w:t xml:space="preserve">(Page </w:t>
    </w:r>
    <w:r w:rsidRPr="00285EEF">
      <w:rPr>
        <w:rFonts w:ascii="Times New Roman" w:hAnsi="Times New Roman" w:cs="Times New Roman"/>
        <w:sz w:val="24"/>
        <w:szCs w:val="24"/>
      </w:rPr>
      <w:fldChar w:fldCharType="begin"/>
    </w:r>
    <w:r w:rsidRPr="00285EE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285EEF">
      <w:rPr>
        <w:rFonts w:ascii="Times New Roman" w:hAnsi="Times New Roman" w:cs="Times New Roman"/>
        <w:sz w:val="24"/>
        <w:szCs w:val="24"/>
      </w:rPr>
      <w:fldChar w:fldCharType="separate"/>
    </w:r>
    <w:r w:rsidR="000B4F10">
      <w:rPr>
        <w:rFonts w:ascii="Times New Roman" w:hAnsi="Times New Roman" w:cs="Times New Roman"/>
        <w:noProof/>
        <w:sz w:val="24"/>
        <w:szCs w:val="24"/>
      </w:rPr>
      <w:t>3</w:t>
    </w:r>
    <w:r w:rsidRPr="00285EEF">
      <w:rPr>
        <w:rFonts w:ascii="Times New Roman" w:hAnsi="Times New Roman" w:cs="Times New Roman"/>
        <w:noProof/>
        <w:sz w:val="24"/>
        <w:szCs w:val="24"/>
      </w:rPr>
      <w:fldChar w:fldCharType="end"/>
    </w:r>
    <w:r w:rsidRPr="00285EEF">
      <w:rPr>
        <w:rFonts w:ascii="Times New Roman" w:hAnsi="Times New Roman" w:cs="Times New Roman"/>
        <w:noProof/>
        <w:sz w:val="24"/>
        <w:szCs w:val="24"/>
      </w:rPr>
      <w:t xml:space="preserve"> </w:t>
    </w:r>
    <w:r w:rsidRPr="00285EEF">
      <w:rPr>
        <w:rFonts w:ascii="Times New Roman" w:hAnsi="Times New Roman" w:cs="Times New Roman"/>
        <w:sz w:val="24"/>
        <w:szCs w:val="24"/>
      </w:rPr>
      <w:t xml:space="preserve">of </w:t>
    </w:r>
    <w:r w:rsidR="00BC0028" w:rsidRPr="00285EEF">
      <w:rPr>
        <w:rFonts w:ascii="Times New Roman" w:hAnsi="Times New Roman" w:cs="Times New Roman"/>
        <w:sz w:val="24"/>
        <w:szCs w:val="24"/>
      </w:rPr>
      <w:fldChar w:fldCharType="begin"/>
    </w:r>
    <w:r w:rsidR="00BC0028" w:rsidRPr="00285EEF">
      <w:rPr>
        <w:rFonts w:ascii="Times New Roman" w:hAnsi="Times New Roman" w:cs="Times New Roman"/>
        <w:sz w:val="24"/>
        <w:szCs w:val="24"/>
      </w:rPr>
      <w:instrText xml:space="preserve"> NUMPAGES   \* MERGEFORMAT </w:instrText>
    </w:r>
    <w:r w:rsidR="00BC0028" w:rsidRPr="00285EEF">
      <w:rPr>
        <w:rFonts w:ascii="Times New Roman" w:hAnsi="Times New Roman" w:cs="Times New Roman"/>
        <w:sz w:val="24"/>
        <w:szCs w:val="24"/>
      </w:rPr>
      <w:fldChar w:fldCharType="separate"/>
    </w:r>
    <w:r w:rsidR="000B4F10">
      <w:rPr>
        <w:rFonts w:ascii="Times New Roman" w:hAnsi="Times New Roman" w:cs="Times New Roman"/>
        <w:noProof/>
        <w:sz w:val="24"/>
        <w:szCs w:val="24"/>
      </w:rPr>
      <w:t>3</w:t>
    </w:r>
    <w:r w:rsidR="00BC0028" w:rsidRPr="00285EEF">
      <w:rPr>
        <w:rFonts w:ascii="Times New Roman" w:hAnsi="Times New Roman" w:cs="Times New Roman"/>
        <w:noProof/>
        <w:sz w:val="24"/>
        <w:szCs w:val="24"/>
      </w:rPr>
      <w:fldChar w:fldCharType="end"/>
    </w:r>
    <w:r w:rsidRPr="00285EEF">
      <w:rPr>
        <w:rFonts w:ascii="Times New Roman" w:hAnsi="Times New Roman" w:cs="Times New Roman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0060140"/>
    <w:multiLevelType w:val="hybridMultilevel"/>
    <w:tmpl w:val="37F08322"/>
    <w:lvl w:ilvl="0" w:tplc="FFFFFFFF">
      <w:start w:val="1"/>
      <w:numFmt w:val="bullet"/>
      <w:pStyle w:val="PA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0E"/>
    <w:rsid w:val="00021E31"/>
    <w:rsid w:val="000825CA"/>
    <w:rsid w:val="000A39A2"/>
    <w:rsid w:val="000B4F10"/>
    <w:rsid w:val="000E53A8"/>
    <w:rsid w:val="0010335B"/>
    <w:rsid w:val="00131620"/>
    <w:rsid w:val="00136E82"/>
    <w:rsid w:val="00157298"/>
    <w:rsid w:val="00165DD9"/>
    <w:rsid w:val="00165DE9"/>
    <w:rsid w:val="001669A5"/>
    <w:rsid w:val="001854A6"/>
    <w:rsid w:val="00190732"/>
    <w:rsid w:val="001C661C"/>
    <w:rsid w:val="001D09B4"/>
    <w:rsid w:val="001D227B"/>
    <w:rsid w:val="001D7D8F"/>
    <w:rsid w:val="00200E50"/>
    <w:rsid w:val="0021345C"/>
    <w:rsid w:val="00262888"/>
    <w:rsid w:val="0026423B"/>
    <w:rsid w:val="00276DC5"/>
    <w:rsid w:val="00276E44"/>
    <w:rsid w:val="00280C52"/>
    <w:rsid w:val="00282BC5"/>
    <w:rsid w:val="0028570E"/>
    <w:rsid w:val="00285EEF"/>
    <w:rsid w:val="00287D6C"/>
    <w:rsid w:val="003520DA"/>
    <w:rsid w:val="0037511D"/>
    <w:rsid w:val="0038067D"/>
    <w:rsid w:val="0039347B"/>
    <w:rsid w:val="003972EF"/>
    <w:rsid w:val="003A73E0"/>
    <w:rsid w:val="003B4191"/>
    <w:rsid w:val="00410670"/>
    <w:rsid w:val="00492EBA"/>
    <w:rsid w:val="004C126B"/>
    <w:rsid w:val="004C7236"/>
    <w:rsid w:val="004D7951"/>
    <w:rsid w:val="004E712A"/>
    <w:rsid w:val="004F65F2"/>
    <w:rsid w:val="005500BF"/>
    <w:rsid w:val="00561FD2"/>
    <w:rsid w:val="00573026"/>
    <w:rsid w:val="0058698E"/>
    <w:rsid w:val="00595AA3"/>
    <w:rsid w:val="005A07BB"/>
    <w:rsid w:val="005A4442"/>
    <w:rsid w:val="005C1636"/>
    <w:rsid w:val="005D6A47"/>
    <w:rsid w:val="005D7F55"/>
    <w:rsid w:val="005E66B7"/>
    <w:rsid w:val="006270F9"/>
    <w:rsid w:val="00631C8E"/>
    <w:rsid w:val="0064714C"/>
    <w:rsid w:val="00683CC8"/>
    <w:rsid w:val="006B779B"/>
    <w:rsid w:val="006D3AE9"/>
    <w:rsid w:val="006E1440"/>
    <w:rsid w:val="006F483A"/>
    <w:rsid w:val="006F6566"/>
    <w:rsid w:val="007329A6"/>
    <w:rsid w:val="00737931"/>
    <w:rsid w:val="00780E2B"/>
    <w:rsid w:val="00794B69"/>
    <w:rsid w:val="00794C8E"/>
    <w:rsid w:val="007A6D9C"/>
    <w:rsid w:val="007B2A87"/>
    <w:rsid w:val="007C0881"/>
    <w:rsid w:val="007D41A1"/>
    <w:rsid w:val="00854A14"/>
    <w:rsid w:val="0085785C"/>
    <w:rsid w:val="00862AB6"/>
    <w:rsid w:val="008C417E"/>
    <w:rsid w:val="008E487B"/>
    <w:rsid w:val="008F1612"/>
    <w:rsid w:val="0091140E"/>
    <w:rsid w:val="009172F3"/>
    <w:rsid w:val="00963136"/>
    <w:rsid w:val="009A149F"/>
    <w:rsid w:val="009A3C7D"/>
    <w:rsid w:val="009B7135"/>
    <w:rsid w:val="009E03BF"/>
    <w:rsid w:val="009E15BA"/>
    <w:rsid w:val="00A30F6B"/>
    <w:rsid w:val="00A449DE"/>
    <w:rsid w:val="00A52B49"/>
    <w:rsid w:val="00A5535C"/>
    <w:rsid w:val="00A56927"/>
    <w:rsid w:val="00A656DE"/>
    <w:rsid w:val="00A74BE2"/>
    <w:rsid w:val="00A921F5"/>
    <w:rsid w:val="00A93563"/>
    <w:rsid w:val="00B22072"/>
    <w:rsid w:val="00B3174F"/>
    <w:rsid w:val="00B40BA0"/>
    <w:rsid w:val="00B77E4D"/>
    <w:rsid w:val="00BB0570"/>
    <w:rsid w:val="00BB1560"/>
    <w:rsid w:val="00BC0028"/>
    <w:rsid w:val="00C01B08"/>
    <w:rsid w:val="00C31F76"/>
    <w:rsid w:val="00C56BE0"/>
    <w:rsid w:val="00C67CB1"/>
    <w:rsid w:val="00C848EF"/>
    <w:rsid w:val="00CC242E"/>
    <w:rsid w:val="00CF691D"/>
    <w:rsid w:val="00D0276F"/>
    <w:rsid w:val="00D046A6"/>
    <w:rsid w:val="00D0550E"/>
    <w:rsid w:val="00D219A5"/>
    <w:rsid w:val="00D23183"/>
    <w:rsid w:val="00D55F93"/>
    <w:rsid w:val="00D66575"/>
    <w:rsid w:val="00DC6F28"/>
    <w:rsid w:val="00DD0B47"/>
    <w:rsid w:val="00DF19C3"/>
    <w:rsid w:val="00DF639A"/>
    <w:rsid w:val="00E0010E"/>
    <w:rsid w:val="00E00621"/>
    <w:rsid w:val="00E36698"/>
    <w:rsid w:val="00E51A8B"/>
    <w:rsid w:val="00E73B10"/>
    <w:rsid w:val="00E76BC0"/>
    <w:rsid w:val="00E84662"/>
    <w:rsid w:val="00E92D8D"/>
    <w:rsid w:val="00E95C7B"/>
    <w:rsid w:val="00EE48F0"/>
    <w:rsid w:val="00EF5B3B"/>
    <w:rsid w:val="00F35FFF"/>
    <w:rsid w:val="00F922AB"/>
    <w:rsid w:val="00F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1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1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tabs>
        <w:tab w:val="center" w:pos="46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tabs>
        <w:tab w:val="center" w:pos="4680"/>
      </w:tabs>
      <w:jc w:val="center"/>
      <w:outlineLvl w:val="3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  <w:rsid w:val="000B4F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B4F10"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pPr>
      <w:jc w:val="center"/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Masthead">
    <w:name w:val="Masthead"/>
    <w:basedOn w:val="Normal"/>
    <w:pPr>
      <w:jc w:val="center"/>
    </w:pPr>
    <w:rPr>
      <w:b/>
      <w:bCs/>
    </w:rPr>
  </w:style>
  <w:style w:type="paragraph" w:customStyle="1" w:styleId="MastheadInfo">
    <w:name w:val="Masthead Info"/>
    <w:basedOn w:val="Normal"/>
    <w:pPr>
      <w:tabs>
        <w:tab w:val="left" w:pos="2880"/>
      </w:tabs>
      <w:ind w:left="2880" w:hanging="2880"/>
    </w:pPr>
  </w:style>
  <w:style w:type="character" w:styleId="PageNumber">
    <w:name w:val="page number"/>
    <w:basedOn w:val="DefaultParagraphFont"/>
    <w:unhideWhenUsed/>
  </w:style>
  <w:style w:type="paragraph" w:customStyle="1" w:styleId="MainHeadings">
    <w:name w:val="Main Headings"/>
    <w:basedOn w:val="Normal"/>
    <w:next w:val="Normal"/>
    <w:rsid w:val="003B4191"/>
    <w:pPr>
      <w:keepNext/>
      <w:widowControl w:val="0"/>
      <w:spacing w:before="240" w:after="240"/>
    </w:pPr>
    <w:rPr>
      <w:rFonts w:ascii="Helvetica" w:hAnsi="Helvetica"/>
      <w:b/>
      <w:caps/>
      <w:szCs w:val="20"/>
    </w:rPr>
  </w:style>
  <w:style w:type="paragraph" w:customStyle="1" w:styleId="ECNoteHeadings">
    <w:name w:val="EC &amp; Note Headings"/>
    <w:basedOn w:val="Normal"/>
    <w:next w:val="Normal"/>
    <w:rsid w:val="003B4191"/>
    <w:pPr>
      <w:keepNext/>
      <w:spacing w:after="240"/>
    </w:pPr>
    <w:rPr>
      <w:rFonts w:ascii="Helvetica" w:hAnsi="Helvetica"/>
      <w:b/>
      <w:szCs w:val="20"/>
    </w:rPr>
  </w:style>
  <w:style w:type="paragraph" w:customStyle="1" w:styleId="a">
    <w:name w:val="_"/>
    <w:basedOn w:val="Normal"/>
    <w:rsid w:val="003B4191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91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737931"/>
  </w:style>
  <w:style w:type="paragraph" w:customStyle="1" w:styleId="PABulletLevel1">
    <w:name w:val="PA Bullet Level 1"/>
    <w:basedOn w:val="Normal"/>
    <w:link w:val="PABulletLevel1CharChar"/>
    <w:rsid w:val="00A74BE2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</w:rPr>
  </w:style>
  <w:style w:type="character" w:customStyle="1" w:styleId="PABulletLevel1CharChar">
    <w:name w:val="PA Bullet Level 1 Char Char"/>
    <w:link w:val="PABulletLevel1"/>
    <w:locked/>
    <w:rsid w:val="00A74BE2"/>
    <w:rPr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00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1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tabs>
        <w:tab w:val="center" w:pos="46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tabs>
        <w:tab w:val="center" w:pos="4680"/>
      </w:tabs>
      <w:jc w:val="center"/>
      <w:outlineLvl w:val="3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  <w:rsid w:val="000B4F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B4F10"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pPr>
      <w:jc w:val="center"/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Masthead">
    <w:name w:val="Masthead"/>
    <w:basedOn w:val="Normal"/>
    <w:pPr>
      <w:jc w:val="center"/>
    </w:pPr>
    <w:rPr>
      <w:b/>
      <w:bCs/>
    </w:rPr>
  </w:style>
  <w:style w:type="paragraph" w:customStyle="1" w:styleId="MastheadInfo">
    <w:name w:val="Masthead Info"/>
    <w:basedOn w:val="Normal"/>
    <w:pPr>
      <w:tabs>
        <w:tab w:val="left" w:pos="2880"/>
      </w:tabs>
      <w:ind w:left="2880" w:hanging="2880"/>
    </w:pPr>
  </w:style>
  <w:style w:type="character" w:styleId="PageNumber">
    <w:name w:val="page number"/>
    <w:basedOn w:val="DefaultParagraphFont"/>
    <w:unhideWhenUsed/>
  </w:style>
  <w:style w:type="paragraph" w:customStyle="1" w:styleId="MainHeadings">
    <w:name w:val="Main Headings"/>
    <w:basedOn w:val="Normal"/>
    <w:next w:val="Normal"/>
    <w:rsid w:val="003B4191"/>
    <w:pPr>
      <w:keepNext/>
      <w:widowControl w:val="0"/>
      <w:spacing w:before="240" w:after="240"/>
    </w:pPr>
    <w:rPr>
      <w:rFonts w:ascii="Helvetica" w:hAnsi="Helvetica"/>
      <w:b/>
      <w:caps/>
      <w:szCs w:val="20"/>
    </w:rPr>
  </w:style>
  <w:style w:type="paragraph" w:customStyle="1" w:styleId="ECNoteHeadings">
    <w:name w:val="EC &amp; Note Headings"/>
    <w:basedOn w:val="Normal"/>
    <w:next w:val="Normal"/>
    <w:rsid w:val="003B4191"/>
    <w:pPr>
      <w:keepNext/>
      <w:spacing w:after="240"/>
    </w:pPr>
    <w:rPr>
      <w:rFonts w:ascii="Helvetica" w:hAnsi="Helvetica"/>
      <w:b/>
      <w:szCs w:val="20"/>
    </w:rPr>
  </w:style>
  <w:style w:type="paragraph" w:customStyle="1" w:styleId="a">
    <w:name w:val="_"/>
    <w:basedOn w:val="Normal"/>
    <w:rsid w:val="003B4191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91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737931"/>
  </w:style>
  <w:style w:type="paragraph" w:customStyle="1" w:styleId="PABulletLevel1">
    <w:name w:val="PA Bullet Level 1"/>
    <w:basedOn w:val="Normal"/>
    <w:link w:val="PABulletLevel1CharChar"/>
    <w:rsid w:val="00A74BE2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</w:rPr>
  </w:style>
  <w:style w:type="character" w:customStyle="1" w:styleId="PABulletLevel1CharChar">
    <w:name w:val="PA Bullet Level 1 Char Char"/>
    <w:link w:val="PABulletLevel1"/>
    <w:locked/>
    <w:rsid w:val="00A74BE2"/>
    <w:rPr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00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1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EABA12967940CF97125442DBC77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5758-3CDC-4797-A03D-BA9B6A14144C}"/>
      </w:docPartPr>
      <w:docPartBody>
        <w:p w:rsidR="00300E81" w:rsidRDefault="005D7FEF" w:rsidP="005D7FEF">
          <w:pPr>
            <w:pStyle w:val="98EABA12967940CF97125442DBC77965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1B224F5D287F45ABB47B3A3CA915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378B-A9FA-4204-BE24-2512ACA7A3F2}"/>
      </w:docPartPr>
      <w:docPartBody>
        <w:p w:rsidR="00EF6617" w:rsidRDefault="006325C0" w:rsidP="006325C0">
          <w:pPr>
            <w:pStyle w:val="1B224F5D287F45ABB47B3A3CA915012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9C92-AB24-4DDE-BB11-43A5C76C2B4D}"/>
      </w:docPartPr>
      <w:docPartBody>
        <w:p w:rsidR="00A8554E" w:rsidRDefault="00572ACD">
          <w:r w:rsidRPr="008A7B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C0"/>
    <w:rsid w:val="00300E81"/>
    <w:rsid w:val="00572ACD"/>
    <w:rsid w:val="005D7FEF"/>
    <w:rsid w:val="006325C0"/>
    <w:rsid w:val="006F343E"/>
    <w:rsid w:val="00A8554E"/>
    <w:rsid w:val="00CA41C0"/>
    <w:rsid w:val="00E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ACD"/>
    <w:rPr>
      <w:color w:val="808080"/>
    </w:rPr>
  </w:style>
  <w:style w:type="paragraph" w:customStyle="1" w:styleId="999C6E67DAB34AAD8650FFCF09598705">
    <w:name w:val="999C6E67DAB34AAD8650FFCF09598705"/>
    <w:rsid w:val="00CA41C0"/>
  </w:style>
  <w:style w:type="paragraph" w:customStyle="1" w:styleId="98EABA12967940CF97125442DBC77965">
    <w:name w:val="98EABA12967940CF97125442DBC77965"/>
    <w:rsid w:val="005D7FEF"/>
  </w:style>
  <w:style w:type="paragraph" w:customStyle="1" w:styleId="1B224F5D287F45ABB47B3A3CA9150129">
    <w:name w:val="1B224F5D287F45ABB47B3A3CA9150129"/>
    <w:rsid w:val="006325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ACD"/>
    <w:rPr>
      <w:color w:val="808080"/>
    </w:rPr>
  </w:style>
  <w:style w:type="paragraph" w:customStyle="1" w:styleId="999C6E67DAB34AAD8650FFCF09598705">
    <w:name w:val="999C6E67DAB34AAD8650FFCF09598705"/>
    <w:rsid w:val="00CA41C0"/>
  </w:style>
  <w:style w:type="paragraph" w:customStyle="1" w:styleId="98EABA12967940CF97125442DBC77965">
    <w:name w:val="98EABA12967940CF97125442DBC77965"/>
    <w:rsid w:val="005D7FEF"/>
  </w:style>
  <w:style w:type="paragraph" w:customStyle="1" w:styleId="1B224F5D287F45ABB47B3A3CA9150129">
    <w:name w:val="1B224F5D287F45ABB47B3A3CA9150129"/>
    <w:rsid w:val="00632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1CB05C3E</Template>
  <TotalTime>179</TotalTime>
  <Pages>3</Pages>
  <Words>289</Words>
  <Characters>3581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Unnithan, Pushpa</dc:creator>
  <cp:lastModifiedBy>Henson, Craig</cp:lastModifiedBy>
  <cp:revision>126</cp:revision>
  <dcterms:created xsi:type="dcterms:W3CDTF">2017-06-28T20:02:00Z</dcterms:created>
  <dcterms:modified xsi:type="dcterms:W3CDTF">2018-02-15T21:19:00Z</dcterms:modified>
</cp:coreProperties>
</file>