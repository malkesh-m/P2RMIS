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13A3D" w14:textId="77777777" w:rsidR="0005018A" w:rsidRPr="000947F4" w:rsidRDefault="0005018A" w:rsidP="00605DAE">
      <w:pPr>
        <w:pStyle w:val="Masthead"/>
        <w:spacing w:after="240"/>
      </w:pPr>
      <w:r w:rsidRPr="000947F4">
        <w:t>CANCER PREVENTION AND RESEARCH INSTITUTE OF TEXAS</w:t>
      </w:r>
    </w:p>
    <w:p w14:paraId="50B3E8E3" w14:textId="77777777" w:rsidR="0005018A" w:rsidRPr="000947F4" w:rsidRDefault="0005018A" w:rsidP="000947F4">
      <w:pPr>
        <w:pStyle w:val="Masthead"/>
        <w:contextualSpacing/>
        <w:rPr>
          <w:caps w:val="0"/>
        </w:rPr>
      </w:pPr>
      <w:r w:rsidRPr="000947F4">
        <w:rPr>
          <w:caps w:val="0"/>
        </w:rPr>
        <w:t>&lt;</w:t>
      </w:r>
      <w:proofErr w:type="gramStart"/>
      <w:r w:rsidRPr="000947F4">
        <w:rPr>
          <w:caps w:val="0"/>
        </w:rPr>
        <w:t>&lt;[</w:t>
      </w:r>
      <w:proofErr w:type="spellStart"/>
      <w:proofErr w:type="gramEnd"/>
      <w:r w:rsidRPr="000947F4">
        <w:rPr>
          <w:caps w:val="0"/>
        </w:rPr>
        <w:t>d.App.AwardDesc</w:t>
      </w:r>
      <w:proofErr w:type="spellEnd"/>
      <w:r w:rsidRPr="000947F4">
        <w:rPr>
          <w:caps w:val="0"/>
        </w:rPr>
        <w:t>]</w:t>
      </w:r>
      <w:r w:rsidRPr="000947F4">
        <w:t>:</w:t>
      </w:r>
      <w:r w:rsidRPr="000947F4">
        <w:rPr>
          <w:caps w:val="0"/>
        </w:rPr>
        <w:t>upper&gt;&gt;</w:t>
      </w:r>
    </w:p>
    <w:p w14:paraId="20FA338D" w14:textId="77777777" w:rsidR="0005018A" w:rsidRPr="000947F4" w:rsidRDefault="0005018A" w:rsidP="000947F4">
      <w:pPr>
        <w:pStyle w:val="Masthead"/>
        <w:contextualSpacing/>
      </w:pPr>
      <w:r w:rsidRPr="000947F4">
        <w:t xml:space="preserve">Fiscal Year </w:t>
      </w:r>
      <w:r w:rsidRPr="000947F4">
        <w:rPr>
          <w:caps w:val="0"/>
        </w:rPr>
        <w:t>&lt;</w:t>
      </w:r>
      <w:proofErr w:type="gramStart"/>
      <w:r w:rsidRPr="000947F4">
        <w:rPr>
          <w:caps w:val="0"/>
        </w:rPr>
        <w:t>&lt;[</w:t>
      </w:r>
      <w:proofErr w:type="spellStart"/>
      <w:proofErr w:type="gramEnd"/>
      <w:r w:rsidRPr="000947F4">
        <w:rPr>
          <w:caps w:val="0"/>
        </w:rPr>
        <w:t>d.App.Year</w:t>
      </w:r>
      <w:proofErr w:type="spellEnd"/>
      <w:r w:rsidRPr="000947F4">
        <w:rPr>
          <w:caps w:val="0"/>
        </w:rPr>
        <w:t xml:space="preserve">]&gt;&gt; </w:t>
      </w:r>
      <w:r w:rsidRPr="000947F4">
        <w:t xml:space="preserve">Cycle </w:t>
      </w:r>
      <w:r w:rsidRPr="000947F4">
        <w:rPr>
          <w:caps w:val="0"/>
        </w:rPr>
        <w:t>&lt;&lt;[</w:t>
      </w:r>
      <w:proofErr w:type="spellStart"/>
      <w:r w:rsidRPr="000947F4">
        <w:rPr>
          <w:caps w:val="0"/>
        </w:rPr>
        <w:t>d.App.ReceiptCycle</w:t>
      </w:r>
      <w:proofErr w:type="spellEnd"/>
      <w:r w:rsidRPr="000947F4">
        <w:rPr>
          <w:caps w:val="0"/>
        </w:rPr>
        <w:t>]&gt;&gt;</w:t>
      </w:r>
    </w:p>
    <w:p w14:paraId="3998612B" w14:textId="77777777" w:rsidR="0005018A" w:rsidRPr="000947F4" w:rsidRDefault="0005018A" w:rsidP="00605DAE">
      <w:pPr>
        <w:pStyle w:val="Masthead"/>
        <w:spacing w:after="240"/>
        <w:rPr>
          <w:kern w:val="2"/>
        </w:rPr>
      </w:pPr>
      <w:r w:rsidRPr="000947F4">
        <w:rPr>
          <w:kern w:val="2"/>
        </w:rPr>
        <w:t>PEER REVIEW SUMMARY STATEMENT</w:t>
      </w:r>
    </w:p>
    <w:p w14:paraId="25D48A43" w14:textId="77777777" w:rsidR="0005018A" w:rsidRPr="000947F4" w:rsidRDefault="0005018A" w:rsidP="00605DAE">
      <w:pPr>
        <w:spacing w:after="240"/>
        <w:jc w:val="center"/>
        <w:rPr>
          <w:b/>
        </w:rPr>
      </w:pPr>
      <w:r w:rsidRPr="000947F4">
        <w:rPr>
          <w:b/>
        </w:rPr>
        <w:t>(PRIVILEGED COMMUNICATION)</w:t>
      </w:r>
    </w:p>
    <w:p w14:paraId="65C8E56F" w14:textId="77777777" w:rsidR="00C659A1" w:rsidRPr="000947F4" w:rsidRDefault="00C659A1" w:rsidP="000947F4">
      <w:pPr>
        <w:pStyle w:val="MastheadInfo"/>
      </w:pPr>
      <w:r w:rsidRPr="000947F4">
        <w:rPr>
          <w:b/>
          <w:bCs/>
        </w:rPr>
        <w:t>Application ID:</w:t>
      </w:r>
      <w:r w:rsidRPr="000947F4">
        <w:tab/>
      </w:r>
      <w:r w:rsidR="0005018A" w:rsidRPr="000947F4">
        <w:rPr>
          <w:bCs/>
        </w:rPr>
        <w:t>&lt;</w:t>
      </w:r>
      <w:proofErr w:type="gramStart"/>
      <w:r w:rsidR="0005018A" w:rsidRPr="000947F4">
        <w:rPr>
          <w:bCs/>
        </w:rPr>
        <w:t>&lt;[</w:t>
      </w:r>
      <w:proofErr w:type="spellStart"/>
      <w:proofErr w:type="gramEnd"/>
      <w:r w:rsidR="0005018A" w:rsidRPr="000947F4">
        <w:rPr>
          <w:bCs/>
        </w:rPr>
        <w:t>d.App.LogNumber</w:t>
      </w:r>
      <w:proofErr w:type="spellEnd"/>
      <w:r w:rsidR="0005018A" w:rsidRPr="000947F4">
        <w:rPr>
          <w:bCs/>
        </w:rPr>
        <w:t>]&gt;&gt;</w:t>
      </w:r>
    </w:p>
    <w:p w14:paraId="6716BCE5" w14:textId="77777777" w:rsidR="00C659A1" w:rsidRPr="000947F4" w:rsidRDefault="00C659A1" w:rsidP="000947F4">
      <w:pPr>
        <w:pStyle w:val="MastheadInfo"/>
      </w:pPr>
      <w:r w:rsidRPr="000947F4">
        <w:rPr>
          <w:b/>
          <w:bCs/>
        </w:rPr>
        <w:t>Funding Mechanism:</w:t>
      </w:r>
      <w:r w:rsidRPr="000947F4">
        <w:tab/>
      </w:r>
      <w:r w:rsidR="0005018A" w:rsidRPr="000947F4">
        <w:rPr>
          <w:bCs/>
        </w:rPr>
        <w:t>&lt;</w:t>
      </w:r>
      <w:proofErr w:type="gramStart"/>
      <w:r w:rsidR="0005018A" w:rsidRPr="000947F4">
        <w:rPr>
          <w:bCs/>
        </w:rPr>
        <w:t>&lt;[</w:t>
      </w:r>
      <w:proofErr w:type="spellStart"/>
      <w:proofErr w:type="gramEnd"/>
      <w:r w:rsidR="0005018A" w:rsidRPr="000947F4">
        <w:rPr>
          <w:bCs/>
        </w:rPr>
        <w:t>d.App.AwardDesc</w:t>
      </w:r>
      <w:proofErr w:type="spellEnd"/>
      <w:r w:rsidR="0005018A" w:rsidRPr="000947F4">
        <w:rPr>
          <w:bCs/>
        </w:rPr>
        <w:t>]&gt;&gt;</w:t>
      </w:r>
    </w:p>
    <w:p w14:paraId="6E599AC5" w14:textId="77777777" w:rsidR="0005018A" w:rsidRPr="000947F4" w:rsidRDefault="00C659A1" w:rsidP="000947F4">
      <w:pPr>
        <w:pStyle w:val="MastheadInfo"/>
      </w:pPr>
      <w:r w:rsidRPr="000947F4">
        <w:rPr>
          <w:b/>
          <w:bCs/>
        </w:rPr>
        <w:t>Program Director:</w:t>
      </w:r>
      <w:r w:rsidRPr="000947F4">
        <w:tab/>
      </w:r>
      <w:r w:rsidR="0005018A" w:rsidRPr="000947F4">
        <w:t>&lt;</w:t>
      </w:r>
      <w:proofErr w:type="gramStart"/>
      <w:r w:rsidR="0005018A" w:rsidRPr="000947F4">
        <w:t>&lt;[</w:t>
      </w:r>
      <w:proofErr w:type="spellStart"/>
      <w:proofErr w:type="gramEnd"/>
      <w:r w:rsidR="0005018A" w:rsidRPr="000947F4">
        <w:t>d.App.PiFirstName</w:t>
      </w:r>
      <w:proofErr w:type="spellEnd"/>
      <w:r w:rsidR="0005018A" w:rsidRPr="000947F4">
        <w:t>]&gt;&gt; &lt;&lt;[</w:t>
      </w:r>
      <w:proofErr w:type="spellStart"/>
      <w:r w:rsidR="0005018A" w:rsidRPr="000947F4">
        <w:t>d.App.PiLastName</w:t>
      </w:r>
      <w:proofErr w:type="spellEnd"/>
      <w:r w:rsidR="0005018A" w:rsidRPr="000947F4">
        <w:t>]&gt;&gt;</w:t>
      </w:r>
    </w:p>
    <w:p w14:paraId="7E9361E3" w14:textId="77777777" w:rsidR="0005018A" w:rsidRPr="000947F4" w:rsidRDefault="0005018A" w:rsidP="000947F4">
      <w:pPr>
        <w:pStyle w:val="MastheadInfo"/>
      </w:pPr>
      <w:r w:rsidRPr="000947F4">
        <w:rPr>
          <w:b/>
          <w:bCs/>
        </w:rPr>
        <w:t>Applicant Organization:</w:t>
      </w:r>
      <w:r w:rsidRPr="000947F4">
        <w:tab/>
        <w:t>&lt;</w:t>
      </w:r>
      <w:proofErr w:type="gramStart"/>
      <w:r w:rsidRPr="000947F4">
        <w:t>&lt;[</w:t>
      </w:r>
      <w:proofErr w:type="spellStart"/>
      <w:proofErr w:type="gramEnd"/>
      <w:r w:rsidRPr="000947F4">
        <w:t>d.App.PiOrgName</w:t>
      </w:r>
      <w:proofErr w:type="spellEnd"/>
      <w:r w:rsidRPr="000947F4">
        <w:t>]&gt;&gt;</w:t>
      </w:r>
    </w:p>
    <w:p w14:paraId="771F3813" w14:textId="77777777" w:rsidR="0005018A" w:rsidRPr="000947F4" w:rsidRDefault="0005018A" w:rsidP="000947F4">
      <w:pPr>
        <w:pStyle w:val="MastheadInfo"/>
      </w:pPr>
      <w:r w:rsidRPr="000947F4">
        <w:rPr>
          <w:b/>
          <w:bCs/>
        </w:rPr>
        <w:t>Project Title:</w:t>
      </w:r>
      <w:r w:rsidRPr="000947F4">
        <w:tab/>
        <w:t>&lt;</w:t>
      </w:r>
      <w:proofErr w:type="gramStart"/>
      <w:r w:rsidRPr="000947F4">
        <w:t>&lt;[</w:t>
      </w:r>
      <w:proofErr w:type="spellStart"/>
      <w:proofErr w:type="gramEnd"/>
      <w:r w:rsidRPr="000947F4">
        <w:t>d.App.ApplicationTitle</w:t>
      </w:r>
      <w:proofErr w:type="spellEnd"/>
      <w:r w:rsidRPr="000947F4">
        <w:t>]&gt;&gt;</w:t>
      </w:r>
    </w:p>
    <w:p w14:paraId="03B71F6D" w14:textId="77777777" w:rsidR="0005018A" w:rsidRPr="000947F4" w:rsidRDefault="0005018A" w:rsidP="000947F4">
      <w:pPr>
        <w:pStyle w:val="MastheadInfo"/>
      </w:pPr>
      <w:r w:rsidRPr="000947F4">
        <w:rPr>
          <w:b/>
          <w:bCs/>
        </w:rPr>
        <w:t>Proposed Start Date:</w:t>
      </w:r>
      <w:r w:rsidRPr="000947F4">
        <w:tab/>
        <w:t>&lt;</w:t>
      </w:r>
      <w:proofErr w:type="gramStart"/>
      <w:r w:rsidRPr="000947F4">
        <w:t>&lt;[</w:t>
      </w:r>
      <w:proofErr w:type="spellStart"/>
      <w:proofErr w:type="gramEnd"/>
      <w:r w:rsidRPr="000947F4">
        <w:t>d.App</w:t>
      </w:r>
      <w:proofErr w:type="spellEnd"/>
      <w:r w:rsidRPr="000947F4">
        <w:t xml:space="preserve">. </w:t>
      </w:r>
      <w:proofErr w:type="spellStart"/>
      <w:r w:rsidRPr="000947F4">
        <w:t>ProjectStartDate</w:t>
      </w:r>
      <w:proofErr w:type="spellEnd"/>
      <w:proofErr w:type="gramStart"/>
      <w:r w:rsidRPr="000947F4">
        <w:t>] :</w:t>
      </w:r>
      <w:proofErr w:type="gramEnd"/>
      <w:r w:rsidRPr="000947F4">
        <w:t>"MM/</w:t>
      </w:r>
      <w:proofErr w:type="spellStart"/>
      <w:r w:rsidRPr="000947F4">
        <w:t>dd</w:t>
      </w:r>
      <w:proofErr w:type="spellEnd"/>
      <w:r w:rsidRPr="000947F4">
        <w:t>/</w:t>
      </w:r>
      <w:proofErr w:type="spellStart"/>
      <w:r w:rsidRPr="000947F4">
        <w:t>yyyy</w:t>
      </w:r>
      <w:proofErr w:type="spellEnd"/>
      <w:r w:rsidRPr="000947F4">
        <w:t>"&gt;&gt;</w:t>
      </w:r>
    </w:p>
    <w:p w14:paraId="233D4914" w14:textId="77777777" w:rsidR="0005018A" w:rsidRPr="000947F4" w:rsidRDefault="0005018A" w:rsidP="000947F4">
      <w:pPr>
        <w:pStyle w:val="MastheadInfo"/>
      </w:pPr>
      <w:r w:rsidRPr="000947F4">
        <w:rPr>
          <w:b/>
          <w:bCs/>
        </w:rPr>
        <w:t>Proposed End Date:</w:t>
      </w:r>
      <w:r w:rsidRPr="000947F4">
        <w:tab/>
        <w:t>&lt;</w:t>
      </w:r>
      <w:proofErr w:type="gramStart"/>
      <w:r w:rsidRPr="000947F4">
        <w:t>&lt;[</w:t>
      </w:r>
      <w:proofErr w:type="spellStart"/>
      <w:proofErr w:type="gramEnd"/>
      <w:r w:rsidRPr="000947F4">
        <w:t>d.App</w:t>
      </w:r>
      <w:proofErr w:type="spellEnd"/>
      <w:r w:rsidRPr="000947F4">
        <w:t xml:space="preserve">. </w:t>
      </w:r>
      <w:proofErr w:type="spellStart"/>
      <w:r w:rsidRPr="000947F4">
        <w:t>ProjectEndDate</w:t>
      </w:r>
      <w:proofErr w:type="spellEnd"/>
      <w:proofErr w:type="gramStart"/>
      <w:r w:rsidRPr="000947F4">
        <w:t>] :</w:t>
      </w:r>
      <w:proofErr w:type="gramEnd"/>
      <w:r w:rsidRPr="000947F4">
        <w:t>"MM/</w:t>
      </w:r>
      <w:proofErr w:type="spellStart"/>
      <w:r w:rsidRPr="000947F4">
        <w:t>dd</w:t>
      </w:r>
      <w:proofErr w:type="spellEnd"/>
      <w:r w:rsidRPr="000947F4">
        <w:t>/</w:t>
      </w:r>
      <w:proofErr w:type="spellStart"/>
      <w:r w:rsidRPr="000947F4">
        <w:t>yyyy</w:t>
      </w:r>
      <w:proofErr w:type="spellEnd"/>
      <w:r w:rsidRPr="000947F4">
        <w:t>"&gt;&gt;</w:t>
      </w:r>
    </w:p>
    <w:p w14:paraId="01294BC0" w14:textId="27FDAB8D" w:rsidR="0005018A" w:rsidRPr="000947F4" w:rsidRDefault="0005018A" w:rsidP="000947F4">
      <w:pPr>
        <w:pStyle w:val="MastheadInfo"/>
      </w:pPr>
      <w:r w:rsidRPr="000947F4">
        <w:rPr>
          <w:b/>
          <w:bCs/>
        </w:rPr>
        <w:t>Total Budget Requested:</w:t>
      </w:r>
      <w:r w:rsidRPr="000947F4">
        <w:tab/>
        <w:t>$&lt;</w:t>
      </w:r>
      <w:proofErr w:type="gramStart"/>
      <w:r w:rsidRPr="000947F4">
        <w:t>&lt;[</w:t>
      </w:r>
      <w:proofErr w:type="spellStart"/>
      <w:proofErr w:type="gramEnd"/>
      <w:r w:rsidRPr="000947F4">
        <w:t>d.App.TotalBudget</w:t>
      </w:r>
      <w:proofErr w:type="spellEnd"/>
      <w:r w:rsidRPr="000947F4">
        <w:t xml:space="preserve">]:"###,###,###,###"&gt;&gt; </w:t>
      </w:r>
    </w:p>
    <w:p w14:paraId="49AB0023" w14:textId="77777777" w:rsidR="00D21E36" w:rsidRPr="000947F4" w:rsidRDefault="00D21E36" w:rsidP="00605DAE">
      <w:pPr>
        <w:pStyle w:val="MastheadInfo"/>
      </w:pPr>
    </w:p>
    <w:p w14:paraId="284BC32B" w14:textId="77777777" w:rsidR="00C659A1" w:rsidRPr="000947F4" w:rsidRDefault="00C659A1" w:rsidP="00C659A1">
      <w:pPr>
        <w:rPr>
          <w:b/>
        </w:rPr>
      </w:pPr>
      <w:r w:rsidRPr="000947F4">
        <w:rPr>
          <w:b/>
        </w:rPr>
        <w:t>Rating Scale 1.0 (highest merit) to 9.0 (lowest merit)</w:t>
      </w:r>
    </w:p>
    <w:tbl>
      <w:tblPr>
        <w:tblW w:w="0" w:type="auto"/>
        <w:tblLayout w:type="fixed"/>
        <w:tblCellMar>
          <w:left w:w="0" w:type="dxa"/>
          <w:right w:w="0" w:type="dxa"/>
        </w:tblCellMar>
        <w:tblLook w:val="00A0" w:firstRow="1" w:lastRow="0" w:firstColumn="1" w:lastColumn="0" w:noHBand="0" w:noVBand="0"/>
      </w:tblPr>
      <w:tblGrid>
        <w:gridCol w:w="7128"/>
        <w:gridCol w:w="2448"/>
      </w:tblGrid>
      <w:tr w:rsidR="0005018A" w:rsidRPr="000947F4" w14:paraId="6229F900" w14:textId="77777777" w:rsidTr="00BD73D5">
        <w:trPr>
          <w:trHeight w:val="1282"/>
        </w:trPr>
        <w:tc>
          <w:tcPr>
            <w:tcW w:w="71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D8B07DC" w14:textId="77777777" w:rsidR="00C659A1" w:rsidRPr="000947F4" w:rsidRDefault="00C659A1" w:rsidP="00C659A1">
            <w:pPr>
              <w:jc w:val="both"/>
              <w:rPr>
                <w:b/>
              </w:rPr>
            </w:pPr>
            <w:r w:rsidRPr="000947F4">
              <w:rPr>
                <w:b/>
              </w:rPr>
              <w:t>Overall Evaluation Score</w:t>
            </w:r>
          </w:p>
          <w:p w14:paraId="59B973F3" w14:textId="77777777" w:rsidR="00C659A1" w:rsidRPr="000947F4" w:rsidRDefault="00C659A1" w:rsidP="00C659A1">
            <w:pPr>
              <w:jc w:val="both"/>
            </w:pPr>
            <w:r w:rsidRPr="000947F4">
              <w:t xml:space="preserve">This application was discussed at the peer review meeting. This score is an average of evaluation scores provided by the entire review panel. This score is not an average of the criteria scores; rather, it reflects the reviewers’ overall impression of the application based on scored and unscored evaluation criteria and discussion among panel members. </w:t>
            </w:r>
          </w:p>
        </w:tc>
        <w:tc>
          <w:tcPr>
            <w:tcW w:w="2448"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3AA21E99" w14:textId="77777777" w:rsidR="0005018A" w:rsidRPr="000947F4" w:rsidRDefault="0005018A" w:rsidP="00BD73D5">
            <w:pPr>
              <w:autoSpaceDE w:val="0"/>
              <w:autoSpaceDN w:val="0"/>
              <w:adjustRightInd w:val="0"/>
              <w:jc w:val="center"/>
            </w:pPr>
            <w:r w:rsidRPr="000947F4">
              <w:t>&lt;&lt;[</w:t>
            </w:r>
            <w:proofErr w:type="spellStart"/>
            <w:r w:rsidRPr="000947F4">
              <w:t>d.Critiques.FirstOrDefault</w:t>
            </w:r>
            <w:proofErr w:type="spellEnd"/>
            <w:r w:rsidRPr="000947F4">
              <w:t xml:space="preserve">(x =&gt; </w:t>
            </w:r>
            <w:proofErr w:type="spellStart"/>
            <w:r w:rsidRPr="000947F4">
              <w:t>x.OverallFlag</w:t>
            </w:r>
            <w:proofErr w:type="spellEnd"/>
            <w:r w:rsidRPr="000947F4">
              <w:t>).</w:t>
            </w:r>
            <w:proofErr w:type="spellStart"/>
            <w:r w:rsidRPr="000947F4">
              <w:t>AvgScore</w:t>
            </w:r>
            <w:proofErr w:type="spellEnd"/>
            <w:r w:rsidRPr="000947F4">
              <w:t>]:"0.0"&gt;&gt;</w:t>
            </w:r>
          </w:p>
          <w:p w14:paraId="787CADF1" w14:textId="77777777" w:rsidR="00C659A1" w:rsidRPr="000947F4" w:rsidRDefault="00C659A1" w:rsidP="00BD73D5">
            <w:pPr>
              <w:jc w:val="center"/>
            </w:pPr>
          </w:p>
        </w:tc>
      </w:tr>
      <w:tr w:rsidR="0005018A" w:rsidRPr="000947F4" w14:paraId="4810A558" w14:textId="77777777" w:rsidTr="00A47085">
        <w:trPr>
          <w:trHeight w:val="432"/>
        </w:trPr>
        <w:tc>
          <w:tcPr>
            <w:tcW w:w="71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F4257FA" w14:textId="77777777" w:rsidR="00C659A1" w:rsidRPr="000947F4" w:rsidRDefault="00C659A1" w:rsidP="00C659A1">
            <w:pPr>
              <w:rPr>
                <w:b/>
              </w:rPr>
            </w:pPr>
            <w:r w:rsidRPr="000947F4">
              <w:rPr>
                <w:b/>
              </w:rPr>
              <w:t>Standard Deviation</w:t>
            </w:r>
          </w:p>
        </w:tc>
        <w:tc>
          <w:tcPr>
            <w:tcW w:w="2448"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2F361000" w14:textId="77777777" w:rsidR="00C659A1" w:rsidRPr="000947F4" w:rsidRDefault="0005018A" w:rsidP="00A47085">
            <w:pPr>
              <w:jc w:val="center"/>
            </w:pPr>
            <w:r w:rsidRPr="000947F4">
              <w:t>&lt;&lt;[</w:t>
            </w:r>
            <w:proofErr w:type="spellStart"/>
            <w:r w:rsidRPr="000947F4">
              <w:t>d.Critiques.FirstOrDefault</w:t>
            </w:r>
            <w:proofErr w:type="spellEnd"/>
            <w:r w:rsidRPr="000947F4">
              <w:t xml:space="preserve">(x =&gt; </w:t>
            </w:r>
            <w:proofErr w:type="spellStart"/>
            <w:r w:rsidRPr="000947F4">
              <w:t>x.OverallFlag</w:t>
            </w:r>
            <w:proofErr w:type="spellEnd"/>
            <w:r w:rsidRPr="000947F4">
              <w:t>).</w:t>
            </w:r>
            <w:proofErr w:type="spellStart"/>
            <w:r w:rsidRPr="000947F4">
              <w:t>StandardDeviation</w:t>
            </w:r>
            <w:proofErr w:type="spellEnd"/>
            <w:r w:rsidRPr="000947F4">
              <w:t>]:"0.0"&gt;&gt;</w:t>
            </w:r>
          </w:p>
        </w:tc>
      </w:tr>
    </w:tbl>
    <w:p w14:paraId="41A3F689" w14:textId="77777777" w:rsidR="00C659A1" w:rsidRPr="000947F4" w:rsidRDefault="00C659A1" w:rsidP="002B56FB">
      <w:pPr>
        <w:pStyle w:val="MainHeading"/>
        <w:widowControl/>
        <w:spacing w:before="240"/>
        <w:rPr>
          <w:rFonts w:ascii="Times New Roman" w:hAnsi="Times New Roman"/>
          <w:b/>
        </w:rPr>
      </w:pPr>
      <w:r w:rsidRPr="000947F4">
        <w:rPr>
          <w:rFonts w:ascii="Times New Roman" w:hAnsi="Times New Roman"/>
          <w:b/>
        </w:rPr>
        <w:t>SUMMARY OF PANEL DISCUSSION:</w:t>
      </w:r>
    </w:p>
    <w:p w14:paraId="4A35D03E" w14:textId="77777777" w:rsidR="00C659A1" w:rsidRPr="000947F4" w:rsidRDefault="00C659A1" w:rsidP="00C659A1">
      <w:r w:rsidRPr="000947F4">
        <w:t>The Program Director (PD) of this application for a </w:t>
      </w:r>
      <w:r w:rsidR="00694B00" w:rsidRPr="000947F4">
        <w:t>(INSERT MECHANISM NAME)</w:t>
      </w:r>
      <w:r w:rsidR="00CD46F0" w:rsidRPr="000947F4">
        <w:t xml:space="preserve"> plans to (INSERT THE OBJECTIVE/GOAL OF THE PROJECT).  </w:t>
      </w:r>
    </w:p>
    <w:p w14:paraId="0D82B8A3" w14:textId="77777777" w:rsidR="00C659A1" w:rsidRPr="000947F4" w:rsidRDefault="00C659A1" w:rsidP="00C659A1">
      <w:r w:rsidRPr="000947F4">
        <w:rPr>
          <w:rStyle w:val="Strong"/>
        </w:rPr>
        <w:t>Strengths</w:t>
      </w:r>
    </w:p>
    <w:p w14:paraId="6AF1FE15" w14:textId="77777777" w:rsidR="00C659A1" w:rsidRPr="000947F4" w:rsidRDefault="00C659A1" w:rsidP="00C659A1">
      <w:r w:rsidRPr="000947F4">
        <w:rPr>
          <w:rStyle w:val="Strong"/>
        </w:rPr>
        <w:lastRenderedPageBreak/>
        <w:t>Weaknesses</w:t>
      </w:r>
    </w:p>
    <w:p w14:paraId="60AD66A9" w14:textId="77777777" w:rsidR="00C659A1" w:rsidRPr="000947F4" w:rsidRDefault="00C659A1" w:rsidP="00C659A1">
      <w:r w:rsidRPr="000947F4">
        <w:t>This application scored (INSERT OVERALL NUMERIC SCORE) at the Prevention peer review meeting (1 = Highest Endorsement; 5 = Moderate Endorsement; 9 = Lowest Endorsement).</w:t>
      </w:r>
    </w:p>
    <w:p w14:paraId="7748451F" w14:textId="77777777" w:rsidR="00AC20F7" w:rsidRPr="000947F4" w:rsidRDefault="00C659A1" w:rsidP="00AC20F7">
      <w:pPr>
        <w:spacing w:after="240"/>
      </w:pPr>
      <w:r w:rsidRPr="000947F4">
        <w:t>The panel members reviewed the application on the basis of the published evaluation criteria and rated it as described below.</w:t>
      </w:r>
    </w:p>
    <w:p w14:paraId="2A90AD66" w14:textId="77777777" w:rsidR="00C659A1" w:rsidRPr="000947F4" w:rsidRDefault="00AC20F7" w:rsidP="00AC20F7">
      <w:pPr>
        <w:spacing w:after="240"/>
      </w:pPr>
      <w:r w:rsidRPr="000947F4">
        <w:br w:type="page"/>
      </w:r>
      <w:r w:rsidR="00C659A1" w:rsidRPr="000947F4">
        <w:rPr>
          <w:b/>
        </w:rPr>
        <w:lastRenderedPageBreak/>
        <w:t>ABSTRACT AND SIGNIFICANCE</w:t>
      </w:r>
      <w:r w:rsidR="00C659A1" w:rsidRPr="000947F4">
        <w:t xml:space="preserve"> </w:t>
      </w:r>
      <w:r w:rsidR="00C659A1" w:rsidRPr="000947F4">
        <w:rPr>
          <w:b/>
        </w:rPr>
        <w:t>(</w:t>
      </w:r>
      <w:r w:rsidRPr="000947F4">
        <w:rPr>
          <w:b/>
        </w:rPr>
        <w:t>verbatim</w:t>
      </w:r>
      <w:r w:rsidR="00C659A1" w:rsidRPr="000947F4">
        <w:rPr>
          <w:b/>
          <w:caps/>
        </w:rPr>
        <w:t>):</w:t>
      </w:r>
      <w:r w:rsidR="00AC3E15" w:rsidRPr="000947F4">
        <w:rPr>
          <w:caps/>
        </w:rPr>
        <w:t xml:space="preserve"> </w:t>
      </w:r>
      <w:r w:rsidR="0005018A" w:rsidRPr="000947F4">
        <w:rPr>
          <w:b/>
        </w:rPr>
        <w:t>&lt;&lt;if [d.OtherData1.Count(x =&gt; x.Field2 == "19") &gt; 0]&gt;&gt;</w:t>
      </w:r>
      <w:r w:rsidR="0005018A" w:rsidRPr="000947F4">
        <w:t>&lt;</w:t>
      </w:r>
      <w:proofErr w:type="gramStart"/>
      <w:r w:rsidR="0005018A" w:rsidRPr="000947F4">
        <w:t>&lt;[</w:t>
      </w:r>
      <w:proofErr w:type="gramEnd"/>
      <w:r w:rsidR="0005018A" w:rsidRPr="000947F4">
        <w:t>d.OtherData1.FirstOrDefault(x =&gt; x.Field2 == "19").Field1]&gt;&gt;&lt;&lt;/if&gt;&gt;</w:t>
      </w:r>
    </w:p>
    <w:p w14:paraId="0B58F4B4" w14:textId="77777777" w:rsidR="00C659A1" w:rsidRPr="000947F4" w:rsidRDefault="009A7346" w:rsidP="00741429">
      <w:pPr>
        <w:spacing w:after="240"/>
        <w:rPr>
          <w:b/>
          <w:bCs/>
          <w:u w:val="single"/>
        </w:rPr>
      </w:pPr>
      <w:r w:rsidRPr="000947F4">
        <w:br w:type="page"/>
      </w:r>
      <w:r w:rsidR="00AC3E15" w:rsidRPr="000947F4">
        <w:rPr>
          <w:b/>
          <w:bCs/>
          <w:u w:val="single"/>
        </w:rPr>
        <w:t xml:space="preserve">REVIEWER </w:t>
      </w:r>
      <w:r w:rsidR="00C659A1" w:rsidRPr="000947F4">
        <w:rPr>
          <w:b/>
          <w:bCs/>
          <w:u w:val="single"/>
        </w:rPr>
        <w:t>SUMMARY</w:t>
      </w:r>
    </w:p>
    <w:p w14:paraId="6EB05E47" w14:textId="1A290837" w:rsidR="00080F68" w:rsidRPr="000947F4" w:rsidRDefault="007255DE" w:rsidP="007255DE">
      <w:pPr>
        <w:pStyle w:val="a"/>
        <w:keepNext/>
        <w:tabs>
          <w:tab w:val="left" w:pos="360"/>
          <w:tab w:val="left" w:pos="1080"/>
          <w:tab w:val="left" w:pos="1260"/>
          <w:tab w:val="left" w:pos="1440"/>
        </w:tabs>
        <w:spacing w:after="240"/>
        <w:rPr>
          <w:b/>
        </w:rPr>
      </w:pPr>
      <w:r w:rsidRPr="000947F4">
        <w:t>&lt;&lt;</w:t>
      </w:r>
      <w:proofErr w:type="spellStart"/>
      <w:r w:rsidRPr="000947F4">
        <w:t>foreach</w:t>
      </w:r>
      <w:proofErr w:type="spellEnd"/>
      <w:r w:rsidRPr="000947F4">
        <w:t xml:space="preserve"> [elem</w:t>
      </w:r>
      <w:r w:rsidR="00DE2560" w:rsidRPr="000947F4">
        <w:t xml:space="preserve">ent in </w:t>
      </w:r>
      <w:proofErr w:type="spellStart"/>
      <w:r w:rsidR="00DE2560" w:rsidRPr="000947F4">
        <w:t>d.Critiques.Where</w:t>
      </w:r>
      <w:proofErr w:type="spellEnd"/>
      <w:r w:rsidR="00DE2560" w:rsidRPr="000947F4">
        <w:t xml:space="preserve">(x =&gt; </w:t>
      </w:r>
      <w:proofErr w:type="spellStart"/>
      <w:r w:rsidR="00DE2560" w:rsidRPr="000947F4">
        <w:t>x</w:t>
      </w:r>
      <w:r w:rsidRPr="000947F4">
        <w:t>.OverallFlag</w:t>
      </w:r>
      <w:proofErr w:type="spellEnd"/>
      <w:r w:rsidRPr="000947F4">
        <w:t>).</w:t>
      </w:r>
      <w:proofErr w:type="spellStart"/>
      <w:proofErr w:type="gramStart"/>
      <w:r w:rsidRPr="000947F4">
        <w:t>GroupBy</w:t>
      </w:r>
      <w:proofErr w:type="spellEnd"/>
      <w:r w:rsidRPr="000947F4">
        <w:t>(</w:t>
      </w:r>
      <w:proofErr w:type="gramEnd"/>
      <w:r w:rsidRPr="000947F4">
        <w:t xml:space="preserve"> p =&gt; new { </w:t>
      </w:r>
      <w:proofErr w:type="spellStart"/>
      <w:r w:rsidRPr="000947F4">
        <w:t>ElementDesc</w:t>
      </w:r>
      <w:proofErr w:type="spellEnd"/>
      <w:r w:rsidRPr="000947F4">
        <w:t xml:space="preserve"> = </w:t>
      </w:r>
      <w:proofErr w:type="spellStart"/>
      <w:r w:rsidRPr="000947F4">
        <w:t>p.ElementDesc</w:t>
      </w:r>
      <w:proofErr w:type="spellEnd"/>
      <w:r w:rsidRPr="000947F4">
        <w:t xml:space="preserve">, </w:t>
      </w:r>
      <w:proofErr w:type="spellStart"/>
      <w:r w:rsidRPr="000947F4">
        <w:t>AvgScore</w:t>
      </w:r>
      <w:proofErr w:type="spellEnd"/>
      <w:r w:rsidRPr="000947F4">
        <w:t xml:space="preserve"> = </w:t>
      </w:r>
      <w:proofErr w:type="spellStart"/>
      <w:r w:rsidRPr="000947F4">
        <w:t>p.AvgScore</w:t>
      </w:r>
      <w:proofErr w:type="spellEnd"/>
      <w:r w:rsidRPr="000947F4">
        <w:t xml:space="preserve">, </w:t>
      </w:r>
      <w:proofErr w:type="spellStart"/>
      <w:r w:rsidRPr="000947F4">
        <w:t>ElementOrder</w:t>
      </w:r>
      <w:proofErr w:type="spellEnd"/>
      <w:r w:rsidRPr="000947F4">
        <w:t xml:space="preserve"> = </w:t>
      </w:r>
      <w:proofErr w:type="spellStart"/>
      <w:r w:rsidRPr="000947F4">
        <w:t>p.ElementOrder</w:t>
      </w:r>
      <w:proofErr w:type="spellEnd"/>
      <w:r w:rsidRPr="000947F4">
        <w:t xml:space="preserve">, </w:t>
      </w:r>
      <w:proofErr w:type="spellStart"/>
      <w:r w:rsidRPr="000947F4">
        <w:t>ClientElementId</w:t>
      </w:r>
      <w:proofErr w:type="spellEnd"/>
      <w:r w:rsidRPr="000947F4">
        <w:t xml:space="preserve"> = </w:t>
      </w:r>
      <w:proofErr w:type="spellStart"/>
      <w:r w:rsidRPr="000947F4">
        <w:t>p.ClientElementId</w:t>
      </w:r>
      <w:proofErr w:type="spellEnd"/>
      <w:r w:rsidRPr="000947F4">
        <w:t>}).</w:t>
      </w:r>
      <w:proofErr w:type="spellStart"/>
      <w:r w:rsidRPr="000947F4">
        <w:t>OrderBy</w:t>
      </w:r>
      <w:proofErr w:type="spellEnd"/>
      <w:r w:rsidRPr="000947F4">
        <w:t xml:space="preserve">(o=&gt; </w:t>
      </w:r>
      <w:proofErr w:type="spellStart"/>
      <w:r w:rsidRPr="000947F4">
        <w:t>o.Key.ElementOrder</w:t>
      </w:r>
      <w:proofErr w:type="spellEnd"/>
      <w:r w:rsidRPr="000947F4">
        <w:t>)]&gt;&gt;</w:t>
      </w:r>
      <w:r w:rsidRPr="000947F4">
        <w:rPr>
          <w:b/>
        </w:rPr>
        <w:t>&lt;&lt;[</w:t>
      </w:r>
      <w:proofErr w:type="spellStart"/>
      <w:r w:rsidRPr="000947F4">
        <w:rPr>
          <w:b/>
        </w:rPr>
        <w:t>element.Key.ElementDesc</w:t>
      </w:r>
      <w:proofErr w:type="spellEnd"/>
      <w:r w:rsidRPr="000947F4">
        <w:rPr>
          <w:b/>
        </w:rPr>
        <w:t>]</w:t>
      </w:r>
      <w:r w:rsidR="00561099" w:rsidRPr="000947F4">
        <w:t xml:space="preserve"> :upper</w:t>
      </w:r>
      <w:r w:rsidR="00561099" w:rsidRPr="000947F4">
        <w:rPr>
          <w:b/>
        </w:rPr>
        <w:t xml:space="preserve"> </w:t>
      </w:r>
      <w:r w:rsidRPr="000947F4">
        <w:rPr>
          <w:b/>
        </w:rPr>
        <w:t>&gt;&gt;</w:t>
      </w:r>
    </w:p>
    <w:p w14:paraId="7F1DAF2B" w14:textId="77777777" w:rsidR="007255DE" w:rsidRPr="000947F4" w:rsidRDefault="007255DE" w:rsidP="007255DE">
      <w:pPr>
        <w:pStyle w:val="a"/>
        <w:keepNext/>
        <w:tabs>
          <w:tab w:val="left" w:pos="360"/>
          <w:tab w:val="left" w:pos="1080"/>
          <w:tab w:val="left" w:pos="1260"/>
          <w:tab w:val="left" w:pos="1440"/>
        </w:tabs>
        <w:spacing w:after="240"/>
        <w:rPr>
          <w:b/>
          <w:bCs/>
        </w:rPr>
      </w:pPr>
      <w:r w:rsidRPr="000947F4">
        <w:rPr>
          <w:b/>
          <w:i/>
        </w:rPr>
        <w:br/>
      </w:r>
      <w:r w:rsidRPr="000947F4">
        <w:rPr>
          <w:b/>
          <w:bCs/>
        </w:rPr>
        <w:t>&lt;&lt;</w:t>
      </w:r>
      <w:proofErr w:type="spellStart"/>
      <w:r w:rsidRPr="000947F4">
        <w:rPr>
          <w:b/>
          <w:bCs/>
        </w:rPr>
        <w:t>foreach</w:t>
      </w:r>
      <w:proofErr w:type="spellEnd"/>
      <w:r w:rsidRPr="000947F4">
        <w:rPr>
          <w:b/>
          <w:bCs/>
        </w:rPr>
        <w:t xml:space="preserve"> [in </w:t>
      </w:r>
      <w:proofErr w:type="spellStart"/>
      <w:r w:rsidRPr="000947F4">
        <w:rPr>
          <w:b/>
          <w:bCs/>
        </w:rPr>
        <w:t>d.Critiques.Where</w:t>
      </w:r>
      <w:proofErr w:type="spellEnd"/>
      <w:r w:rsidRPr="000947F4">
        <w:rPr>
          <w:b/>
          <w:bCs/>
        </w:rPr>
        <w:t xml:space="preserve">(x =&gt; </w:t>
      </w:r>
      <w:proofErr w:type="spellStart"/>
      <w:r w:rsidRPr="000947F4">
        <w:rPr>
          <w:b/>
          <w:bCs/>
        </w:rPr>
        <w:t>x.ClientElementId</w:t>
      </w:r>
      <w:proofErr w:type="spellEnd"/>
      <w:r w:rsidRPr="000947F4">
        <w:rPr>
          <w:b/>
          <w:bCs/>
        </w:rPr>
        <w:t xml:space="preserve"> == </w:t>
      </w:r>
      <w:proofErr w:type="spellStart"/>
      <w:r w:rsidRPr="000947F4">
        <w:rPr>
          <w:b/>
          <w:bCs/>
        </w:rPr>
        <w:t>element.Key.ClientElementId</w:t>
      </w:r>
      <w:proofErr w:type="spellEnd"/>
      <w:r w:rsidRPr="000947F4">
        <w:rPr>
          <w:b/>
          <w:bCs/>
        </w:rPr>
        <w:t>).</w:t>
      </w:r>
      <w:proofErr w:type="spellStart"/>
      <w:proofErr w:type="gramStart"/>
      <w:r w:rsidRPr="000947F4">
        <w:rPr>
          <w:b/>
          <w:bCs/>
        </w:rPr>
        <w:t>OrderBy</w:t>
      </w:r>
      <w:proofErr w:type="spellEnd"/>
      <w:r w:rsidRPr="000947F4">
        <w:rPr>
          <w:b/>
          <w:bCs/>
        </w:rPr>
        <w:t>(</w:t>
      </w:r>
      <w:proofErr w:type="gramEnd"/>
      <w:r w:rsidRPr="000947F4">
        <w:rPr>
          <w:b/>
          <w:bCs/>
        </w:rPr>
        <w:t xml:space="preserve">o =&gt; </w:t>
      </w:r>
      <w:proofErr w:type="spellStart"/>
      <w:r w:rsidRPr="000947F4">
        <w:rPr>
          <w:b/>
          <w:bCs/>
        </w:rPr>
        <w:t>o.ReviewerOrder</w:t>
      </w:r>
      <w:proofErr w:type="spellEnd"/>
      <w:r w:rsidRPr="000947F4">
        <w:rPr>
          <w:b/>
          <w:bCs/>
        </w:rPr>
        <w:t>)]&gt;&gt;&lt;&lt;[</w:t>
      </w:r>
      <w:proofErr w:type="spellStart"/>
      <w:r w:rsidRPr="000947F4">
        <w:rPr>
          <w:b/>
          <w:bCs/>
        </w:rPr>
        <w:t>ReviewerDisplayName</w:t>
      </w:r>
      <w:proofErr w:type="spellEnd"/>
      <w:r w:rsidRPr="000947F4">
        <w:rPr>
          <w:b/>
          <w:bCs/>
        </w:rPr>
        <w:t>]&gt;&gt;</w:t>
      </w:r>
    </w:p>
    <w:sdt>
      <w:sdtPr>
        <w:rPr>
          <w:bCs/>
        </w:rPr>
        <w:id w:val="937486553"/>
        <w:placeholder>
          <w:docPart w:val="642FBB357B0E4E5A912C957F2BF26E2C"/>
        </w:placeholder>
      </w:sdtPr>
      <w:sdtEndPr/>
      <w:sdtContent>
        <w:p w14:paraId="30D5FBAF" w14:textId="77777777" w:rsidR="007255DE" w:rsidRPr="000947F4" w:rsidRDefault="007255DE" w:rsidP="007255DE">
          <w:pPr>
            <w:pStyle w:val="a"/>
            <w:widowControl/>
            <w:tabs>
              <w:tab w:val="left" w:pos="360"/>
              <w:tab w:val="left" w:pos="1080"/>
              <w:tab w:val="left" w:pos="1260"/>
              <w:tab w:val="left" w:pos="1440"/>
            </w:tabs>
            <w:spacing w:after="240"/>
            <w:rPr>
              <w:bCs/>
            </w:rPr>
          </w:pPr>
          <w:r w:rsidRPr="000947F4">
            <w:rPr>
              <w:bCs/>
            </w:rPr>
            <w:t>Tag||&lt;</w:t>
          </w:r>
          <w:proofErr w:type="gramStart"/>
          <w:r w:rsidRPr="000947F4">
            <w:rPr>
              <w:bCs/>
            </w:rPr>
            <w:t>&lt;[</w:t>
          </w:r>
          <w:proofErr w:type="spellStart"/>
          <w:proofErr w:type="gramEnd"/>
          <w:r w:rsidRPr="000947F4">
            <w:rPr>
              <w:bCs/>
            </w:rPr>
            <w:t>ApplicationTemplateElementId</w:t>
          </w:r>
          <w:proofErr w:type="spellEnd"/>
          <w:r w:rsidRPr="000947F4">
            <w:rPr>
              <w:bCs/>
            </w:rPr>
            <w:t>]&gt;&gt;||&lt;&lt;[</w:t>
          </w:r>
          <w:proofErr w:type="spellStart"/>
          <w:r w:rsidRPr="000947F4">
            <w:rPr>
              <w:bCs/>
            </w:rPr>
            <w:t>ContentText</w:t>
          </w:r>
          <w:proofErr w:type="spellEnd"/>
          <w:r w:rsidRPr="000947F4">
            <w:rPr>
              <w:bCs/>
            </w:rPr>
            <w:t>] -html&gt;&gt;</w:t>
          </w:r>
        </w:p>
      </w:sdtContent>
    </w:sdt>
    <w:p w14:paraId="1C25342E" w14:textId="77777777" w:rsidR="007255DE" w:rsidRPr="000947F4" w:rsidRDefault="007255DE" w:rsidP="00A9616E">
      <w:pPr>
        <w:pStyle w:val="a"/>
        <w:keepNext/>
        <w:widowControl/>
        <w:tabs>
          <w:tab w:val="left" w:pos="360"/>
          <w:tab w:val="left" w:pos="1080"/>
          <w:tab w:val="left" w:pos="1260"/>
          <w:tab w:val="left" w:pos="1440"/>
        </w:tabs>
        <w:spacing w:after="240"/>
        <w:rPr>
          <w:bCs/>
        </w:rPr>
      </w:pPr>
      <w:r w:rsidRPr="000947F4">
        <w:rPr>
          <w:bCs/>
        </w:rPr>
        <w:t>&lt;&lt;/</w:t>
      </w:r>
      <w:proofErr w:type="spellStart"/>
      <w:r w:rsidRPr="000947F4">
        <w:rPr>
          <w:bCs/>
        </w:rPr>
        <w:t>foreach</w:t>
      </w:r>
      <w:proofErr w:type="spellEnd"/>
      <w:r w:rsidRPr="000947F4">
        <w:rPr>
          <w:bCs/>
        </w:rPr>
        <w:t>&gt;&gt;</w:t>
      </w:r>
      <w:r w:rsidRPr="000947F4">
        <w:rPr>
          <w:b/>
          <w:bCs/>
        </w:rPr>
        <w:t xml:space="preserve"> </w:t>
      </w:r>
      <w:r w:rsidRPr="000947F4">
        <w:rPr>
          <w:bCs/>
        </w:rPr>
        <w:t>&lt;&lt;/</w:t>
      </w:r>
      <w:proofErr w:type="spellStart"/>
      <w:r w:rsidRPr="000947F4">
        <w:rPr>
          <w:bCs/>
        </w:rPr>
        <w:t>foreach</w:t>
      </w:r>
      <w:proofErr w:type="spellEnd"/>
      <w:r w:rsidRPr="000947F4">
        <w:rPr>
          <w:bCs/>
        </w:rPr>
        <w:t>&gt;&gt;</w:t>
      </w:r>
    </w:p>
    <w:p w14:paraId="5A4F86C0" w14:textId="77777777" w:rsidR="00C659A1" w:rsidRPr="000947F4" w:rsidRDefault="00C659A1" w:rsidP="002B56FB">
      <w:pPr>
        <w:pStyle w:val="MainHeadings"/>
        <w:widowControl/>
        <w:spacing w:before="0" w:after="240"/>
        <w:rPr>
          <w:caps w:val="0"/>
        </w:rPr>
      </w:pPr>
      <w:r w:rsidRPr="000947F4">
        <w:rPr>
          <w:caps w:val="0"/>
        </w:rPr>
        <w:t>Evaluation Criteria Rating Scale 1.0 (Highest Merit) To 9.0 (Lowest Merit)</w:t>
      </w:r>
    </w:p>
    <w:p w14:paraId="37F15CE0" w14:textId="77777777" w:rsidR="00C659A1" w:rsidRPr="000947F4" w:rsidRDefault="00C659A1" w:rsidP="00605DAE">
      <w:pPr>
        <w:pStyle w:val="ECNoteHeadings"/>
        <w:keepNext w:val="0"/>
      </w:pPr>
      <w:r w:rsidRPr="000947F4">
        <w:t>Average of Criteria Scores of Assigned Reviewers Only</w:t>
      </w:r>
      <w:bookmarkStart w:id="0" w:name="_GoBack"/>
      <w:bookmarkEnd w:id="0"/>
    </w:p>
    <w:tbl>
      <w:tblPr>
        <w:tblW w:w="0" w:type="auto"/>
        <w:tblInd w:w="120" w:type="dxa"/>
        <w:tblLayout w:type="fixed"/>
        <w:tblCellMar>
          <w:left w:w="120" w:type="dxa"/>
          <w:right w:w="120" w:type="dxa"/>
        </w:tblCellMar>
        <w:tblLook w:val="0000" w:firstRow="0" w:lastRow="0" w:firstColumn="0" w:lastColumn="0" w:noHBand="0" w:noVBand="0"/>
      </w:tblPr>
      <w:tblGrid>
        <w:gridCol w:w="6034"/>
        <w:gridCol w:w="1800"/>
      </w:tblGrid>
      <w:tr w:rsidR="0005018A" w:rsidRPr="000947F4" w14:paraId="1AC6A0EB" w14:textId="77777777">
        <w:trPr>
          <w:trHeight w:val="480"/>
        </w:trPr>
        <w:tc>
          <w:tcPr>
            <w:tcW w:w="6034" w:type="dxa"/>
            <w:tcBorders>
              <w:top w:val="single" w:sz="6" w:space="0" w:color="000000"/>
              <w:left w:val="single" w:sz="6" w:space="0" w:color="000000"/>
              <w:bottom w:val="single" w:sz="6" w:space="0" w:color="000000"/>
              <w:right w:val="single" w:sz="6" w:space="0" w:color="000000"/>
            </w:tcBorders>
            <w:vAlign w:val="center"/>
          </w:tcPr>
          <w:p w14:paraId="4184D125" w14:textId="77777777" w:rsidR="00C659A1" w:rsidRPr="000947F4" w:rsidRDefault="00C659A1">
            <w:pPr>
              <w:keepNext/>
              <w:keepLines/>
              <w:rPr>
                <w:b/>
                <w:bCs/>
              </w:rPr>
            </w:pPr>
            <w:r w:rsidRPr="000947F4">
              <w:rPr>
                <w:b/>
                <w:bCs/>
              </w:rPr>
              <w:t>Criteria Description</w:t>
            </w:r>
          </w:p>
        </w:tc>
        <w:tc>
          <w:tcPr>
            <w:tcW w:w="1800" w:type="dxa"/>
            <w:tcBorders>
              <w:top w:val="single" w:sz="6" w:space="0" w:color="000000"/>
              <w:left w:val="single" w:sz="6" w:space="0" w:color="000000"/>
              <w:bottom w:val="single" w:sz="6" w:space="0" w:color="000000"/>
              <w:right w:val="single" w:sz="6" w:space="0" w:color="000000"/>
            </w:tcBorders>
            <w:vAlign w:val="center"/>
          </w:tcPr>
          <w:p w14:paraId="1F585521" w14:textId="77777777" w:rsidR="00C659A1" w:rsidRPr="000947F4" w:rsidRDefault="00C659A1" w:rsidP="00C659A1">
            <w:pPr>
              <w:keepNext/>
              <w:keepLines/>
              <w:jc w:val="center"/>
              <w:rPr>
                <w:b/>
                <w:bCs/>
              </w:rPr>
            </w:pPr>
            <w:r w:rsidRPr="000947F4">
              <w:rPr>
                <w:b/>
                <w:bCs/>
              </w:rPr>
              <w:t>Score</w:t>
            </w:r>
          </w:p>
        </w:tc>
      </w:tr>
      <w:tr w:rsidR="00CC5D26" w:rsidRPr="000947F4" w14:paraId="696A6B80" w14:textId="77777777">
        <w:trPr>
          <w:trHeight w:val="480"/>
        </w:trPr>
        <w:tc>
          <w:tcPr>
            <w:tcW w:w="6034" w:type="dxa"/>
            <w:tcBorders>
              <w:top w:val="single" w:sz="6" w:space="0" w:color="000000"/>
              <w:left w:val="single" w:sz="6" w:space="0" w:color="000000"/>
              <w:bottom w:val="single" w:sz="6" w:space="0" w:color="000000"/>
              <w:right w:val="single" w:sz="6" w:space="0" w:color="000000"/>
            </w:tcBorders>
            <w:vAlign w:val="center"/>
          </w:tcPr>
          <w:p w14:paraId="51180740" w14:textId="77777777" w:rsidR="00CC5D26" w:rsidRPr="000947F4" w:rsidRDefault="00CC5D26" w:rsidP="00CC5D26">
            <w:pPr>
              <w:rPr>
                <w:b/>
                <w:color w:val="000000"/>
              </w:rPr>
            </w:pPr>
            <w:r w:rsidRPr="000947F4">
              <w:t>&lt;&lt;</w:t>
            </w:r>
            <w:proofErr w:type="spellStart"/>
            <w:r w:rsidRPr="000947F4">
              <w:t>foreach</w:t>
            </w:r>
            <w:proofErr w:type="spellEnd"/>
            <w:r w:rsidRPr="000947F4">
              <w:t xml:space="preserve"> [element in </w:t>
            </w:r>
            <w:proofErr w:type="spellStart"/>
            <w:r w:rsidRPr="000947F4">
              <w:t>d.Critiques.Where</w:t>
            </w:r>
            <w:proofErr w:type="spellEnd"/>
            <w:r w:rsidRPr="000947F4">
              <w:t xml:space="preserve">(x =&gt; </w:t>
            </w:r>
            <w:proofErr w:type="spellStart"/>
            <w:r w:rsidRPr="000947F4">
              <w:t>x.ScoreFlag</w:t>
            </w:r>
            <w:proofErr w:type="spellEnd"/>
            <w:r w:rsidRPr="000947F4">
              <w:t xml:space="preserve"> &amp;&amp; !</w:t>
            </w:r>
            <w:proofErr w:type="spellStart"/>
            <w:r w:rsidRPr="000947F4">
              <w:t>x.OverallFlag</w:t>
            </w:r>
            <w:proofErr w:type="spellEnd"/>
            <w:r w:rsidRPr="000947F4">
              <w:t>).</w:t>
            </w:r>
            <w:proofErr w:type="spellStart"/>
            <w:r w:rsidRPr="000947F4">
              <w:t>GroupBy</w:t>
            </w:r>
            <w:proofErr w:type="spellEnd"/>
            <w:r w:rsidRPr="000947F4">
              <w:t xml:space="preserve">( p =&gt; new { </w:t>
            </w:r>
            <w:proofErr w:type="spellStart"/>
            <w:r w:rsidRPr="000947F4">
              <w:t>ElementDesc</w:t>
            </w:r>
            <w:proofErr w:type="spellEnd"/>
            <w:r w:rsidRPr="000947F4">
              <w:t xml:space="preserve"> = </w:t>
            </w:r>
            <w:proofErr w:type="spellStart"/>
            <w:r w:rsidRPr="000947F4">
              <w:t>p.ElementDesc</w:t>
            </w:r>
            <w:proofErr w:type="spellEnd"/>
            <w:r w:rsidRPr="000947F4">
              <w:t xml:space="preserve">, </w:t>
            </w:r>
            <w:proofErr w:type="spellStart"/>
            <w:r w:rsidRPr="000947F4">
              <w:t>AvgScore</w:t>
            </w:r>
            <w:proofErr w:type="spellEnd"/>
            <w:r w:rsidRPr="000947F4">
              <w:t xml:space="preserve"> = </w:t>
            </w:r>
            <w:proofErr w:type="spellStart"/>
            <w:r w:rsidRPr="000947F4">
              <w:t>p.AvgScore</w:t>
            </w:r>
            <w:proofErr w:type="spellEnd"/>
            <w:r w:rsidRPr="000947F4">
              <w:t xml:space="preserve">, </w:t>
            </w:r>
            <w:proofErr w:type="spellStart"/>
            <w:r w:rsidRPr="000947F4">
              <w:t>ElementOrder</w:t>
            </w:r>
            <w:proofErr w:type="spellEnd"/>
            <w:r w:rsidRPr="000947F4">
              <w:t xml:space="preserve"> = </w:t>
            </w:r>
            <w:proofErr w:type="spellStart"/>
            <w:r w:rsidRPr="000947F4">
              <w:t>p.ElementOrder</w:t>
            </w:r>
            <w:proofErr w:type="spellEnd"/>
            <w:r w:rsidRPr="000947F4">
              <w:t>}).</w:t>
            </w:r>
            <w:proofErr w:type="spellStart"/>
            <w:r w:rsidRPr="000947F4">
              <w:t>OrderBy</w:t>
            </w:r>
            <w:proofErr w:type="spellEnd"/>
            <w:r w:rsidRPr="000947F4">
              <w:t xml:space="preserve">(o=&gt; </w:t>
            </w:r>
            <w:proofErr w:type="spellStart"/>
            <w:r w:rsidRPr="000947F4">
              <w:t>o.Key.ElementOrder</w:t>
            </w:r>
            <w:proofErr w:type="spellEnd"/>
            <w:r w:rsidRPr="000947F4">
              <w:t>)]&gt;&gt;</w:t>
            </w:r>
            <w:r w:rsidRPr="000947F4">
              <w:rPr>
                <w:b/>
              </w:rPr>
              <w:t>&lt;&lt;[</w:t>
            </w:r>
            <w:proofErr w:type="spellStart"/>
            <w:r w:rsidRPr="000947F4">
              <w:rPr>
                <w:b/>
              </w:rPr>
              <w:t>element.Key.ElementDesc</w:t>
            </w:r>
            <w:proofErr w:type="spellEnd"/>
            <w:r w:rsidRPr="000947F4">
              <w:rPr>
                <w:b/>
              </w:rPr>
              <w:t>]&gt;&gt;</w:t>
            </w:r>
          </w:p>
        </w:tc>
        <w:tc>
          <w:tcPr>
            <w:tcW w:w="1800" w:type="dxa"/>
            <w:tcBorders>
              <w:top w:val="single" w:sz="6" w:space="0" w:color="000000"/>
              <w:left w:val="single" w:sz="6" w:space="0" w:color="000000"/>
              <w:bottom w:val="single" w:sz="6" w:space="0" w:color="000000"/>
              <w:right w:val="single" w:sz="6" w:space="0" w:color="000000"/>
            </w:tcBorders>
            <w:vAlign w:val="center"/>
          </w:tcPr>
          <w:p w14:paraId="21DAFEB7" w14:textId="06FEE103" w:rsidR="00CC5D26" w:rsidRPr="000947F4" w:rsidRDefault="00605DAE" w:rsidP="00CC5D26">
            <w:pPr>
              <w:autoSpaceDE w:val="0"/>
              <w:autoSpaceDN w:val="0"/>
              <w:adjustRightInd w:val="0"/>
              <w:jc w:val="center"/>
            </w:pPr>
            <w:r w:rsidRPr="000947F4">
              <w:t>&lt;&lt;[</w:t>
            </w:r>
            <w:proofErr w:type="spellStart"/>
            <w:r w:rsidRPr="000947F4">
              <w:t>element.Key.AvgScore</w:t>
            </w:r>
            <w:proofErr w:type="spellEnd"/>
            <w:r w:rsidRPr="000947F4">
              <w:t>]:"#0.0"&gt;&gt;&lt;&lt;/</w:t>
            </w:r>
            <w:proofErr w:type="spellStart"/>
            <w:r w:rsidRPr="000947F4">
              <w:t>foreach</w:t>
            </w:r>
            <w:proofErr w:type="spellEnd"/>
            <w:r w:rsidRPr="000947F4">
              <w:t>&gt;&gt;</w:t>
            </w:r>
          </w:p>
        </w:tc>
      </w:tr>
    </w:tbl>
    <w:p w14:paraId="32AAF01B" w14:textId="77777777" w:rsidR="00291CF3" w:rsidRPr="000947F4" w:rsidRDefault="00291CF3" w:rsidP="003A7E0C">
      <w:pPr>
        <w:pStyle w:val="ECNoteHeadings"/>
        <w:spacing w:before="480" w:after="240"/>
      </w:pPr>
      <w:r w:rsidRPr="000947F4">
        <w:t>PRIMARY CRITERIA</w:t>
      </w:r>
    </w:p>
    <w:p w14:paraId="62CA1725" w14:textId="42FAE75D" w:rsidR="00080F68" w:rsidRPr="000947F4" w:rsidRDefault="00291CF3" w:rsidP="003A7E0C">
      <w:pPr>
        <w:pStyle w:val="a"/>
        <w:keepNext/>
        <w:tabs>
          <w:tab w:val="left" w:pos="360"/>
          <w:tab w:val="left" w:pos="1080"/>
          <w:tab w:val="left" w:pos="1260"/>
          <w:tab w:val="left" w:pos="1440"/>
        </w:tabs>
        <w:spacing w:after="240"/>
        <w:rPr>
          <w:b/>
        </w:rPr>
      </w:pPr>
      <w:r w:rsidRPr="000947F4">
        <w:t>&lt;&lt;</w:t>
      </w:r>
      <w:proofErr w:type="spellStart"/>
      <w:r w:rsidRPr="000947F4">
        <w:t>foreach</w:t>
      </w:r>
      <w:proofErr w:type="spellEnd"/>
      <w:r w:rsidRPr="000947F4">
        <w:t xml:space="preserve"> [element in </w:t>
      </w:r>
      <w:proofErr w:type="spellStart"/>
      <w:r w:rsidRPr="000947F4">
        <w:t>d.Critiques.Where</w:t>
      </w:r>
      <w:proofErr w:type="spellEnd"/>
      <w:r w:rsidRPr="000947F4">
        <w:t xml:space="preserve">(x =&gt; </w:t>
      </w:r>
      <w:proofErr w:type="spellStart"/>
      <w:r w:rsidRPr="000947F4">
        <w:t>x.ScoreFlag</w:t>
      </w:r>
      <w:proofErr w:type="spellEnd"/>
      <w:r w:rsidRPr="000947F4">
        <w:t xml:space="preserve"> &amp;</w:t>
      </w:r>
      <w:proofErr w:type="gramStart"/>
      <w:r w:rsidRPr="000947F4">
        <w:t>&amp; !</w:t>
      </w:r>
      <w:proofErr w:type="spellStart"/>
      <w:proofErr w:type="gramEnd"/>
      <w:r w:rsidRPr="000947F4">
        <w:t>x.OverallFlag</w:t>
      </w:r>
      <w:proofErr w:type="spellEnd"/>
      <w:r w:rsidRPr="000947F4">
        <w:t>).</w:t>
      </w:r>
      <w:proofErr w:type="spellStart"/>
      <w:r w:rsidRPr="000947F4">
        <w:t>GroupBy</w:t>
      </w:r>
      <w:proofErr w:type="spellEnd"/>
      <w:r w:rsidRPr="000947F4">
        <w:t xml:space="preserve">( p =&gt; new { </w:t>
      </w:r>
      <w:proofErr w:type="spellStart"/>
      <w:r w:rsidRPr="000947F4">
        <w:t>ElementDesc</w:t>
      </w:r>
      <w:proofErr w:type="spellEnd"/>
      <w:r w:rsidRPr="000947F4">
        <w:t xml:space="preserve"> = </w:t>
      </w:r>
      <w:proofErr w:type="spellStart"/>
      <w:r w:rsidRPr="000947F4">
        <w:t>p.ElementDesc</w:t>
      </w:r>
      <w:proofErr w:type="spellEnd"/>
      <w:r w:rsidRPr="000947F4">
        <w:t xml:space="preserve">, </w:t>
      </w:r>
      <w:proofErr w:type="spellStart"/>
      <w:r w:rsidRPr="000947F4">
        <w:t>AvgScore</w:t>
      </w:r>
      <w:proofErr w:type="spellEnd"/>
      <w:r w:rsidRPr="000947F4">
        <w:t xml:space="preserve"> = </w:t>
      </w:r>
      <w:proofErr w:type="spellStart"/>
      <w:r w:rsidRPr="000947F4">
        <w:t>p.AvgScore</w:t>
      </w:r>
      <w:proofErr w:type="spellEnd"/>
      <w:r w:rsidRPr="000947F4">
        <w:t xml:space="preserve">, </w:t>
      </w:r>
      <w:proofErr w:type="spellStart"/>
      <w:r w:rsidRPr="000947F4">
        <w:t>ElementOrder</w:t>
      </w:r>
      <w:proofErr w:type="spellEnd"/>
      <w:r w:rsidRPr="000947F4">
        <w:t xml:space="preserve"> = </w:t>
      </w:r>
      <w:proofErr w:type="spellStart"/>
      <w:r w:rsidRPr="000947F4">
        <w:t>p.ElementOrder</w:t>
      </w:r>
      <w:proofErr w:type="spellEnd"/>
      <w:r w:rsidRPr="000947F4">
        <w:t xml:space="preserve">, </w:t>
      </w:r>
      <w:proofErr w:type="spellStart"/>
      <w:r w:rsidRPr="000947F4">
        <w:t>ClientElementId</w:t>
      </w:r>
      <w:proofErr w:type="spellEnd"/>
      <w:r w:rsidRPr="000947F4">
        <w:t xml:space="preserve"> = </w:t>
      </w:r>
      <w:proofErr w:type="spellStart"/>
      <w:r w:rsidRPr="000947F4">
        <w:t>p.ClientElementId</w:t>
      </w:r>
      <w:proofErr w:type="spellEnd"/>
      <w:r w:rsidRPr="000947F4">
        <w:t>}).</w:t>
      </w:r>
      <w:proofErr w:type="spellStart"/>
      <w:r w:rsidRPr="000947F4">
        <w:t>OrderBy</w:t>
      </w:r>
      <w:proofErr w:type="spellEnd"/>
      <w:r w:rsidRPr="000947F4">
        <w:t xml:space="preserve">(o=&gt; </w:t>
      </w:r>
      <w:proofErr w:type="spellStart"/>
      <w:r w:rsidRPr="000947F4">
        <w:t>o.Key.ElementOrder</w:t>
      </w:r>
      <w:proofErr w:type="spellEnd"/>
      <w:r w:rsidRPr="000947F4">
        <w:t>)]&gt;&gt;</w:t>
      </w:r>
      <w:r w:rsidRPr="000947F4">
        <w:rPr>
          <w:b/>
        </w:rPr>
        <w:t>&lt;&lt;[</w:t>
      </w:r>
      <w:proofErr w:type="spellStart"/>
      <w:r w:rsidRPr="000947F4">
        <w:rPr>
          <w:b/>
        </w:rPr>
        <w:t>element.Key.ElementDesc</w:t>
      </w:r>
      <w:proofErr w:type="spellEnd"/>
      <w:r w:rsidRPr="000947F4">
        <w:rPr>
          <w:b/>
        </w:rPr>
        <w:t>]</w:t>
      </w:r>
      <w:r w:rsidR="00561099" w:rsidRPr="000947F4">
        <w:t xml:space="preserve"> :upper</w:t>
      </w:r>
      <w:r w:rsidR="00561099" w:rsidRPr="000947F4">
        <w:rPr>
          <w:b/>
        </w:rPr>
        <w:t xml:space="preserve"> </w:t>
      </w:r>
      <w:r w:rsidRPr="000947F4">
        <w:rPr>
          <w:b/>
        </w:rPr>
        <w:t>&gt;&gt;</w:t>
      </w:r>
    </w:p>
    <w:p w14:paraId="7DE6D063" w14:textId="139C3A49" w:rsidR="00291CF3" w:rsidRPr="000947F4" w:rsidRDefault="00291CF3" w:rsidP="003A7E0C">
      <w:pPr>
        <w:pStyle w:val="a"/>
        <w:keepNext/>
        <w:tabs>
          <w:tab w:val="left" w:pos="360"/>
          <w:tab w:val="left" w:pos="1080"/>
          <w:tab w:val="left" w:pos="1260"/>
          <w:tab w:val="left" w:pos="1440"/>
        </w:tabs>
        <w:spacing w:after="240"/>
        <w:rPr>
          <w:b/>
          <w:bCs/>
        </w:rPr>
      </w:pPr>
      <w:r w:rsidRPr="000947F4">
        <w:rPr>
          <w:b/>
          <w:bCs/>
        </w:rPr>
        <w:t>&lt;&lt;</w:t>
      </w:r>
      <w:proofErr w:type="spellStart"/>
      <w:r w:rsidRPr="000947F4">
        <w:rPr>
          <w:b/>
          <w:bCs/>
        </w:rPr>
        <w:t>foreach</w:t>
      </w:r>
      <w:proofErr w:type="spellEnd"/>
      <w:r w:rsidRPr="000947F4">
        <w:rPr>
          <w:b/>
          <w:bCs/>
        </w:rPr>
        <w:t xml:space="preserve"> [in </w:t>
      </w:r>
      <w:proofErr w:type="spellStart"/>
      <w:r w:rsidRPr="000947F4">
        <w:rPr>
          <w:b/>
          <w:bCs/>
        </w:rPr>
        <w:t>d.Critiques.Where</w:t>
      </w:r>
      <w:proofErr w:type="spellEnd"/>
      <w:r w:rsidRPr="000947F4">
        <w:rPr>
          <w:b/>
          <w:bCs/>
        </w:rPr>
        <w:t xml:space="preserve">(x =&gt; </w:t>
      </w:r>
      <w:proofErr w:type="spellStart"/>
      <w:r w:rsidRPr="000947F4">
        <w:rPr>
          <w:b/>
          <w:bCs/>
        </w:rPr>
        <w:t>x.ClientElementId</w:t>
      </w:r>
      <w:proofErr w:type="spellEnd"/>
      <w:r w:rsidRPr="000947F4">
        <w:rPr>
          <w:b/>
          <w:bCs/>
        </w:rPr>
        <w:t xml:space="preserve"> == </w:t>
      </w:r>
      <w:proofErr w:type="spellStart"/>
      <w:r w:rsidRPr="000947F4">
        <w:rPr>
          <w:b/>
          <w:bCs/>
        </w:rPr>
        <w:t>element.Key.ClientElementId</w:t>
      </w:r>
      <w:proofErr w:type="spellEnd"/>
      <w:r w:rsidRPr="000947F4">
        <w:rPr>
          <w:b/>
          <w:bCs/>
        </w:rPr>
        <w:t>).</w:t>
      </w:r>
      <w:proofErr w:type="spellStart"/>
      <w:proofErr w:type="gramStart"/>
      <w:r w:rsidRPr="000947F4">
        <w:rPr>
          <w:b/>
          <w:bCs/>
        </w:rPr>
        <w:t>OrderBy</w:t>
      </w:r>
      <w:proofErr w:type="spellEnd"/>
      <w:r w:rsidRPr="000947F4">
        <w:rPr>
          <w:b/>
          <w:bCs/>
        </w:rPr>
        <w:t>(</w:t>
      </w:r>
      <w:proofErr w:type="gramEnd"/>
      <w:r w:rsidRPr="000947F4">
        <w:rPr>
          <w:b/>
          <w:bCs/>
        </w:rPr>
        <w:t xml:space="preserve">o =&gt; </w:t>
      </w:r>
      <w:proofErr w:type="spellStart"/>
      <w:r w:rsidRPr="000947F4">
        <w:rPr>
          <w:b/>
          <w:bCs/>
        </w:rPr>
        <w:t>o.ReviewerOrder</w:t>
      </w:r>
      <w:proofErr w:type="spellEnd"/>
      <w:r w:rsidRPr="000947F4">
        <w:rPr>
          <w:b/>
          <w:bCs/>
        </w:rPr>
        <w:t>)]&gt;&gt;&lt;&lt;[</w:t>
      </w:r>
      <w:proofErr w:type="spellStart"/>
      <w:r w:rsidRPr="000947F4">
        <w:rPr>
          <w:b/>
          <w:bCs/>
        </w:rPr>
        <w:t>ReviewerDisplayName</w:t>
      </w:r>
      <w:proofErr w:type="spellEnd"/>
      <w:r w:rsidRPr="000947F4">
        <w:rPr>
          <w:b/>
          <w:bCs/>
        </w:rPr>
        <w:t>]&gt;&gt;</w:t>
      </w:r>
    </w:p>
    <w:sdt>
      <w:sdtPr>
        <w:rPr>
          <w:bCs/>
        </w:rPr>
        <w:id w:val="-305854384"/>
        <w:placeholder>
          <w:docPart w:val="7C6C1354908B42F9BA3B549577253B8F"/>
        </w:placeholder>
      </w:sdtPr>
      <w:sdtEndPr/>
      <w:sdtContent>
        <w:p w14:paraId="1AD56007" w14:textId="77777777" w:rsidR="00291CF3" w:rsidRPr="000947F4" w:rsidRDefault="00291CF3" w:rsidP="00291CF3">
          <w:pPr>
            <w:pStyle w:val="a"/>
            <w:widowControl/>
            <w:tabs>
              <w:tab w:val="left" w:pos="360"/>
              <w:tab w:val="left" w:pos="1080"/>
              <w:tab w:val="left" w:pos="1260"/>
              <w:tab w:val="left" w:pos="1440"/>
            </w:tabs>
            <w:spacing w:after="240"/>
            <w:rPr>
              <w:bCs/>
            </w:rPr>
          </w:pPr>
          <w:r w:rsidRPr="000947F4">
            <w:rPr>
              <w:bCs/>
            </w:rPr>
            <w:t>Tag||&lt;</w:t>
          </w:r>
          <w:proofErr w:type="gramStart"/>
          <w:r w:rsidRPr="000947F4">
            <w:rPr>
              <w:bCs/>
            </w:rPr>
            <w:t>&lt;[</w:t>
          </w:r>
          <w:proofErr w:type="spellStart"/>
          <w:proofErr w:type="gramEnd"/>
          <w:r w:rsidRPr="000947F4">
            <w:rPr>
              <w:bCs/>
            </w:rPr>
            <w:t>ApplicationTemplateElementId</w:t>
          </w:r>
          <w:proofErr w:type="spellEnd"/>
          <w:r w:rsidRPr="000947F4">
            <w:rPr>
              <w:bCs/>
            </w:rPr>
            <w:t>]&gt;&gt;||&lt;&lt;[</w:t>
          </w:r>
          <w:proofErr w:type="spellStart"/>
          <w:r w:rsidRPr="000947F4">
            <w:rPr>
              <w:bCs/>
            </w:rPr>
            <w:t>ContentText</w:t>
          </w:r>
          <w:proofErr w:type="spellEnd"/>
          <w:r w:rsidRPr="000947F4">
            <w:rPr>
              <w:bCs/>
            </w:rPr>
            <w:t>] -html&gt;&gt;</w:t>
          </w:r>
        </w:p>
      </w:sdtContent>
    </w:sdt>
    <w:p w14:paraId="06D19BFA" w14:textId="77777777" w:rsidR="00291CF3" w:rsidRPr="000947F4" w:rsidRDefault="00291CF3" w:rsidP="003A7E0C">
      <w:pPr>
        <w:pStyle w:val="a"/>
        <w:keepNext/>
        <w:widowControl/>
        <w:tabs>
          <w:tab w:val="left" w:pos="360"/>
          <w:tab w:val="left" w:pos="1080"/>
          <w:tab w:val="left" w:pos="1260"/>
          <w:tab w:val="left" w:pos="1440"/>
        </w:tabs>
        <w:spacing w:after="240"/>
        <w:rPr>
          <w:bCs/>
        </w:rPr>
      </w:pPr>
      <w:r w:rsidRPr="000947F4">
        <w:rPr>
          <w:bCs/>
        </w:rPr>
        <w:t>&lt;&lt;/</w:t>
      </w:r>
      <w:proofErr w:type="spellStart"/>
      <w:r w:rsidRPr="000947F4">
        <w:rPr>
          <w:bCs/>
        </w:rPr>
        <w:t>foreach</w:t>
      </w:r>
      <w:proofErr w:type="spellEnd"/>
      <w:r w:rsidRPr="000947F4">
        <w:rPr>
          <w:bCs/>
        </w:rPr>
        <w:t>&gt;&gt;</w:t>
      </w:r>
      <w:r w:rsidRPr="000947F4">
        <w:rPr>
          <w:b/>
          <w:bCs/>
        </w:rPr>
        <w:t xml:space="preserve"> </w:t>
      </w:r>
      <w:r w:rsidRPr="000947F4">
        <w:rPr>
          <w:bCs/>
        </w:rPr>
        <w:t>&lt;&lt;/</w:t>
      </w:r>
      <w:proofErr w:type="spellStart"/>
      <w:r w:rsidRPr="000947F4">
        <w:rPr>
          <w:bCs/>
        </w:rPr>
        <w:t>foreach</w:t>
      </w:r>
      <w:proofErr w:type="spellEnd"/>
      <w:r w:rsidRPr="000947F4">
        <w:rPr>
          <w:bCs/>
        </w:rPr>
        <w:t>&gt;&gt;</w:t>
      </w:r>
    </w:p>
    <w:p w14:paraId="32597879" w14:textId="77777777" w:rsidR="00291CF3" w:rsidRPr="000947F4" w:rsidRDefault="00291CF3" w:rsidP="00291CF3">
      <w:pPr>
        <w:pStyle w:val="a"/>
        <w:tabs>
          <w:tab w:val="left" w:pos="360"/>
          <w:tab w:val="left" w:pos="1080"/>
          <w:tab w:val="left" w:pos="1260"/>
          <w:tab w:val="left" w:pos="1440"/>
        </w:tabs>
        <w:spacing w:after="240"/>
        <w:rPr>
          <w:b/>
        </w:rPr>
      </w:pPr>
      <w:r w:rsidRPr="000947F4">
        <w:rPr>
          <w:b/>
        </w:rPr>
        <w:t>SECONDARY CRITERIA</w:t>
      </w:r>
    </w:p>
    <w:p w14:paraId="2D6F8BB5" w14:textId="77777777" w:rsidR="00232F99" w:rsidRPr="000947F4" w:rsidRDefault="00291CF3" w:rsidP="00291CF3">
      <w:pPr>
        <w:pStyle w:val="a"/>
        <w:keepNext/>
        <w:tabs>
          <w:tab w:val="left" w:pos="360"/>
          <w:tab w:val="left" w:pos="1080"/>
          <w:tab w:val="left" w:pos="1260"/>
          <w:tab w:val="left" w:pos="1440"/>
        </w:tabs>
        <w:spacing w:after="240"/>
        <w:rPr>
          <w:b/>
          <w:i/>
        </w:rPr>
      </w:pPr>
      <w:r w:rsidRPr="000947F4">
        <w:t>&lt;&lt;</w:t>
      </w:r>
      <w:proofErr w:type="spellStart"/>
      <w:r w:rsidRPr="000947F4">
        <w:t>foreach</w:t>
      </w:r>
      <w:proofErr w:type="spellEnd"/>
      <w:r w:rsidRPr="000947F4">
        <w:t xml:space="preserve"> [element in </w:t>
      </w:r>
      <w:proofErr w:type="spellStart"/>
      <w:r w:rsidRPr="000947F4">
        <w:t>d.Critiques.Where</w:t>
      </w:r>
      <w:proofErr w:type="spellEnd"/>
      <w:r w:rsidRPr="000947F4">
        <w:t>(x =&gt; !</w:t>
      </w:r>
      <w:proofErr w:type="spellStart"/>
      <w:r w:rsidRPr="000947F4">
        <w:t>x.ScoreFlag</w:t>
      </w:r>
      <w:proofErr w:type="spellEnd"/>
      <w:r w:rsidRPr="000947F4">
        <w:t xml:space="preserve"> &amp;&amp; !</w:t>
      </w:r>
      <w:proofErr w:type="spellStart"/>
      <w:r w:rsidRPr="000947F4">
        <w:t>x.OverallFlag</w:t>
      </w:r>
      <w:proofErr w:type="spellEnd"/>
      <w:r w:rsidRPr="000947F4">
        <w:t xml:space="preserve"> </w:t>
      </w:r>
      <w:r w:rsidRPr="000947F4">
        <w:rPr>
          <w:b/>
          <w:bCs/>
        </w:rPr>
        <w:t xml:space="preserve">&amp;&amp; </w:t>
      </w:r>
      <w:proofErr w:type="spellStart"/>
      <w:r w:rsidRPr="000947F4">
        <w:rPr>
          <w:b/>
          <w:bCs/>
        </w:rPr>
        <w:t>x.ElementTypeId</w:t>
      </w:r>
      <w:proofErr w:type="spellEnd"/>
      <w:r w:rsidRPr="000947F4">
        <w:rPr>
          <w:b/>
          <w:bCs/>
        </w:rPr>
        <w:t xml:space="preserve"> </w:t>
      </w:r>
      <w:r w:rsidRPr="000947F4">
        <w:t xml:space="preserve">!= </w:t>
      </w:r>
      <w:r w:rsidRPr="000947F4">
        <w:rPr>
          <w:b/>
          <w:bCs/>
        </w:rPr>
        <w:t xml:space="preserve"> 2</w:t>
      </w:r>
      <w:r w:rsidRPr="000947F4">
        <w:t>).</w:t>
      </w:r>
      <w:proofErr w:type="spellStart"/>
      <w:r w:rsidRPr="000947F4">
        <w:t>GroupBy</w:t>
      </w:r>
      <w:proofErr w:type="spellEnd"/>
      <w:r w:rsidRPr="000947F4">
        <w:t xml:space="preserve">( p =&gt; new { </w:t>
      </w:r>
      <w:proofErr w:type="spellStart"/>
      <w:r w:rsidRPr="000947F4">
        <w:t>ElementDesc</w:t>
      </w:r>
      <w:proofErr w:type="spellEnd"/>
      <w:r w:rsidRPr="000947F4">
        <w:t xml:space="preserve"> = </w:t>
      </w:r>
      <w:proofErr w:type="spellStart"/>
      <w:r w:rsidRPr="000947F4">
        <w:t>p.ElementDesc</w:t>
      </w:r>
      <w:proofErr w:type="spellEnd"/>
      <w:r w:rsidRPr="000947F4">
        <w:t xml:space="preserve">, </w:t>
      </w:r>
      <w:proofErr w:type="spellStart"/>
      <w:r w:rsidRPr="000947F4">
        <w:t>AvgScore</w:t>
      </w:r>
      <w:proofErr w:type="spellEnd"/>
      <w:r w:rsidRPr="000947F4">
        <w:t xml:space="preserve"> = </w:t>
      </w:r>
      <w:proofErr w:type="spellStart"/>
      <w:r w:rsidRPr="000947F4">
        <w:t>p.AvgScore</w:t>
      </w:r>
      <w:proofErr w:type="spellEnd"/>
      <w:r w:rsidRPr="000947F4">
        <w:t xml:space="preserve">, </w:t>
      </w:r>
      <w:proofErr w:type="spellStart"/>
      <w:r w:rsidRPr="000947F4">
        <w:t>ElementOrder</w:t>
      </w:r>
      <w:proofErr w:type="spellEnd"/>
      <w:r w:rsidRPr="000947F4">
        <w:t xml:space="preserve"> = </w:t>
      </w:r>
      <w:proofErr w:type="spellStart"/>
      <w:r w:rsidRPr="000947F4">
        <w:t>p.ElementOrder</w:t>
      </w:r>
      <w:proofErr w:type="spellEnd"/>
      <w:r w:rsidRPr="000947F4">
        <w:t xml:space="preserve">, </w:t>
      </w:r>
      <w:proofErr w:type="spellStart"/>
      <w:r w:rsidRPr="000947F4">
        <w:t>ClientElementId</w:t>
      </w:r>
      <w:proofErr w:type="spellEnd"/>
      <w:r w:rsidRPr="000947F4">
        <w:t xml:space="preserve"> = </w:t>
      </w:r>
      <w:proofErr w:type="spellStart"/>
      <w:r w:rsidRPr="000947F4">
        <w:t>p.ClientElementId</w:t>
      </w:r>
      <w:proofErr w:type="spellEnd"/>
      <w:r w:rsidRPr="000947F4">
        <w:t xml:space="preserve"> }).</w:t>
      </w:r>
      <w:proofErr w:type="spellStart"/>
      <w:r w:rsidRPr="000947F4">
        <w:t>OrderBy</w:t>
      </w:r>
      <w:proofErr w:type="spellEnd"/>
      <w:r w:rsidRPr="000947F4">
        <w:t xml:space="preserve">(o=&gt; </w:t>
      </w:r>
      <w:proofErr w:type="spellStart"/>
      <w:r w:rsidRPr="000947F4">
        <w:t>o.Key.ElementOrder</w:t>
      </w:r>
      <w:proofErr w:type="spellEnd"/>
      <w:r w:rsidRPr="000947F4">
        <w:t>)]&gt;&gt;</w:t>
      </w:r>
      <w:r w:rsidRPr="000947F4">
        <w:rPr>
          <w:b/>
          <w:i/>
        </w:rPr>
        <w:t>&lt;&lt;[</w:t>
      </w:r>
      <w:proofErr w:type="spellStart"/>
      <w:r w:rsidRPr="000947F4">
        <w:rPr>
          <w:b/>
          <w:i/>
        </w:rPr>
        <w:t>element.Key.ElementDesc</w:t>
      </w:r>
      <w:proofErr w:type="spellEnd"/>
      <w:r w:rsidRPr="000947F4">
        <w:rPr>
          <w:b/>
          <w:i/>
        </w:rPr>
        <w:t>]&gt;&gt;</w:t>
      </w:r>
    </w:p>
    <w:p w14:paraId="2B4F58C0" w14:textId="77777777" w:rsidR="00291CF3" w:rsidRPr="000947F4" w:rsidRDefault="00291CF3" w:rsidP="00291CF3">
      <w:pPr>
        <w:pStyle w:val="a"/>
        <w:keepNext/>
        <w:tabs>
          <w:tab w:val="left" w:pos="360"/>
          <w:tab w:val="left" w:pos="1080"/>
          <w:tab w:val="left" w:pos="1260"/>
          <w:tab w:val="left" w:pos="1440"/>
        </w:tabs>
        <w:spacing w:after="240"/>
        <w:rPr>
          <w:b/>
          <w:bCs/>
        </w:rPr>
      </w:pPr>
      <w:r w:rsidRPr="000947F4">
        <w:rPr>
          <w:b/>
          <w:bCs/>
        </w:rPr>
        <w:t>&lt;&lt;</w:t>
      </w:r>
      <w:proofErr w:type="spellStart"/>
      <w:r w:rsidRPr="000947F4">
        <w:rPr>
          <w:b/>
          <w:bCs/>
        </w:rPr>
        <w:t>foreach</w:t>
      </w:r>
      <w:proofErr w:type="spellEnd"/>
      <w:r w:rsidRPr="000947F4">
        <w:rPr>
          <w:b/>
          <w:bCs/>
        </w:rPr>
        <w:t xml:space="preserve"> [in </w:t>
      </w:r>
      <w:proofErr w:type="spellStart"/>
      <w:r w:rsidRPr="000947F4">
        <w:rPr>
          <w:b/>
          <w:bCs/>
        </w:rPr>
        <w:t>d.Critiques.Where</w:t>
      </w:r>
      <w:proofErr w:type="spellEnd"/>
      <w:r w:rsidRPr="000947F4">
        <w:rPr>
          <w:b/>
          <w:bCs/>
        </w:rPr>
        <w:t xml:space="preserve">(x =&gt; </w:t>
      </w:r>
      <w:proofErr w:type="spellStart"/>
      <w:r w:rsidRPr="000947F4">
        <w:rPr>
          <w:b/>
          <w:bCs/>
        </w:rPr>
        <w:t>x.ClientElementId</w:t>
      </w:r>
      <w:proofErr w:type="spellEnd"/>
      <w:r w:rsidRPr="000947F4">
        <w:rPr>
          <w:b/>
          <w:bCs/>
        </w:rPr>
        <w:t xml:space="preserve"> == </w:t>
      </w:r>
      <w:proofErr w:type="spellStart"/>
      <w:r w:rsidRPr="000947F4">
        <w:rPr>
          <w:b/>
          <w:bCs/>
        </w:rPr>
        <w:t>element.Key.ClientElementId</w:t>
      </w:r>
      <w:proofErr w:type="spellEnd"/>
      <w:r w:rsidRPr="000947F4">
        <w:rPr>
          <w:b/>
          <w:bCs/>
        </w:rPr>
        <w:t>).</w:t>
      </w:r>
      <w:proofErr w:type="spellStart"/>
      <w:proofErr w:type="gramStart"/>
      <w:r w:rsidRPr="000947F4">
        <w:rPr>
          <w:b/>
          <w:bCs/>
        </w:rPr>
        <w:t>OrderBy</w:t>
      </w:r>
      <w:proofErr w:type="spellEnd"/>
      <w:r w:rsidRPr="000947F4">
        <w:rPr>
          <w:b/>
          <w:bCs/>
        </w:rPr>
        <w:t>(</w:t>
      </w:r>
      <w:proofErr w:type="gramEnd"/>
      <w:r w:rsidRPr="000947F4">
        <w:rPr>
          <w:b/>
          <w:bCs/>
        </w:rPr>
        <w:t xml:space="preserve">o =&gt; </w:t>
      </w:r>
      <w:proofErr w:type="spellStart"/>
      <w:r w:rsidRPr="000947F4">
        <w:rPr>
          <w:b/>
          <w:bCs/>
        </w:rPr>
        <w:t>o.ReviewerOrder</w:t>
      </w:r>
      <w:proofErr w:type="spellEnd"/>
      <w:r w:rsidRPr="000947F4">
        <w:rPr>
          <w:b/>
          <w:bCs/>
        </w:rPr>
        <w:t>)]&gt;&gt;&lt;&lt;[</w:t>
      </w:r>
      <w:proofErr w:type="spellStart"/>
      <w:r w:rsidRPr="000947F4">
        <w:rPr>
          <w:b/>
          <w:bCs/>
        </w:rPr>
        <w:t>ReviewerDisplayName</w:t>
      </w:r>
      <w:proofErr w:type="spellEnd"/>
      <w:r w:rsidRPr="000947F4">
        <w:rPr>
          <w:b/>
          <w:bCs/>
        </w:rPr>
        <w:t>]&gt;&gt;</w:t>
      </w:r>
    </w:p>
    <w:sdt>
      <w:sdtPr>
        <w:rPr>
          <w:bCs/>
          <w:i/>
        </w:rPr>
        <w:id w:val="-1017002295"/>
        <w:placeholder>
          <w:docPart w:val="7C6C1354908B42F9BA3B549577253B8F"/>
        </w:placeholder>
      </w:sdtPr>
      <w:sdtEndPr>
        <w:rPr>
          <w:i w:val="0"/>
        </w:rPr>
      </w:sdtEndPr>
      <w:sdtContent>
        <w:p w14:paraId="1E0C87DB" w14:textId="77777777" w:rsidR="00291CF3" w:rsidRPr="000947F4" w:rsidRDefault="00291CF3" w:rsidP="00291CF3">
          <w:pPr>
            <w:pStyle w:val="a"/>
            <w:widowControl/>
            <w:tabs>
              <w:tab w:val="left" w:pos="360"/>
              <w:tab w:val="left" w:pos="1080"/>
              <w:tab w:val="left" w:pos="1260"/>
              <w:tab w:val="left" w:pos="1440"/>
            </w:tabs>
            <w:spacing w:after="240"/>
            <w:rPr>
              <w:bCs/>
              <w:i/>
            </w:rPr>
          </w:pPr>
          <w:r w:rsidRPr="000947F4">
            <w:rPr>
              <w:bCs/>
              <w:i/>
            </w:rPr>
            <w:t>Tag||&lt;</w:t>
          </w:r>
          <w:proofErr w:type="gramStart"/>
          <w:r w:rsidRPr="000947F4">
            <w:rPr>
              <w:bCs/>
              <w:i/>
            </w:rPr>
            <w:t>&lt;[</w:t>
          </w:r>
          <w:proofErr w:type="spellStart"/>
          <w:proofErr w:type="gramEnd"/>
          <w:r w:rsidRPr="000947F4">
            <w:rPr>
              <w:bCs/>
              <w:i/>
            </w:rPr>
            <w:t>ApplicationTemplateElementId</w:t>
          </w:r>
          <w:proofErr w:type="spellEnd"/>
          <w:r w:rsidRPr="000947F4">
            <w:rPr>
              <w:bCs/>
              <w:i/>
            </w:rPr>
            <w:t>]&gt;&gt;||&lt;&lt;[</w:t>
          </w:r>
          <w:proofErr w:type="spellStart"/>
          <w:r w:rsidRPr="000947F4">
            <w:rPr>
              <w:bCs/>
              <w:i/>
            </w:rPr>
            <w:t>ContentText</w:t>
          </w:r>
          <w:proofErr w:type="spellEnd"/>
          <w:r w:rsidRPr="000947F4">
            <w:rPr>
              <w:bCs/>
              <w:i/>
            </w:rPr>
            <w:t xml:space="preserve">] - html&gt;&gt; </w:t>
          </w:r>
        </w:p>
      </w:sdtContent>
    </w:sdt>
    <w:p w14:paraId="61C4A8AF" w14:textId="77777777" w:rsidR="00291CF3" w:rsidRDefault="00291CF3" w:rsidP="003A7E0C">
      <w:pPr>
        <w:pStyle w:val="a"/>
        <w:keepNext/>
        <w:widowControl/>
        <w:tabs>
          <w:tab w:val="left" w:pos="360"/>
          <w:tab w:val="left" w:pos="1080"/>
          <w:tab w:val="left" w:pos="1260"/>
          <w:tab w:val="left" w:pos="1440"/>
        </w:tabs>
        <w:spacing w:after="240"/>
        <w:rPr>
          <w:bCs/>
        </w:rPr>
      </w:pPr>
      <w:r w:rsidRPr="000947F4">
        <w:rPr>
          <w:bCs/>
        </w:rPr>
        <w:t>&lt;&lt;/</w:t>
      </w:r>
      <w:proofErr w:type="spellStart"/>
      <w:r w:rsidRPr="000947F4">
        <w:rPr>
          <w:bCs/>
        </w:rPr>
        <w:t>foreach</w:t>
      </w:r>
      <w:proofErr w:type="spellEnd"/>
      <w:r w:rsidRPr="000947F4">
        <w:rPr>
          <w:bCs/>
        </w:rPr>
        <w:t>&gt;&gt;</w:t>
      </w:r>
      <w:proofErr w:type="gramStart"/>
      <w:r w:rsidRPr="000947F4">
        <w:rPr>
          <w:bCs/>
        </w:rPr>
        <w:t>]&lt;</w:t>
      </w:r>
      <w:proofErr w:type="gramEnd"/>
      <w:r w:rsidRPr="000947F4">
        <w:rPr>
          <w:bCs/>
        </w:rPr>
        <w:t>&lt;/</w:t>
      </w:r>
      <w:proofErr w:type="spellStart"/>
      <w:r w:rsidRPr="000947F4">
        <w:rPr>
          <w:bCs/>
        </w:rPr>
        <w:t>foreach</w:t>
      </w:r>
      <w:proofErr w:type="spellEnd"/>
      <w:r w:rsidRPr="000947F4">
        <w:rPr>
          <w:bCs/>
        </w:rPr>
        <w:t>&gt;&gt;</w:t>
      </w:r>
    </w:p>
    <w:p w14:paraId="7778DEEF" w14:textId="77777777" w:rsidR="00DD73E8" w:rsidRPr="000947F4" w:rsidRDefault="00DD73E8" w:rsidP="003A7E0C">
      <w:pPr>
        <w:pStyle w:val="a"/>
        <w:keepNext/>
        <w:widowControl/>
        <w:tabs>
          <w:tab w:val="left" w:pos="360"/>
          <w:tab w:val="left" w:pos="1080"/>
          <w:tab w:val="left" w:pos="1260"/>
          <w:tab w:val="left" w:pos="1440"/>
        </w:tabs>
        <w:spacing w:after="240"/>
        <w:rPr>
          <w:bCs/>
        </w:rPr>
      </w:pPr>
    </w:p>
    <w:p w14:paraId="50883064" w14:textId="6A50E64C" w:rsidR="00BA1DFD" w:rsidRPr="000947F4" w:rsidRDefault="00BA1DFD" w:rsidP="00BA1DFD">
      <w:pPr>
        <w:autoSpaceDE w:val="0"/>
        <w:autoSpaceDN w:val="0"/>
        <w:adjustRightInd w:val="0"/>
        <w:rPr>
          <w:b/>
        </w:rPr>
      </w:pPr>
      <w:r w:rsidRPr="000947F4">
        <w:t>&lt;&lt;if [</w:t>
      </w:r>
      <w:proofErr w:type="spellStart"/>
      <w:r w:rsidRPr="000947F4">
        <w:t>d.Critiques.Count</w:t>
      </w:r>
      <w:proofErr w:type="spellEnd"/>
      <w:r w:rsidRPr="000947F4">
        <w:t xml:space="preserve">(x =&gt; </w:t>
      </w:r>
      <w:proofErr w:type="spellStart"/>
      <w:r w:rsidRPr="000947F4">
        <w:t>x.ElementDesc</w:t>
      </w:r>
      <w:proofErr w:type="spellEnd"/>
      <w:r w:rsidRPr="000947F4">
        <w:t xml:space="preserve"> == "Additional Comments") &gt; 0]&gt;&gt;</w:t>
      </w:r>
      <w:r w:rsidRPr="000947F4">
        <w:rPr>
          <w:b/>
        </w:rPr>
        <w:t xml:space="preserve"> </w:t>
      </w:r>
    </w:p>
    <w:p w14:paraId="13B55EF9" w14:textId="77777777" w:rsidR="00BA1DFD" w:rsidRPr="000947F4" w:rsidRDefault="00BA1DFD" w:rsidP="00BA1DFD">
      <w:pPr>
        <w:autoSpaceDE w:val="0"/>
        <w:autoSpaceDN w:val="0"/>
        <w:adjustRightInd w:val="0"/>
        <w:rPr>
          <w:b/>
        </w:rPr>
      </w:pPr>
    </w:p>
    <w:p w14:paraId="3009267D" w14:textId="5951D0A6" w:rsidR="00BA1DFD" w:rsidRPr="000947F4" w:rsidRDefault="00BA1DFD" w:rsidP="00BA1DFD">
      <w:pPr>
        <w:autoSpaceDE w:val="0"/>
        <w:autoSpaceDN w:val="0"/>
        <w:adjustRightInd w:val="0"/>
      </w:pPr>
      <w:r w:rsidRPr="000947F4">
        <w:t>&lt;</w:t>
      </w:r>
      <w:proofErr w:type="gramStart"/>
      <w:r w:rsidRPr="000947F4">
        <w:t>&lt;[</w:t>
      </w:r>
      <w:proofErr w:type="spellStart"/>
      <w:proofErr w:type="gramEnd"/>
      <w:r w:rsidRPr="000947F4">
        <w:t>d.Critiques.FirstOrDefault</w:t>
      </w:r>
      <w:proofErr w:type="spellEnd"/>
      <w:r w:rsidRPr="000947F4">
        <w:t xml:space="preserve">(x =&gt; </w:t>
      </w:r>
      <w:proofErr w:type="spellStart"/>
      <w:r w:rsidRPr="000947F4">
        <w:t>x.ElementDesc</w:t>
      </w:r>
      <w:proofErr w:type="spellEnd"/>
      <w:r w:rsidRPr="000947F4">
        <w:t xml:space="preserve"> == "Additional Comments").</w:t>
      </w:r>
      <w:proofErr w:type="spellStart"/>
      <w:r w:rsidRPr="000947F4">
        <w:t>ContentText</w:t>
      </w:r>
      <w:proofErr w:type="spellEnd"/>
      <w:r w:rsidRPr="000947F4">
        <w:t>]&gt;&gt;&lt;&lt;/if&gt;&gt;</w:t>
      </w:r>
    </w:p>
    <w:p w14:paraId="32BE589B" w14:textId="7F144112" w:rsidR="00561099" w:rsidRPr="000947F4" w:rsidRDefault="00561099" w:rsidP="00BA1DFD">
      <w:pPr>
        <w:autoSpaceDE w:val="0"/>
        <w:autoSpaceDN w:val="0"/>
        <w:adjustRightInd w:val="0"/>
      </w:pPr>
    </w:p>
    <w:p w14:paraId="36CDD02F" w14:textId="07FC98B3" w:rsidR="00561099" w:rsidRPr="000947F4" w:rsidRDefault="00561099" w:rsidP="00561099">
      <w:pPr>
        <w:autoSpaceDE w:val="0"/>
        <w:autoSpaceDN w:val="0"/>
        <w:adjustRightInd w:val="0"/>
      </w:pPr>
      <w:r w:rsidRPr="000947F4">
        <w:t>&lt;&lt;</w:t>
      </w:r>
      <w:r w:rsidR="00AF2AFE" w:rsidRPr="000947F4">
        <w:t xml:space="preserve">if </w:t>
      </w:r>
      <w:r w:rsidRPr="000947F4">
        <w:t>[</w:t>
      </w:r>
      <w:proofErr w:type="spellStart"/>
      <w:r w:rsidR="00880752" w:rsidRPr="000947F4">
        <w:t>d.App.AwardDesc</w:t>
      </w:r>
      <w:proofErr w:type="spellEnd"/>
      <w:proofErr w:type="gramStart"/>
      <w:r w:rsidRPr="000947F4">
        <w:t>!=</w:t>
      </w:r>
      <w:proofErr w:type="gramEnd"/>
      <w:r w:rsidRPr="000947F4">
        <w:t xml:space="preserve"> "</w:t>
      </w:r>
      <w:r w:rsidR="00851847" w:rsidRPr="000947F4">
        <w:t>Dissemination of CPRIT-Funded Cancer Control Interventions</w:t>
      </w:r>
      <w:r w:rsidR="00843399" w:rsidRPr="000947F4">
        <w:t>"</w:t>
      </w:r>
      <w:r w:rsidRPr="000947F4">
        <w:t>]&gt;&gt;</w:t>
      </w:r>
    </w:p>
    <w:p w14:paraId="6A164D71" w14:textId="4B3D3746" w:rsidR="002E3116" w:rsidRPr="000947F4" w:rsidRDefault="001025E9" w:rsidP="002E3116">
      <w:pPr>
        <w:spacing w:before="720"/>
      </w:pPr>
      <w:r w:rsidRPr="000947F4">
        <w:t>*Advocate reviewers are required to provide comments only for the Impact</w:t>
      </w:r>
      <w:r w:rsidR="006362B9" w:rsidRPr="000947F4">
        <w:t xml:space="preserve"> or Impact and Innovation</w:t>
      </w:r>
      <w:r w:rsidRPr="000947F4">
        <w:t xml:space="preserve"> criterion but may provide comments for other criteria as well.</w:t>
      </w:r>
      <w:r w:rsidR="00AF2AFE" w:rsidRPr="000947F4">
        <w:t xml:space="preserve"> &lt;&lt;/if&gt;&gt;</w:t>
      </w:r>
    </w:p>
    <w:p w14:paraId="74A5E58E" w14:textId="77777777" w:rsidR="00C659A1" w:rsidRPr="000947F4" w:rsidRDefault="00D3347A" w:rsidP="002E3116">
      <w:pPr>
        <w:rPr>
          <w:b/>
        </w:rPr>
      </w:pPr>
      <w:r w:rsidRPr="000947F4">
        <w:rPr>
          <w:b/>
        </w:rPr>
        <w:br w:type="page"/>
      </w:r>
      <w:r w:rsidR="00C659A1" w:rsidRPr="000947F4">
        <w:rPr>
          <w:b/>
        </w:rPr>
        <w:t>REVIEW PROCESS OVERVIEW</w:t>
      </w:r>
    </w:p>
    <w:p w14:paraId="1B645BF2" w14:textId="77777777" w:rsidR="00C659A1" w:rsidRPr="000947F4" w:rsidRDefault="00C659A1" w:rsidP="00C659A1">
      <w:pPr>
        <w:spacing w:after="240"/>
      </w:pPr>
      <w:r w:rsidRPr="000947F4">
        <w:t xml:space="preserve">All eligible applications are reviewed using a two-stage process: (1) Peer Review and (2) Programmatic Review. In the first stage, applications are evaluated by an independent review panel using the criteria described in the RFA. In the second stage, applications judged to be most meritorious by review panels are evaluated by the Prevention Review Council (PRC). </w:t>
      </w:r>
    </w:p>
    <w:p w14:paraId="742800FE" w14:textId="77777777" w:rsidR="00C659A1" w:rsidRPr="000947F4" w:rsidRDefault="00C659A1" w:rsidP="00C659A1">
      <w:pPr>
        <w:spacing w:after="240"/>
        <w:rPr>
          <w:b/>
          <w:bCs/>
        </w:rPr>
      </w:pPr>
      <w:r w:rsidRPr="000947F4">
        <w:rPr>
          <w:b/>
          <w:bCs/>
        </w:rPr>
        <w:t>PEER REVIEW SUMMARY STATEMENT AND SCORING</w:t>
      </w:r>
    </w:p>
    <w:p w14:paraId="3DBB0550" w14:textId="77777777" w:rsidR="00C659A1" w:rsidRPr="000947F4" w:rsidRDefault="00C659A1" w:rsidP="00C659A1">
      <w:pPr>
        <w:spacing w:after="240"/>
      </w:pPr>
      <w:r w:rsidRPr="000947F4">
        <w:t>This application was evaluated by a review panel of highly qualified experts from outside the State of Texas. The purpose of the Peer Review Summary Statement is to provide meaningful feedback on the submitted application and guidance for implementation of the proposed project.</w:t>
      </w:r>
    </w:p>
    <w:p w14:paraId="4AC79D69" w14:textId="77777777" w:rsidR="00C659A1" w:rsidRPr="000947F4" w:rsidRDefault="00C659A1" w:rsidP="00C659A1">
      <w:pPr>
        <w:spacing w:after="240"/>
      </w:pPr>
      <w:r w:rsidRPr="000947F4">
        <w:t>Two types of scores are stated in the Peer Review Summary Statement: (</w:t>
      </w:r>
      <w:proofErr w:type="spellStart"/>
      <w:r w:rsidRPr="000947F4">
        <w:t>i</w:t>
      </w:r>
      <w:proofErr w:type="spellEnd"/>
      <w:r w:rsidRPr="000947F4">
        <w:t>) An overall evaluation score, and (ii) evaluation criteria scores. Review panel members assigned to evaluate an application provide an overall score and criteria scores prior to the peer review meeting and also at the peer review meeting. Review panel members not assigned to evaluate an application provide an overall score at the peer review meeting only.</w:t>
      </w:r>
    </w:p>
    <w:p w14:paraId="66EEACB2" w14:textId="77777777" w:rsidR="00C659A1" w:rsidRPr="000947F4" w:rsidRDefault="00C659A1" w:rsidP="00C659A1">
      <w:pPr>
        <w:spacing w:after="240"/>
      </w:pPr>
      <w:r w:rsidRPr="000947F4">
        <w:t xml:space="preserve">Applications with the highest </w:t>
      </w:r>
      <w:proofErr w:type="spellStart"/>
      <w:r w:rsidRPr="000947F4">
        <w:t>premeeting</w:t>
      </w:r>
      <w:proofErr w:type="spellEnd"/>
      <w:r w:rsidRPr="000947F4">
        <w:t xml:space="preserve"> overall scores from reviewers assigned to evaluate the application and, therefore, the highest potential for funding are discussed at the peer review meeting. Applications with lower overall scores are not discussed in detail at this time. The Peer Review Summary Statement states if the application was discussed at the peer review meeting. </w:t>
      </w:r>
    </w:p>
    <w:p w14:paraId="6D64038D" w14:textId="77777777" w:rsidR="00C659A1" w:rsidRPr="000947F4" w:rsidRDefault="00C659A1" w:rsidP="00C659A1">
      <w:pPr>
        <w:spacing w:after="240"/>
      </w:pPr>
      <w:r w:rsidRPr="000947F4">
        <w:t xml:space="preserve">During discussion of an application at the peer review meeting, every review panel member provides an overall score for the application. Thus, for applications discussed at the peer review meeting, the overall evaluation score stated in the Peer Review Summary Statement represents an average of the overall scores provided by the entire panel. For applications not discussed at the peer review meeting, the overall evaluation score represents an average of the overall scores provided only by the reviewers assigned to evaluate the application. In either case, evaluation criteria scores are an average of the criteria scores provided only by the reviewers assigned to evaluate the application. Please note that the overall score is not an average of the criteria scores; rather, it reflects the </w:t>
      </w:r>
      <w:proofErr w:type="gramStart"/>
      <w:r w:rsidRPr="000947F4">
        <w:t>panel’s</w:t>
      </w:r>
      <w:proofErr w:type="gramEnd"/>
      <w:r w:rsidRPr="000947F4">
        <w:t xml:space="preserve"> or assigned reviewers’ overall impression of the application based on the scored and unscored evaluation criteria.</w:t>
      </w:r>
    </w:p>
    <w:p w14:paraId="30E91EBA" w14:textId="77777777" w:rsidR="00C659A1" w:rsidRPr="000947F4" w:rsidRDefault="00C659A1" w:rsidP="00C659A1">
      <w:pPr>
        <w:spacing w:after="240"/>
        <w:rPr>
          <w:b/>
        </w:rPr>
      </w:pPr>
      <w:r w:rsidRPr="000947F4">
        <w:rPr>
          <w:b/>
        </w:rPr>
        <w:t>PROGRAMMATIC REVIEW PROCESS AND PRIORITIES</w:t>
      </w:r>
    </w:p>
    <w:p w14:paraId="7A4C8BA0" w14:textId="77777777" w:rsidR="00C659A1" w:rsidRPr="000947F4" w:rsidRDefault="00C659A1" w:rsidP="00C659A1">
      <w:pPr>
        <w:spacing w:after="240"/>
      </w:pPr>
      <w:r w:rsidRPr="000947F4">
        <w:t>The goals of the Programmatic Review are to meet budget guidelines and to balance the CPRIT portfolio by selecting the best projects based on the programmatic priorities (listed below)</w:t>
      </w:r>
      <w:r w:rsidR="002B37A7" w:rsidRPr="000947F4">
        <w:t>.</w:t>
      </w:r>
      <w:r w:rsidRPr="000947F4">
        <w:t xml:space="preserve"> Applications must be within the score range determined by the PRC to be considered during programmatic review. At this level of review, recommendations for funding are based on comparisons with applications from all of the merit review panels and programmatic priorities. The order of scores may be disregarded in favor of programmatic considerations. </w:t>
      </w:r>
    </w:p>
    <w:p w14:paraId="659572F5" w14:textId="77777777" w:rsidR="00C659A1" w:rsidRPr="000947F4" w:rsidRDefault="00BB2E63" w:rsidP="00BB2E63">
      <w:pPr>
        <w:spacing w:after="240"/>
        <w:rPr>
          <w:u w:val="single"/>
        </w:rPr>
      </w:pPr>
      <w:r w:rsidRPr="000947F4">
        <w:rPr>
          <w:u w:val="single"/>
        </w:rPr>
        <w:br w:type="page"/>
      </w:r>
      <w:r w:rsidR="00C659A1" w:rsidRPr="000947F4">
        <w:rPr>
          <w:u w:val="single"/>
        </w:rPr>
        <w:t>Programmatic Priorities</w:t>
      </w:r>
    </w:p>
    <w:p w14:paraId="31680855" w14:textId="77777777" w:rsidR="00C659A1" w:rsidRPr="000947F4" w:rsidRDefault="00C659A1" w:rsidP="00C659A1">
      <w:pPr>
        <w:ind w:left="720"/>
      </w:pPr>
      <w:r w:rsidRPr="000947F4">
        <w:t xml:space="preserve">1. Potential for Impact and Return on Investment (ROI) </w:t>
      </w:r>
    </w:p>
    <w:p w14:paraId="7F146ADC" w14:textId="77777777" w:rsidR="00C659A1" w:rsidRPr="000947F4" w:rsidRDefault="00C659A1" w:rsidP="00C659A1">
      <w:pPr>
        <w:numPr>
          <w:ilvl w:val="1"/>
          <w:numId w:val="10"/>
        </w:numPr>
      </w:pPr>
      <w:r w:rsidRPr="000947F4">
        <w:t xml:space="preserve">Based on the project’s potential to reduce risk, prevent cancer, and demonstration of a strong evidence base </w:t>
      </w:r>
    </w:p>
    <w:p w14:paraId="4D546CC9" w14:textId="77777777" w:rsidR="00C659A1" w:rsidRPr="000947F4" w:rsidRDefault="00C659A1" w:rsidP="00741429">
      <w:pPr>
        <w:numPr>
          <w:ilvl w:val="1"/>
          <w:numId w:val="10"/>
        </w:numPr>
        <w:spacing w:after="240"/>
      </w:pPr>
      <w:r w:rsidRPr="000947F4">
        <w:t xml:space="preserve">ROI—good investment for cost of program and ability to defend cost per person as reasonable </w:t>
      </w:r>
    </w:p>
    <w:p w14:paraId="3ADE4664" w14:textId="77777777" w:rsidR="00C659A1" w:rsidRPr="000947F4" w:rsidRDefault="00C659A1" w:rsidP="00A76263">
      <w:pPr>
        <w:ind w:left="720"/>
      </w:pPr>
      <w:r w:rsidRPr="000947F4">
        <w:t>2. Geographic distribution</w:t>
      </w:r>
    </w:p>
    <w:p w14:paraId="7C3F4F54" w14:textId="77777777" w:rsidR="00C659A1" w:rsidRPr="000947F4" w:rsidRDefault="00C659A1" w:rsidP="00A76263">
      <w:pPr>
        <w:numPr>
          <w:ilvl w:val="1"/>
          <w:numId w:val="10"/>
        </w:numPr>
      </w:pPr>
      <w:r w:rsidRPr="000947F4">
        <w:t xml:space="preserve"> High incidence, mortality areas for Texas</w:t>
      </w:r>
    </w:p>
    <w:p w14:paraId="23D34407" w14:textId="77777777" w:rsidR="00C659A1" w:rsidRPr="000947F4" w:rsidRDefault="00C659A1" w:rsidP="00741429">
      <w:pPr>
        <w:numPr>
          <w:ilvl w:val="1"/>
          <w:numId w:val="10"/>
        </w:numPr>
        <w:spacing w:after="240"/>
      </w:pPr>
      <w:r w:rsidRPr="000947F4">
        <w:t>Areas not well served in current portfolio</w:t>
      </w:r>
    </w:p>
    <w:p w14:paraId="7AE5736A" w14:textId="77777777" w:rsidR="00C659A1" w:rsidRPr="000947F4" w:rsidRDefault="00C659A1" w:rsidP="00A76263">
      <w:pPr>
        <w:ind w:left="720"/>
        <w:rPr>
          <w:b/>
        </w:rPr>
      </w:pPr>
      <w:r w:rsidRPr="000947F4">
        <w:t>3. Cancer type</w:t>
      </w:r>
    </w:p>
    <w:p w14:paraId="4F89B686" w14:textId="77777777" w:rsidR="00C659A1" w:rsidRPr="000947F4" w:rsidRDefault="00C659A1" w:rsidP="003A391F">
      <w:pPr>
        <w:pStyle w:val="ColorfulList-Accent11"/>
        <w:numPr>
          <w:ilvl w:val="1"/>
          <w:numId w:val="10"/>
        </w:numPr>
      </w:pPr>
      <w:r w:rsidRPr="000947F4">
        <w:t>CPRIT may support all cancers that have evidence-based prevention interventions but may prioritize based on high incidence, mortality, prevalence of risk factors</w:t>
      </w:r>
    </w:p>
    <w:p w14:paraId="712C06D2" w14:textId="77777777" w:rsidR="00C659A1" w:rsidRPr="000947F4" w:rsidRDefault="00C659A1" w:rsidP="00741429">
      <w:pPr>
        <w:pStyle w:val="ColorfulList-Accent11"/>
        <w:numPr>
          <w:ilvl w:val="1"/>
          <w:numId w:val="10"/>
        </w:numPr>
        <w:spacing w:after="240"/>
      </w:pPr>
      <w:r w:rsidRPr="000947F4">
        <w:t xml:space="preserve">Geographic distribution of cancer type in portfolio </w:t>
      </w:r>
    </w:p>
    <w:p w14:paraId="410EA5D1" w14:textId="77777777" w:rsidR="00C659A1" w:rsidRPr="000947F4" w:rsidRDefault="00C659A1" w:rsidP="00A76263">
      <w:pPr>
        <w:ind w:left="720"/>
      </w:pPr>
      <w:r w:rsidRPr="000947F4">
        <w:t>4. Type of program</w:t>
      </w:r>
    </w:p>
    <w:p w14:paraId="69FC22C2" w14:textId="77777777" w:rsidR="00C659A1" w:rsidRPr="000947F4" w:rsidRDefault="00C659A1" w:rsidP="003A391F">
      <w:pPr>
        <w:pStyle w:val="ColorfulList-Accent11"/>
        <w:numPr>
          <w:ilvl w:val="1"/>
          <w:numId w:val="10"/>
        </w:numPr>
      </w:pPr>
      <w:r w:rsidRPr="000947F4">
        <w:t>Primary, secondary, tertiary prevention</w:t>
      </w:r>
    </w:p>
    <w:p w14:paraId="08CE5288" w14:textId="77777777" w:rsidR="00C659A1" w:rsidRPr="000947F4" w:rsidRDefault="00C659A1" w:rsidP="002E3116">
      <w:pPr>
        <w:pStyle w:val="ColorfulList-Accent11"/>
        <w:numPr>
          <w:ilvl w:val="1"/>
          <w:numId w:val="10"/>
        </w:numPr>
        <w:spacing w:after="240"/>
        <w:contextualSpacing w:val="0"/>
      </w:pPr>
      <w:r w:rsidRPr="000947F4">
        <w:t xml:space="preserve">Education, clinical service delivery </w:t>
      </w:r>
    </w:p>
    <w:p w14:paraId="6E40EE04" w14:textId="77777777" w:rsidR="001025E9" w:rsidRPr="000947F4" w:rsidRDefault="001025E9" w:rsidP="001025E9">
      <w:pPr>
        <w:pStyle w:val="MainHeadings"/>
        <w:keepNext w:val="0"/>
        <w:widowControl/>
        <w:tabs>
          <w:tab w:val="left" w:pos="3060"/>
          <w:tab w:val="left" w:pos="6840"/>
        </w:tabs>
        <w:spacing w:before="0"/>
      </w:pPr>
      <w:r w:rsidRPr="000947F4">
        <w:t>PROGRAM INTEGRATION COMMITTEE AND OVERSIGHT COMMITTEE</w:t>
      </w:r>
    </w:p>
    <w:p w14:paraId="4BF7FBA6" w14:textId="77777777" w:rsidR="001025E9" w:rsidRPr="000947F4" w:rsidRDefault="001025E9" w:rsidP="001025E9">
      <w:pPr>
        <w:spacing w:before="100" w:beforeAutospacing="1" w:after="100" w:afterAutospacing="1"/>
      </w:pPr>
      <w:r w:rsidRPr="000947F4">
        <w:t xml:space="preserve">The Program Integration Committee (PIC) is composed of the Chief Executive Officer, the Chief Scientific Officer, the Chief Product Development Officer, the Chief Prevention and Communications Officer and the Commissioner of State Health Services. The PIC considers the prioritized list of grant applications submitted by the respective Program Review Council. The PIC approves by a majority vote a final list of grant applications to be </w:t>
      </w:r>
      <w:hyperlink r:id="rId13" w:tgtFrame="_blank" w:history="1">
        <w:r w:rsidRPr="000947F4">
          <w:rPr>
            <w:u w:val="single"/>
          </w:rPr>
          <w:t>recommended to the Oversight Committee</w:t>
        </w:r>
      </w:hyperlink>
      <w:r w:rsidRPr="000947F4">
        <w:t>.</w:t>
      </w:r>
    </w:p>
    <w:p w14:paraId="037DF43D" w14:textId="77777777" w:rsidR="001025E9" w:rsidRPr="000947F4" w:rsidRDefault="001025E9" w:rsidP="001025E9">
      <w:pPr>
        <w:spacing w:before="100" w:beforeAutospacing="1" w:after="100" w:afterAutospacing="1"/>
      </w:pPr>
      <w:r w:rsidRPr="000947F4">
        <w:t>In composing the final list of Grant applications recommended for funding, the PIC must</w:t>
      </w:r>
      <w:r w:rsidR="00F44832" w:rsidRPr="000947F4">
        <w:t xml:space="preserve"> </w:t>
      </w:r>
      <w:r w:rsidR="004B12B4" w:rsidRPr="000947F4">
        <w:t>d</w:t>
      </w:r>
      <w:r w:rsidR="00F44832" w:rsidRPr="000947F4">
        <w:t>o the following</w:t>
      </w:r>
      <w:r w:rsidRPr="000947F4">
        <w:t>:</w:t>
      </w:r>
    </w:p>
    <w:p w14:paraId="120F6EFA" w14:textId="77777777" w:rsidR="001025E9" w:rsidRPr="000947F4" w:rsidRDefault="001025E9" w:rsidP="001025E9">
      <w:pPr>
        <w:numPr>
          <w:ilvl w:val="0"/>
          <w:numId w:val="11"/>
        </w:numPr>
        <w:spacing w:before="100" w:beforeAutospacing="1" w:after="100" w:afterAutospacing="1"/>
      </w:pPr>
      <w:r w:rsidRPr="000947F4">
        <w:t>Consider the priorities outlined in statute;</w:t>
      </w:r>
    </w:p>
    <w:p w14:paraId="752123BD" w14:textId="77777777" w:rsidR="001025E9" w:rsidRPr="000947F4" w:rsidRDefault="001025E9" w:rsidP="001025E9">
      <w:pPr>
        <w:numPr>
          <w:ilvl w:val="0"/>
          <w:numId w:val="11"/>
        </w:numPr>
        <w:spacing w:before="100" w:beforeAutospacing="1" w:after="100" w:afterAutospacing="1"/>
      </w:pPr>
      <w:r w:rsidRPr="000947F4">
        <w:t>Document the factors considered in making the grant award recommendations;</w:t>
      </w:r>
    </w:p>
    <w:p w14:paraId="13650F56" w14:textId="77777777" w:rsidR="001025E9" w:rsidRPr="000947F4" w:rsidRDefault="001025E9" w:rsidP="001025E9">
      <w:pPr>
        <w:numPr>
          <w:ilvl w:val="0"/>
          <w:numId w:val="11"/>
        </w:numPr>
        <w:spacing w:before="100" w:beforeAutospacing="1" w:after="100" w:afterAutospacing="1"/>
      </w:pPr>
      <w:r w:rsidRPr="000947F4">
        <w:t>Explain in writing the reasons for not recommending a grant application that was recommended for a grant award by a Review Council;</w:t>
      </w:r>
    </w:p>
    <w:p w14:paraId="270A0B85" w14:textId="77777777" w:rsidR="001025E9" w:rsidRPr="000947F4" w:rsidRDefault="001025E9" w:rsidP="001025E9">
      <w:pPr>
        <w:numPr>
          <w:ilvl w:val="0"/>
          <w:numId w:val="11"/>
        </w:numPr>
        <w:spacing w:before="100" w:beforeAutospacing="1" w:after="100" w:afterAutospacing="1"/>
      </w:pPr>
      <w:r w:rsidRPr="000947F4">
        <w:t>Specify the amount of funding for each grant application;</w:t>
      </w:r>
    </w:p>
    <w:p w14:paraId="4768A669" w14:textId="77777777" w:rsidR="001025E9" w:rsidRPr="000947F4" w:rsidRDefault="001025E9" w:rsidP="001025E9">
      <w:pPr>
        <w:numPr>
          <w:ilvl w:val="0"/>
          <w:numId w:val="11"/>
        </w:numPr>
        <w:spacing w:before="100" w:beforeAutospacing="1" w:after="100" w:afterAutospacing="1"/>
      </w:pPr>
      <w:r w:rsidRPr="000947F4">
        <w:t>Specify changes, if any, to the grant applications’ goals and objectives, timeline, or budget recommended for a grant award and provide an explanation for the changes made; and</w:t>
      </w:r>
    </w:p>
    <w:p w14:paraId="14C4F3B9" w14:textId="77777777" w:rsidR="001025E9" w:rsidRPr="000947F4" w:rsidRDefault="001025E9" w:rsidP="001025E9">
      <w:pPr>
        <w:numPr>
          <w:ilvl w:val="0"/>
          <w:numId w:val="11"/>
        </w:numPr>
        <w:spacing w:before="100" w:beforeAutospacing="1" w:after="100" w:afterAutospacing="1"/>
      </w:pPr>
      <w:r w:rsidRPr="000947F4">
        <w:t>Address how the funding recommendations meet the annual priorities for the Prevention, Research</w:t>
      </w:r>
      <w:r w:rsidR="00F44832" w:rsidRPr="000947F4">
        <w:t>,</w:t>
      </w:r>
      <w:r w:rsidRPr="000947F4">
        <w:t xml:space="preserve"> and Product Development programs and affect the Institute’s overall grant award portfolio established by the Oversight Committee.</w:t>
      </w:r>
    </w:p>
    <w:p w14:paraId="62C6B10F" w14:textId="77777777" w:rsidR="001025E9" w:rsidRPr="000947F4" w:rsidRDefault="001025E9" w:rsidP="001025E9">
      <w:pPr>
        <w:spacing w:before="100" w:beforeAutospacing="1" w:after="100" w:afterAutospacing="1"/>
      </w:pPr>
      <w:r w:rsidRPr="000947F4">
        <w:t xml:space="preserve">The </w:t>
      </w:r>
      <w:r w:rsidR="00F44832" w:rsidRPr="000947F4">
        <w:t xml:space="preserve">PIC’s </w:t>
      </w:r>
      <w:r w:rsidRPr="000947F4">
        <w:t>decision to not include a grant application on the prioritized list of grant applications submitted to the Oversight Committee is final.</w:t>
      </w:r>
    </w:p>
    <w:p w14:paraId="7B8376C5" w14:textId="77777777" w:rsidR="001025E9" w:rsidRPr="000947F4" w:rsidRDefault="001025E9" w:rsidP="001025E9">
      <w:pPr>
        <w:spacing w:before="100" w:beforeAutospacing="1" w:after="100" w:afterAutospacing="1"/>
      </w:pPr>
      <w:bookmarkStart w:id="1" w:name="stepfive"/>
      <w:bookmarkEnd w:id="1"/>
      <w:r w:rsidRPr="000947F4">
        <w:t>Two-thirds of the Oversight Committee Members present and voting must approve each grant award recommendation submitted by the PIC. The total amount of money approved to fund a multiyear project must be specified and the CEO’s recommendation, if any, regarding an advance of grant award funds must be approved by a majority vote of the Oversight Committee.</w:t>
      </w:r>
    </w:p>
    <w:p w14:paraId="7D705A19" w14:textId="77777777" w:rsidR="001025E9" w:rsidRPr="000947F4" w:rsidRDefault="001025E9" w:rsidP="001025E9">
      <w:pPr>
        <w:spacing w:before="100" w:beforeAutospacing="1" w:after="100" w:afterAutospacing="1"/>
      </w:pPr>
      <w:r w:rsidRPr="000947F4">
        <w:t>If the Oversight Committee does not approve a grant award recommendation made by the PIC, the explanation must be recorded in the minutes of the meeting. The Oversight Committee may not award more than $300 million in Grant Awards in a fiscal year.</w:t>
      </w:r>
    </w:p>
    <w:sectPr w:rsidR="001025E9" w:rsidRPr="000947F4">
      <w:headerReference w:type="default" r:id="rId14"/>
      <w:footerReference w:type="default" r:id="rId15"/>
      <w:pgSz w:w="12240" w:h="15840"/>
      <w:pgMar w:top="1440" w:right="1440" w:bottom="1440" w:left="1440" w:header="720" w:footer="432" w:gutter="0"/>
      <w:cols w:space="720"/>
      <w:noEndnote/>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0914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0C396" w14:textId="77777777" w:rsidR="009A6C81" w:rsidRDefault="009A6C81">
      <w:r>
        <w:separator/>
      </w:r>
    </w:p>
  </w:endnote>
  <w:endnote w:type="continuationSeparator" w:id="0">
    <w:p w14:paraId="0B60750E" w14:textId="77777777" w:rsidR="009A6C81" w:rsidRDefault="009A6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0F35C" w14:textId="5E42583B" w:rsidR="00A47085" w:rsidRDefault="00A47085">
    <w:pPr>
      <w:pStyle w:val="Footer"/>
      <w:jc w:val="center"/>
    </w:pPr>
    <w:r>
      <w:rPr>
        <w:noProof/>
        <w:sz w:val="20"/>
        <w:szCs w:val="20"/>
      </w:rPr>
      <w:fldChar w:fldCharType="begin"/>
    </w:r>
    <w:r>
      <w:rPr>
        <w:noProof/>
        <w:sz w:val="20"/>
        <w:szCs w:val="20"/>
      </w:rPr>
      <w:fldChar w:fldCharType="separate"/>
    </w:r>
    <w:r>
      <w:rPr>
        <w:noProof/>
        <w:sz w:val="20"/>
        <w:szCs w:val="20"/>
      </w:rPr>
      <w:t>07/24/06</w:t>
    </w:r>
    <w:r>
      <w:rPr>
        <w:noProof/>
        <w:sz w:val="20"/>
        <w:szCs w:val="20"/>
      </w:rPr>
      <w:fldChar w:fldCharType="end"/>
    </w:r>
    <w:r>
      <w:rPr>
        <w:noProof/>
        <w:sz w:val="20"/>
        <w:szCs w:val="20"/>
      </w:rPr>
      <w:fldChar w:fldCharType="begin"/>
    </w:r>
    <w:r>
      <w:rPr>
        <w:noProof/>
        <w:sz w:val="20"/>
        <w:szCs w:val="20"/>
      </w:rPr>
      <w:fldChar w:fldCharType="separate"/>
    </w:r>
    <w:r>
      <w:rPr>
        <w:noProof/>
        <w:sz w:val="20"/>
        <w:szCs w:val="20"/>
      </w:rPr>
      <w:t>1:54 PM</w:t>
    </w:r>
    <w:r>
      <w:rPr>
        <w:noProof/>
        <w:sz w:val="20"/>
        <w:szCs w:val="20"/>
      </w:rPr>
      <w:fldChar w:fldCharType="end"/>
    </w:r>
    <w:r>
      <w:t xml:space="preserve"> </w:t>
    </w:r>
    <w:r>
      <w:tab/>
    </w:r>
    <w:r>
      <w:fldChar w:fldCharType="begin"/>
    </w:r>
    <w:r>
      <w:instrText xml:space="preserve"> PAGE  \* MERGEFORMAT </w:instrText>
    </w:r>
    <w:r>
      <w:fldChar w:fldCharType="separate"/>
    </w:r>
    <w:r w:rsidR="000E75E8">
      <w:rPr>
        <w:noProof/>
      </w:rPr>
      <w:t>5</w:t>
    </w:r>
    <w:r>
      <w:fldChar w:fldCharType="end"/>
    </w:r>
    <w:r>
      <w:t xml:space="preserve"> </w:t>
    </w:r>
  </w:p>
  <w:p w14:paraId="5014DEDF" w14:textId="77777777" w:rsidR="00A47085" w:rsidRPr="000947F4" w:rsidRDefault="00A47085">
    <w:pPr>
      <w:pStyle w:val="Footer"/>
      <w:jc w:val="center"/>
      <w:rPr>
        <w:i/>
        <w:iCs/>
        <w:sz w:val="14"/>
        <w:szCs w:val="14"/>
      </w:rPr>
    </w:pPr>
    <w:r w:rsidRPr="000947F4">
      <w:rPr>
        <w:i/>
        <w:iCs/>
        <w:sz w:val="14"/>
        <w:szCs w:val="14"/>
      </w:rPr>
      <w:t>Procurement Sensitive Document</w:t>
    </w:r>
  </w:p>
  <w:p w14:paraId="4BB6F1AB" w14:textId="77777777" w:rsidR="00A47085" w:rsidRPr="000947F4" w:rsidRDefault="00A47085">
    <w:pPr>
      <w:pStyle w:val="Footer"/>
      <w:jc w:val="center"/>
    </w:pPr>
    <w:r w:rsidRPr="000947F4">
      <w:rPr>
        <w:i/>
        <w:iCs/>
        <w:sz w:val="14"/>
        <w:szCs w:val="14"/>
      </w:rPr>
      <w:t>Do not copy or distribute without CPRIT written permission.</w:t>
    </w:r>
    <w:r w:rsidRPr="000947F4">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78516" w14:textId="77777777" w:rsidR="009A6C81" w:rsidRDefault="009A6C81">
      <w:r>
        <w:separator/>
      </w:r>
    </w:p>
  </w:footnote>
  <w:footnote w:type="continuationSeparator" w:id="0">
    <w:p w14:paraId="039A3DD4" w14:textId="77777777" w:rsidR="009A6C81" w:rsidRDefault="009A6C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6FC20" w14:textId="77777777" w:rsidR="007D099E" w:rsidRPr="000947F4" w:rsidRDefault="00433942" w:rsidP="00433942">
    <w:pPr>
      <w:pStyle w:val="Header"/>
    </w:pPr>
    <w:r w:rsidRPr="000947F4">
      <w:rPr>
        <w:b/>
        <w:bCs/>
        <w:color w:val="000000"/>
      </w:rPr>
      <w:t>&lt;</w:t>
    </w:r>
    <w:proofErr w:type="gramStart"/>
    <w:r w:rsidRPr="000947F4">
      <w:rPr>
        <w:b/>
        <w:bCs/>
        <w:color w:val="000000"/>
      </w:rPr>
      <w:t>&lt;[</w:t>
    </w:r>
    <w:proofErr w:type="spellStart"/>
    <w:proofErr w:type="gramEnd"/>
    <w:r w:rsidRPr="000947F4">
      <w:rPr>
        <w:b/>
        <w:bCs/>
        <w:color w:val="000000"/>
      </w:rPr>
      <w:t>d.App.LogNumber</w:t>
    </w:r>
    <w:proofErr w:type="spellEnd"/>
    <w:r w:rsidRPr="000947F4">
      <w:rPr>
        <w:b/>
        <w:bCs/>
        <w:color w:val="000000"/>
      </w:rPr>
      <w:t>]&gt;&gt;</w:t>
    </w:r>
    <w:r w:rsidRPr="000947F4">
      <w:t xml:space="preserve"> </w:t>
    </w:r>
  </w:p>
  <w:p w14:paraId="6800326B" w14:textId="50C4CF69" w:rsidR="00433942" w:rsidRPr="000947F4" w:rsidRDefault="00433942" w:rsidP="00433942">
    <w:pPr>
      <w:pStyle w:val="Header"/>
    </w:pPr>
    <w:r w:rsidRPr="000947F4">
      <w:t xml:space="preserve">(Page </w:t>
    </w:r>
    <w:r w:rsidRPr="000947F4">
      <w:rPr>
        <w:rStyle w:val="PageNumber"/>
      </w:rPr>
      <w:fldChar w:fldCharType="begin"/>
    </w:r>
    <w:r w:rsidRPr="000947F4">
      <w:rPr>
        <w:rStyle w:val="PageNumber"/>
      </w:rPr>
      <w:instrText xml:space="preserve"> PAGE </w:instrText>
    </w:r>
    <w:r w:rsidRPr="000947F4">
      <w:rPr>
        <w:rStyle w:val="PageNumber"/>
      </w:rPr>
      <w:fldChar w:fldCharType="separate"/>
    </w:r>
    <w:r w:rsidR="000E75E8">
      <w:rPr>
        <w:rStyle w:val="PageNumber"/>
        <w:noProof/>
      </w:rPr>
      <w:t>5</w:t>
    </w:r>
    <w:r w:rsidRPr="000947F4">
      <w:rPr>
        <w:rStyle w:val="PageNumber"/>
      </w:rPr>
      <w:fldChar w:fldCharType="end"/>
    </w:r>
    <w:r w:rsidRPr="000947F4">
      <w:t xml:space="preserve"> of </w:t>
    </w:r>
    <w:r w:rsidRPr="000947F4">
      <w:rPr>
        <w:rStyle w:val="PageNumber"/>
      </w:rPr>
      <w:fldChar w:fldCharType="begin"/>
    </w:r>
    <w:r w:rsidRPr="000947F4">
      <w:rPr>
        <w:rStyle w:val="PageNumber"/>
      </w:rPr>
      <w:instrText xml:space="preserve"> NUMPAGES </w:instrText>
    </w:r>
    <w:r w:rsidRPr="000947F4">
      <w:rPr>
        <w:rStyle w:val="PageNumber"/>
      </w:rPr>
      <w:fldChar w:fldCharType="separate"/>
    </w:r>
    <w:r w:rsidR="000E75E8">
      <w:rPr>
        <w:rStyle w:val="PageNumber"/>
        <w:noProof/>
      </w:rPr>
      <w:t>9</w:t>
    </w:r>
    <w:r w:rsidRPr="000947F4">
      <w:rPr>
        <w:rStyle w:val="PageNumber"/>
      </w:rPr>
      <w:fldChar w:fldCharType="end"/>
    </w:r>
    <w:r w:rsidRPr="000947F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60A8"/>
    <w:multiLevelType w:val="multilevel"/>
    <w:tmpl w:val="61A8FD2C"/>
    <w:lvl w:ilvl="0">
      <w:start w:val="1"/>
      <w:numFmt w:val="decimal"/>
      <w:pStyle w:val="NumberedWSPHeading2"/>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85F2793"/>
    <w:multiLevelType w:val="multilevel"/>
    <w:tmpl w:val="FBA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C06939"/>
    <w:multiLevelType w:val="multilevel"/>
    <w:tmpl w:val="08261EB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
    <w:nsid w:val="2D28125D"/>
    <w:multiLevelType w:val="singleLevel"/>
    <w:tmpl w:val="74A2D8D8"/>
    <w:lvl w:ilvl="0">
      <w:start w:val="1"/>
      <w:numFmt w:val="lowerLetter"/>
      <w:lvlText w:val="%1."/>
      <w:lvlJc w:val="left"/>
      <w:pPr>
        <w:tabs>
          <w:tab w:val="num" w:pos="360"/>
        </w:tabs>
        <w:ind w:left="360" w:hanging="360"/>
      </w:pPr>
      <w:rPr>
        <w:rFonts w:hint="default"/>
      </w:rPr>
    </w:lvl>
  </w:abstractNum>
  <w:abstractNum w:abstractNumId="4">
    <w:nsid w:val="3A0D38F6"/>
    <w:multiLevelType w:val="singleLevel"/>
    <w:tmpl w:val="FB20B828"/>
    <w:lvl w:ilvl="0">
      <w:start w:val="1"/>
      <w:numFmt w:val="lowerLetter"/>
      <w:lvlText w:val="%1."/>
      <w:lvlJc w:val="left"/>
      <w:pPr>
        <w:tabs>
          <w:tab w:val="num" w:pos="360"/>
        </w:tabs>
        <w:ind w:left="360" w:hanging="360"/>
      </w:pPr>
    </w:lvl>
  </w:abstractNum>
  <w:abstractNum w:abstractNumId="5">
    <w:nsid w:val="41F231FA"/>
    <w:multiLevelType w:val="singleLevel"/>
    <w:tmpl w:val="62304D28"/>
    <w:lvl w:ilvl="0">
      <w:start w:val="1"/>
      <w:numFmt w:val="lowerLetter"/>
      <w:lvlText w:val="%1."/>
      <w:lvlJc w:val="left"/>
      <w:pPr>
        <w:tabs>
          <w:tab w:val="num" w:pos="360"/>
        </w:tabs>
        <w:ind w:left="360" w:hanging="360"/>
      </w:pPr>
      <w:rPr>
        <w:rFonts w:hint="default"/>
      </w:rPr>
    </w:lvl>
  </w:abstractNum>
  <w:abstractNum w:abstractNumId="6">
    <w:nsid w:val="52671081"/>
    <w:multiLevelType w:val="singleLevel"/>
    <w:tmpl w:val="96A25CFA"/>
    <w:lvl w:ilvl="0">
      <w:start w:val="3"/>
      <w:numFmt w:val="lowerLetter"/>
      <w:lvlText w:val="%1."/>
      <w:lvlJc w:val="left"/>
      <w:pPr>
        <w:tabs>
          <w:tab w:val="num" w:pos="360"/>
        </w:tabs>
        <w:ind w:left="360" w:hanging="360"/>
      </w:pPr>
      <w:rPr>
        <w:rFonts w:hint="default"/>
      </w:rPr>
    </w:lvl>
  </w:abstractNum>
  <w:abstractNum w:abstractNumId="7">
    <w:nsid w:val="56565B53"/>
    <w:multiLevelType w:val="hybridMultilevel"/>
    <w:tmpl w:val="80C0B0A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ahoma"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Tahoma"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Tahoma"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B7D1E03"/>
    <w:multiLevelType w:val="multilevel"/>
    <w:tmpl w:val="5F0A689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6C3E62E2"/>
    <w:multiLevelType w:val="multilevel"/>
    <w:tmpl w:val="79F4E80C"/>
    <w:lvl w:ilvl="0">
      <w:start w:val="1"/>
      <w:numFmt w:val="decimal"/>
      <w:lvlText w:val="%1."/>
      <w:lvlJc w:val="left"/>
      <w:pPr>
        <w:tabs>
          <w:tab w:val="num" w:pos="720"/>
        </w:tabs>
        <w:ind w:left="720" w:hanging="360"/>
      </w:pPr>
      <w:rPr>
        <w:rFonts w:hint="default"/>
      </w:rPr>
    </w:lvl>
    <w:lvl w:ilvl="1">
      <w:start w:val="1"/>
      <w:numFmt w:val="decimal"/>
      <w:lvlRestart w:val="0"/>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nsid w:val="75CE4268"/>
    <w:multiLevelType w:val="hybridMultilevel"/>
    <w:tmpl w:val="9482E4A6"/>
    <w:lvl w:ilvl="0" w:tplc="CA62B248">
      <w:start w:val="1"/>
      <w:numFmt w:val="bullet"/>
      <w:pStyle w:val="StyleGuideBullets"/>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10"/>
  </w:num>
  <w:num w:numId="6">
    <w:abstractNumId w:val="8"/>
  </w:num>
  <w:num w:numId="7">
    <w:abstractNumId w:val="2"/>
  </w:num>
  <w:num w:numId="8">
    <w:abstractNumId w:val="0"/>
  </w:num>
  <w:num w:numId="9">
    <w:abstractNumId w:val="9"/>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embedSystemFonts/>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A41"/>
    <w:rsid w:val="00007365"/>
    <w:rsid w:val="00013B18"/>
    <w:rsid w:val="000326D0"/>
    <w:rsid w:val="000442BE"/>
    <w:rsid w:val="0005018A"/>
    <w:rsid w:val="00057EE2"/>
    <w:rsid w:val="00074AE4"/>
    <w:rsid w:val="00080F68"/>
    <w:rsid w:val="000947F4"/>
    <w:rsid w:val="000E406C"/>
    <w:rsid w:val="000E75E8"/>
    <w:rsid w:val="001025E9"/>
    <w:rsid w:val="0010274F"/>
    <w:rsid w:val="00115F4A"/>
    <w:rsid w:val="0011642B"/>
    <w:rsid w:val="00145C2B"/>
    <w:rsid w:val="001A0DB0"/>
    <w:rsid w:val="001E4BB3"/>
    <w:rsid w:val="001F08F4"/>
    <w:rsid w:val="00232F99"/>
    <w:rsid w:val="00252D76"/>
    <w:rsid w:val="00257228"/>
    <w:rsid w:val="00291CF3"/>
    <w:rsid w:val="002B37A7"/>
    <w:rsid w:val="002B56FB"/>
    <w:rsid w:val="002E3116"/>
    <w:rsid w:val="00305827"/>
    <w:rsid w:val="0034768F"/>
    <w:rsid w:val="0035443B"/>
    <w:rsid w:val="00356BC4"/>
    <w:rsid w:val="003576E2"/>
    <w:rsid w:val="003604D4"/>
    <w:rsid w:val="00360EE0"/>
    <w:rsid w:val="003A391F"/>
    <w:rsid w:val="003A7E0C"/>
    <w:rsid w:val="003C4B60"/>
    <w:rsid w:val="003F381A"/>
    <w:rsid w:val="00406E5C"/>
    <w:rsid w:val="0043205A"/>
    <w:rsid w:val="00433942"/>
    <w:rsid w:val="004B12B4"/>
    <w:rsid w:val="004C6587"/>
    <w:rsid w:val="004C7316"/>
    <w:rsid w:val="00530DE3"/>
    <w:rsid w:val="00543DFF"/>
    <w:rsid w:val="00561099"/>
    <w:rsid w:val="005D7DD5"/>
    <w:rsid w:val="005E53A8"/>
    <w:rsid w:val="00605DAE"/>
    <w:rsid w:val="00624D29"/>
    <w:rsid w:val="006362B9"/>
    <w:rsid w:val="00640F06"/>
    <w:rsid w:val="00686BD5"/>
    <w:rsid w:val="00694B00"/>
    <w:rsid w:val="006971EB"/>
    <w:rsid w:val="006C36F4"/>
    <w:rsid w:val="006D51A2"/>
    <w:rsid w:val="00714A0A"/>
    <w:rsid w:val="007255DE"/>
    <w:rsid w:val="00741429"/>
    <w:rsid w:val="00770CE4"/>
    <w:rsid w:val="00792D16"/>
    <w:rsid w:val="00794014"/>
    <w:rsid w:val="007B66C5"/>
    <w:rsid w:val="007B7BDB"/>
    <w:rsid w:val="007D099E"/>
    <w:rsid w:val="00830562"/>
    <w:rsid w:val="00834AD4"/>
    <w:rsid w:val="00843399"/>
    <w:rsid w:val="00851847"/>
    <w:rsid w:val="00880752"/>
    <w:rsid w:val="008C205E"/>
    <w:rsid w:val="008F3936"/>
    <w:rsid w:val="008F605A"/>
    <w:rsid w:val="00991D37"/>
    <w:rsid w:val="009A0189"/>
    <w:rsid w:val="009A6C81"/>
    <w:rsid w:val="009A7346"/>
    <w:rsid w:val="009B689A"/>
    <w:rsid w:val="009D4F47"/>
    <w:rsid w:val="00A10D69"/>
    <w:rsid w:val="00A444F8"/>
    <w:rsid w:val="00A47085"/>
    <w:rsid w:val="00A57AC6"/>
    <w:rsid w:val="00A76263"/>
    <w:rsid w:val="00A95347"/>
    <w:rsid w:val="00A9616E"/>
    <w:rsid w:val="00AC20F7"/>
    <w:rsid w:val="00AC3E15"/>
    <w:rsid w:val="00AD404F"/>
    <w:rsid w:val="00AF2AFE"/>
    <w:rsid w:val="00B71FD6"/>
    <w:rsid w:val="00B75A81"/>
    <w:rsid w:val="00BA1DFD"/>
    <w:rsid w:val="00BB2E63"/>
    <w:rsid w:val="00BD70E6"/>
    <w:rsid w:val="00BD73D5"/>
    <w:rsid w:val="00BE656D"/>
    <w:rsid w:val="00C21F20"/>
    <w:rsid w:val="00C625F4"/>
    <w:rsid w:val="00C659A1"/>
    <w:rsid w:val="00CC5D26"/>
    <w:rsid w:val="00CD46F0"/>
    <w:rsid w:val="00CD7123"/>
    <w:rsid w:val="00D21E36"/>
    <w:rsid w:val="00D25A41"/>
    <w:rsid w:val="00D3347A"/>
    <w:rsid w:val="00D950AD"/>
    <w:rsid w:val="00DD73E8"/>
    <w:rsid w:val="00DE2560"/>
    <w:rsid w:val="00EC2ACC"/>
    <w:rsid w:val="00EE2D65"/>
    <w:rsid w:val="00EF06D4"/>
    <w:rsid w:val="00F2424E"/>
    <w:rsid w:val="00F31AF7"/>
    <w:rsid w:val="00F44832"/>
    <w:rsid w:val="00F774F7"/>
    <w:rsid w:val="00F900C7"/>
    <w:rsid w:val="00FB7D00"/>
    <w:rsid w:val="00FD1523"/>
    <w:rsid w:val="00FE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735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5E8"/>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qFormat/>
    <w:rsid w:val="00D1698B"/>
    <w:pPr>
      <w:keepNext/>
      <w:numPr>
        <w:numId w:val="6"/>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widowControl w:val="0"/>
      <w:tabs>
        <w:tab w:val="left" w:pos="-1080"/>
        <w:tab w:val="left" w:pos="-720"/>
        <w:tab w:val="left" w:pos="0"/>
        <w:tab w:val="left" w:pos="360"/>
        <w:tab w:val="left" w:pos="1440"/>
      </w:tabs>
      <w:outlineLvl w:val="1"/>
    </w:pPr>
    <w:rPr>
      <w:b/>
      <w:bCs/>
    </w:rPr>
  </w:style>
  <w:style w:type="paragraph" w:styleId="Heading3">
    <w:name w:val="heading 3"/>
    <w:basedOn w:val="Normal"/>
    <w:next w:val="Normal"/>
    <w:qFormat/>
    <w:pPr>
      <w:keepNext/>
      <w:widowControl w:val="0"/>
      <w:tabs>
        <w:tab w:val="center" w:pos="4680"/>
      </w:tabs>
      <w:jc w:val="center"/>
      <w:outlineLvl w:val="2"/>
    </w:pPr>
    <w:rPr>
      <w:b/>
      <w:bCs/>
    </w:rPr>
  </w:style>
  <w:style w:type="paragraph" w:styleId="Heading4">
    <w:name w:val="heading 4"/>
    <w:basedOn w:val="Normal"/>
    <w:next w:val="Normal"/>
    <w:link w:val="Heading4Char"/>
    <w:qFormat/>
    <w:pPr>
      <w:keepNext/>
      <w:widowControl w:val="0"/>
      <w:tabs>
        <w:tab w:val="center" w:pos="4680"/>
      </w:tabs>
      <w:jc w:val="center"/>
      <w:outlineLvl w:val="3"/>
    </w:pPr>
    <w:rPr>
      <w:i/>
      <w:iCs/>
      <w:sz w:val="14"/>
      <w:szCs w:val="14"/>
    </w:rPr>
  </w:style>
  <w:style w:type="character" w:default="1" w:styleId="DefaultParagraphFont">
    <w:name w:val="Default Paragraph Font"/>
    <w:uiPriority w:val="1"/>
    <w:semiHidden/>
    <w:unhideWhenUsed/>
    <w:rsid w:val="000E75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75E8"/>
  </w:style>
  <w:style w:type="paragraph" w:styleId="Header">
    <w:name w:val="header"/>
    <w:basedOn w:val="Normal"/>
    <w:link w:val="HeaderChar"/>
    <w:pPr>
      <w:jc w:val="center"/>
    </w:pPr>
  </w:style>
  <w:style w:type="paragraph" w:styleId="Footer">
    <w:name w:val="footer"/>
    <w:basedOn w:val="Normal"/>
    <w:pPr>
      <w:tabs>
        <w:tab w:val="right" w:pos="9360"/>
      </w:tabs>
    </w:pPr>
  </w:style>
  <w:style w:type="paragraph" w:customStyle="1" w:styleId="Masthead">
    <w:name w:val="Masthead"/>
    <w:basedOn w:val="Normal"/>
    <w:pPr>
      <w:jc w:val="center"/>
    </w:pPr>
    <w:rPr>
      <w:b/>
      <w:bCs/>
      <w:caps/>
    </w:rPr>
  </w:style>
  <w:style w:type="paragraph" w:customStyle="1" w:styleId="MastheadInfo">
    <w:name w:val="Masthead Info"/>
    <w:basedOn w:val="Normal"/>
    <w:pPr>
      <w:tabs>
        <w:tab w:val="left" w:pos="2880"/>
      </w:tabs>
      <w:ind w:left="2880" w:hanging="2880"/>
    </w:pPr>
  </w:style>
  <w:style w:type="paragraph" w:customStyle="1" w:styleId="MainHeadings">
    <w:name w:val="Main Headings"/>
    <w:basedOn w:val="Normal"/>
    <w:next w:val="Normal"/>
    <w:pPr>
      <w:keepNext/>
      <w:widowControl w:val="0"/>
      <w:spacing w:before="240"/>
    </w:pPr>
    <w:rPr>
      <w:b/>
      <w:bCs/>
      <w:caps/>
    </w:rPr>
  </w:style>
  <w:style w:type="paragraph" w:customStyle="1" w:styleId="ECNoteHeadings">
    <w:name w:val="EC &amp; Note Headings"/>
    <w:basedOn w:val="Normal"/>
    <w:next w:val="Normal"/>
    <w:pPr>
      <w:keepNext/>
    </w:pPr>
    <w:rPr>
      <w:b/>
      <w:bCs/>
    </w:rPr>
  </w:style>
  <w:style w:type="character" w:styleId="PageNumber">
    <w:name w:val="page number"/>
    <w:basedOn w:val="DefaultParagraphFont"/>
  </w:style>
  <w:style w:type="paragraph" w:styleId="BalloonText">
    <w:name w:val="Balloon Text"/>
    <w:basedOn w:val="Normal"/>
    <w:semiHidden/>
    <w:rsid w:val="0008305B"/>
    <w:rPr>
      <w:rFonts w:ascii="Tahoma" w:hAnsi="Tahoma" w:cs="Tahoma"/>
      <w:sz w:val="16"/>
      <w:szCs w:val="16"/>
    </w:rPr>
  </w:style>
  <w:style w:type="paragraph" w:customStyle="1" w:styleId="MainHeading">
    <w:name w:val="Main Heading"/>
    <w:uiPriority w:val="99"/>
    <w:rsid w:val="002547E9"/>
    <w:pPr>
      <w:widowControl w:val="0"/>
      <w:autoSpaceDE w:val="0"/>
      <w:autoSpaceDN w:val="0"/>
      <w:adjustRightInd w:val="0"/>
    </w:pPr>
    <w:rPr>
      <w:rFonts w:ascii="Helvetica" w:hAnsi="Helvetica"/>
      <w:sz w:val="24"/>
      <w:szCs w:val="24"/>
    </w:rPr>
  </w:style>
  <w:style w:type="character" w:styleId="CommentReference">
    <w:name w:val="annotation reference"/>
    <w:rsid w:val="007A13B4"/>
    <w:rPr>
      <w:sz w:val="18"/>
      <w:szCs w:val="18"/>
    </w:rPr>
  </w:style>
  <w:style w:type="paragraph" w:styleId="CommentText">
    <w:name w:val="annotation text"/>
    <w:basedOn w:val="Normal"/>
    <w:link w:val="CommentTextChar"/>
    <w:rsid w:val="007A13B4"/>
    <w:rPr>
      <w:lang w:val="x-none" w:eastAsia="x-none"/>
    </w:rPr>
  </w:style>
  <w:style w:type="character" w:customStyle="1" w:styleId="CommentTextChar">
    <w:name w:val="Comment Text Char"/>
    <w:link w:val="CommentText"/>
    <w:rsid w:val="007A13B4"/>
    <w:rPr>
      <w:sz w:val="24"/>
      <w:szCs w:val="24"/>
    </w:rPr>
  </w:style>
  <w:style w:type="paragraph" w:styleId="CommentSubject">
    <w:name w:val="annotation subject"/>
    <w:basedOn w:val="CommentText"/>
    <w:next w:val="CommentText"/>
    <w:link w:val="CommentSubjectChar"/>
    <w:rsid w:val="007A13B4"/>
    <w:rPr>
      <w:b/>
      <w:bCs/>
    </w:rPr>
  </w:style>
  <w:style w:type="character" w:customStyle="1" w:styleId="CommentSubjectChar">
    <w:name w:val="Comment Subject Char"/>
    <w:link w:val="CommentSubject"/>
    <w:rsid w:val="007A13B4"/>
    <w:rPr>
      <w:b/>
      <w:bCs/>
      <w:sz w:val="24"/>
      <w:szCs w:val="24"/>
    </w:rPr>
  </w:style>
  <w:style w:type="paragraph" w:customStyle="1" w:styleId="StyleGuideHeading1">
    <w:name w:val="Style Guide Heading 1"/>
    <w:basedOn w:val="Normal"/>
    <w:rsid w:val="00F94743"/>
    <w:pPr>
      <w:keepNext/>
      <w:pBdr>
        <w:top w:val="thinThickSmallGap" w:sz="12" w:space="1" w:color="auto"/>
        <w:bottom w:val="thickThinSmallGap" w:sz="12" w:space="1" w:color="auto"/>
      </w:pBdr>
      <w:shd w:val="clear" w:color="auto" w:fill="F3F3F3"/>
      <w:spacing w:before="180" w:after="180"/>
      <w:jc w:val="center"/>
    </w:pPr>
    <w:rPr>
      <w:rFonts w:ascii="Arial Bold" w:hAnsi="Arial Bold"/>
      <w:b/>
      <w:caps/>
      <w:sz w:val="32"/>
      <w:szCs w:val="32"/>
    </w:rPr>
  </w:style>
  <w:style w:type="paragraph" w:customStyle="1" w:styleId="StyleGuideHeading2">
    <w:name w:val="Style Guide Heading 2"/>
    <w:basedOn w:val="Normal"/>
    <w:rsid w:val="00F94743"/>
    <w:pPr>
      <w:keepNext/>
      <w:pBdr>
        <w:bottom w:val="single" w:sz="4" w:space="1" w:color="auto"/>
      </w:pBdr>
      <w:spacing w:before="180" w:after="180"/>
    </w:pPr>
    <w:rPr>
      <w:rFonts w:ascii="Arial" w:hAnsi="Arial"/>
      <w:b/>
      <w:smallCaps/>
      <w:sz w:val="28"/>
      <w:szCs w:val="28"/>
    </w:rPr>
  </w:style>
  <w:style w:type="paragraph" w:customStyle="1" w:styleId="StyleGuideHeading3">
    <w:name w:val="Style Guide Heading 3"/>
    <w:basedOn w:val="Normal"/>
    <w:rsid w:val="00F94743"/>
    <w:pPr>
      <w:shd w:val="clear" w:color="auto" w:fill="F3F3F3"/>
      <w:spacing w:before="120"/>
    </w:pPr>
    <w:rPr>
      <w:rFonts w:ascii="Arial" w:hAnsi="Arial"/>
      <w:b/>
      <w:i/>
      <w:szCs w:val="28"/>
    </w:rPr>
  </w:style>
  <w:style w:type="paragraph" w:customStyle="1" w:styleId="StyleGuideTableHeading1">
    <w:name w:val="Style Guide Table Heading 1"/>
    <w:basedOn w:val="Normal"/>
    <w:rsid w:val="00F94743"/>
    <w:pPr>
      <w:spacing w:before="60" w:after="60"/>
      <w:jc w:val="center"/>
    </w:pPr>
    <w:rPr>
      <w:rFonts w:ascii="Arial" w:hAnsi="Arial" w:cs="Arial"/>
      <w:b/>
    </w:rPr>
  </w:style>
  <w:style w:type="paragraph" w:customStyle="1" w:styleId="StyleGuideTableHeading2">
    <w:name w:val="Style Guide Table Heading 2"/>
    <w:basedOn w:val="Normal"/>
    <w:rsid w:val="00F94743"/>
    <w:pPr>
      <w:spacing w:before="120" w:after="120"/>
    </w:pPr>
    <w:rPr>
      <w:b/>
      <w:szCs w:val="20"/>
    </w:rPr>
  </w:style>
  <w:style w:type="paragraph" w:customStyle="1" w:styleId="StyleGuideBullets">
    <w:name w:val="Style Guide Bullets"/>
    <w:basedOn w:val="Normal"/>
    <w:rsid w:val="00F94743"/>
    <w:pPr>
      <w:numPr>
        <w:numId w:val="5"/>
      </w:numPr>
      <w:spacing w:after="60"/>
    </w:pPr>
    <w:rPr>
      <w:szCs w:val="20"/>
    </w:rPr>
  </w:style>
  <w:style w:type="character" w:styleId="Strong">
    <w:name w:val="Strong"/>
    <w:qFormat/>
    <w:rsid w:val="0031536A"/>
    <w:rPr>
      <w:b/>
      <w:bCs/>
    </w:rPr>
  </w:style>
  <w:style w:type="paragraph" w:customStyle="1" w:styleId="WSPHeading1">
    <w:name w:val="WSP Heading 1"/>
    <w:basedOn w:val="Heading1"/>
    <w:rsid w:val="00D1698B"/>
    <w:rPr>
      <w:rFonts w:ascii="Verdana" w:hAnsi="Verdana"/>
      <w:bCs w:val="0"/>
      <w:kern w:val="0"/>
      <w:sz w:val="24"/>
      <w:szCs w:val="24"/>
      <w:u w:val="single"/>
    </w:rPr>
  </w:style>
  <w:style w:type="paragraph" w:customStyle="1" w:styleId="WSPHeading2">
    <w:name w:val="WSP Heading 2"/>
    <w:basedOn w:val="WSPHeading1"/>
    <w:rsid w:val="00D1698B"/>
    <w:rPr>
      <w:b w:val="0"/>
      <w:u w:val="none"/>
    </w:rPr>
  </w:style>
  <w:style w:type="paragraph" w:customStyle="1" w:styleId="NumberedWSPHeading1">
    <w:name w:val="Numbered WSP Heading 1"/>
    <w:basedOn w:val="Normal"/>
    <w:next w:val="Normal"/>
    <w:rsid w:val="00D1698B"/>
    <w:pPr>
      <w:keepNext/>
      <w:spacing w:before="240" w:after="60"/>
      <w:outlineLvl w:val="0"/>
    </w:pPr>
    <w:rPr>
      <w:rFonts w:ascii="Verdana" w:hAnsi="Verdana" w:cs="Arial"/>
      <w:b/>
      <w:szCs w:val="28"/>
      <w:u w:val="single"/>
    </w:rPr>
  </w:style>
  <w:style w:type="paragraph" w:customStyle="1" w:styleId="NumberedWSPHeading2">
    <w:name w:val="Numbered WSP Heading 2"/>
    <w:basedOn w:val="NumberedWSPHeading1"/>
    <w:next w:val="Normal"/>
    <w:autoRedefine/>
    <w:rsid w:val="00D1698B"/>
    <w:pPr>
      <w:numPr>
        <w:numId w:val="8"/>
      </w:numPr>
    </w:pPr>
    <w:rPr>
      <w:u w:val="none"/>
    </w:rPr>
  </w:style>
  <w:style w:type="character" w:customStyle="1" w:styleId="Heading4Char">
    <w:name w:val="Heading 4 Char"/>
    <w:link w:val="Heading4"/>
    <w:semiHidden/>
    <w:locked/>
    <w:rsid w:val="001C5BB3"/>
    <w:rPr>
      <w:i/>
      <w:iCs/>
      <w:sz w:val="14"/>
      <w:szCs w:val="14"/>
      <w:lang w:val="en-US" w:eastAsia="en-US" w:bidi="ar-SA"/>
    </w:rPr>
  </w:style>
  <w:style w:type="paragraph" w:customStyle="1" w:styleId="ColorfulShading-Accent11">
    <w:name w:val="Colorful Shading - Accent 11"/>
    <w:hidden/>
    <w:uiPriority w:val="99"/>
    <w:semiHidden/>
    <w:rsid w:val="00A224D8"/>
    <w:rPr>
      <w:sz w:val="24"/>
      <w:szCs w:val="24"/>
    </w:rPr>
  </w:style>
  <w:style w:type="paragraph" w:customStyle="1" w:styleId="ColorfulList-Accent11">
    <w:name w:val="Colorful List - Accent 11"/>
    <w:basedOn w:val="Normal"/>
    <w:uiPriority w:val="34"/>
    <w:qFormat/>
    <w:rsid w:val="00FB68D1"/>
    <w:pPr>
      <w:ind w:left="720"/>
      <w:contextualSpacing/>
    </w:pPr>
  </w:style>
  <w:style w:type="paragraph" w:styleId="Revision">
    <w:name w:val="Revision"/>
    <w:hidden/>
    <w:uiPriority w:val="99"/>
    <w:semiHidden/>
    <w:rsid w:val="00770CE4"/>
    <w:rPr>
      <w:sz w:val="24"/>
      <w:szCs w:val="24"/>
    </w:rPr>
  </w:style>
  <w:style w:type="paragraph" w:customStyle="1" w:styleId="a">
    <w:name w:val="_"/>
    <w:basedOn w:val="Normal"/>
    <w:rsid w:val="00291CF3"/>
    <w:pPr>
      <w:widowControl w:val="0"/>
    </w:pPr>
  </w:style>
  <w:style w:type="character" w:customStyle="1" w:styleId="HeaderChar">
    <w:name w:val="Header Char"/>
    <w:basedOn w:val="DefaultParagraphFont"/>
    <w:link w:val="Header"/>
    <w:rsid w:val="0043394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5E8"/>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qFormat/>
    <w:rsid w:val="00D1698B"/>
    <w:pPr>
      <w:keepNext/>
      <w:numPr>
        <w:numId w:val="6"/>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widowControl w:val="0"/>
      <w:tabs>
        <w:tab w:val="left" w:pos="-1080"/>
        <w:tab w:val="left" w:pos="-720"/>
        <w:tab w:val="left" w:pos="0"/>
        <w:tab w:val="left" w:pos="360"/>
        <w:tab w:val="left" w:pos="1440"/>
      </w:tabs>
      <w:outlineLvl w:val="1"/>
    </w:pPr>
    <w:rPr>
      <w:b/>
      <w:bCs/>
    </w:rPr>
  </w:style>
  <w:style w:type="paragraph" w:styleId="Heading3">
    <w:name w:val="heading 3"/>
    <w:basedOn w:val="Normal"/>
    <w:next w:val="Normal"/>
    <w:qFormat/>
    <w:pPr>
      <w:keepNext/>
      <w:widowControl w:val="0"/>
      <w:tabs>
        <w:tab w:val="center" w:pos="4680"/>
      </w:tabs>
      <w:jc w:val="center"/>
      <w:outlineLvl w:val="2"/>
    </w:pPr>
    <w:rPr>
      <w:b/>
      <w:bCs/>
    </w:rPr>
  </w:style>
  <w:style w:type="paragraph" w:styleId="Heading4">
    <w:name w:val="heading 4"/>
    <w:basedOn w:val="Normal"/>
    <w:next w:val="Normal"/>
    <w:link w:val="Heading4Char"/>
    <w:qFormat/>
    <w:pPr>
      <w:keepNext/>
      <w:widowControl w:val="0"/>
      <w:tabs>
        <w:tab w:val="center" w:pos="4680"/>
      </w:tabs>
      <w:jc w:val="center"/>
      <w:outlineLvl w:val="3"/>
    </w:pPr>
    <w:rPr>
      <w:i/>
      <w:iCs/>
      <w:sz w:val="14"/>
      <w:szCs w:val="14"/>
    </w:rPr>
  </w:style>
  <w:style w:type="character" w:default="1" w:styleId="DefaultParagraphFont">
    <w:name w:val="Default Paragraph Font"/>
    <w:uiPriority w:val="1"/>
    <w:semiHidden/>
    <w:unhideWhenUsed/>
    <w:rsid w:val="000E75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75E8"/>
  </w:style>
  <w:style w:type="paragraph" w:styleId="Header">
    <w:name w:val="header"/>
    <w:basedOn w:val="Normal"/>
    <w:link w:val="HeaderChar"/>
    <w:pPr>
      <w:jc w:val="center"/>
    </w:pPr>
  </w:style>
  <w:style w:type="paragraph" w:styleId="Footer">
    <w:name w:val="footer"/>
    <w:basedOn w:val="Normal"/>
    <w:pPr>
      <w:tabs>
        <w:tab w:val="right" w:pos="9360"/>
      </w:tabs>
    </w:pPr>
  </w:style>
  <w:style w:type="paragraph" w:customStyle="1" w:styleId="Masthead">
    <w:name w:val="Masthead"/>
    <w:basedOn w:val="Normal"/>
    <w:pPr>
      <w:jc w:val="center"/>
    </w:pPr>
    <w:rPr>
      <w:b/>
      <w:bCs/>
      <w:caps/>
    </w:rPr>
  </w:style>
  <w:style w:type="paragraph" w:customStyle="1" w:styleId="MastheadInfo">
    <w:name w:val="Masthead Info"/>
    <w:basedOn w:val="Normal"/>
    <w:pPr>
      <w:tabs>
        <w:tab w:val="left" w:pos="2880"/>
      </w:tabs>
      <w:ind w:left="2880" w:hanging="2880"/>
    </w:pPr>
  </w:style>
  <w:style w:type="paragraph" w:customStyle="1" w:styleId="MainHeadings">
    <w:name w:val="Main Headings"/>
    <w:basedOn w:val="Normal"/>
    <w:next w:val="Normal"/>
    <w:pPr>
      <w:keepNext/>
      <w:widowControl w:val="0"/>
      <w:spacing w:before="240"/>
    </w:pPr>
    <w:rPr>
      <w:b/>
      <w:bCs/>
      <w:caps/>
    </w:rPr>
  </w:style>
  <w:style w:type="paragraph" w:customStyle="1" w:styleId="ECNoteHeadings">
    <w:name w:val="EC &amp; Note Headings"/>
    <w:basedOn w:val="Normal"/>
    <w:next w:val="Normal"/>
    <w:pPr>
      <w:keepNext/>
    </w:pPr>
    <w:rPr>
      <w:b/>
      <w:bCs/>
    </w:rPr>
  </w:style>
  <w:style w:type="character" w:styleId="PageNumber">
    <w:name w:val="page number"/>
    <w:basedOn w:val="DefaultParagraphFont"/>
  </w:style>
  <w:style w:type="paragraph" w:styleId="BalloonText">
    <w:name w:val="Balloon Text"/>
    <w:basedOn w:val="Normal"/>
    <w:semiHidden/>
    <w:rsid w:val="0008305B"/>
    <w:rPr>
      <w:rFonts w:ascii="Tahoma" w:hAnsi="Tahoma" w:cs="Tahoma"/>
      <w:sz w:val="16"/>
      <w:szCs w:val="16"/>
    </w:rPr>
  </w:style>
  <w:style w:type="paragraph" w:customStyle="1" w:styleId="MainHeading">
    <w:name w:val="Main Heading"/>
    <w:uiPriority w:val="99"/>
    <w:rsid w:val="002547E9"/>
    <w:pPr>
      <w:widowControl w:val="0"/>
      <w:autoSpaceDE w:val="0"/>
      <w:autoSpaceDN w:val="0"/>
      <w:adjustRightInd w:val="0"/>
    </w:pPr>
    <w:rPr>
      <w:rFonts w:ascii="Helvetica" w:hAnsi="Helvetica"/>
      <w:sz w:val="24"/>
      <w:szCs w:val="24"/>
    </w:rPr>
  </w:style>
  <w:style w:type="character" w:styleId="CommentReference">
    <w:name w:val="annotation reference"/>
    <w:rsid w:val="007A13B4"/>
    <w:rPr>
      <w:sz w:val="18"/>
      <w:szCs w:val="18"/>
    </w:rPr>
  </w:style>
  <w:style w:type="paragraph" w:styleId="CommentText">
    <w:name w:val="annotation text"/>
    <w:basedOn w:val="Normal"/>
    <w:link w:val="CommentTextChar"/>
    <w:rsid w:val="007A13B4"/>
    <w:rPr>
      <w:lang w:val="x-none" w:eastAsia="x-none"/>
    </w:rPr>
  </w:style>
  <w:style w:type="character" w:customStyle="1" w:styleId="CommentTextChar">
    <w:name w:val="Comment Text Char"/>
    <w:link w:val="CommentText"/>
    <w:rsid w:val="007A13B4"/>
    <w:rPr>
      <w:sz w:val="24"/>
      <w:szCs w:val="24"/>
    </w:rPr>
  </w:style>
  <w:style w:type="paragraph" w:styleId="CommentSubject">
    <w:name w:val="annotation subject"/>
    <w:basedOn w:val="CommentText"/>
    <w:next w:val="CommentText"/>
    <w:link w:val="CommentSubjectChar"/>
    <w:rsid w:val="007A13B4"/>
    <w:rPr>
      <w:b/>
      <w:bCs/>
    </w:rPr>
  </w:style>
  <w:style w:type="character" w:customStyle="1" w:styleId="CommentSubjectChar">
    <w:name w:val="Comment Subject Char"/>
    <w:link w:val="CommentSubject"/>
    <w:rsid w:val="007A13B4"/>
    <w:rPr>
      <w:b/>
      <w:bCs/>
      <w:sz w:val="24"/>
      <w:szCs w:val="24"/>
    </w:rPr>
  </w:style>
  <w:style w:type="paragraph" w:customStyle="1" w:styleId="StyleGuideHeading1">
    <w:name w:val="Style Guide Heading 1"/>
    <w:basedOn w:val="Normal"/>
    <w:rsid w:val="00F94743"/>
    <w:pPr>
      <w:keepNext/>
      <w:pBdr>
        <w:top w:val="thinThickSmallGap" w:sz="12" w:space="1" w:color="auto"/>
        <w:bottom w:val="thickThinSmallGap" w:sz="12" w:space="1" w:color="auto"/>
      </w:pBdr>
      <w:shd w:val="clear" w:color="auto" w:fill="F3F3F3"/>
      <w:spacing w:before="180" w:after="180"/>
      <w:jc w:val="center"/>
    </w:pPr>
    <w:rPr>
      <w:rFonts w:ascii="Arial Bold" w:hAnsi="Arial Bold"/>
      <w:b/>
      <w:caps/>
      <w:sz w:val="32"/>
      <w:szCs w:val="32"/>
    </w:rPr>
  </w:style>
  <w:style w:type="paragraph" w:customStyle="1" w:styleId="StyleGuideHeading2">
    <w:name w:val="Style Guide Heading 2"/>
    <w:basedOn w:val="Normal"/>
    <w:rsid w:val="00F94743"/>
    <w:pPr>
      <w:keepNext/>
      <w:pBdr>
        <w:bottom w:val="single" w:sz="4" w:space="1" w:color="auto"/>
      </w:pBdr>
      <w:spacing w:before="180" w:after="180"/>
    </w:pPr>
    <w:rPr>
      <w:rFonts w:ascii="Arial" w:hAnsi="Arial"/>
      <w:b/>
      <w:smallCaps/>
      <w:sz w:val="28"/>
      <w:szCs w:val="28"/>
    </w:rPr>
  </w:style>
  <w:style w:type="paragraph" w:customStyle="1" w:styleId="StyleGuideHeading3">
    <w:name w:val="Style Guide Heading 3"/>
    <w:basedOn w:val="Normal"/>
    <w:rsid w:val="00F94743"/>
    <w:pPr>
      <w:shd w:val="clear" w:color="auto" w:fill="F3F3F3"/>
      <w:spacing w:before="120"/>
    </w:pPr>
    <w:rPr>
      <w:rFonts w:ascii="Arial" w:hAnsi="Arial"/>
      <w:b/>
      <w:i/>
      <w:szCs w:val="28"/>
    </w:rPr>
  </w:style>
  <w:style w:type="paragraph" w:customStyle="1" w:styleId="StyleGuideTableHeading1">
    <w:name w:val="Style Guide Table Heading 1"/>
    <w:basedOn w:val="Normal"/>
    <w:rsid w:val="00F94743"/>
    <w:pPr>
      <w:spacing w:before="60" w:after="60"/>
      <w:jc w:val="center"/>
    </w:pPr>
    <w:rPr>
      <w:rFonts w:ascii="Arial" w:hAnsi="Arial" w:cs="Arial"/>
      <w:b/>
    </w:rPr>
  </w:style>
  <w:style w:type="paragraph" w:customStyle="1" w:styleId="StyleGuideTableHeading2">
    <w:name w:val="Style Guide Table Heading 2"/>
    <w:basedOn w:val="Normal"/>
    <w:rsid w:val="00F94743"/>
    <w:pPr>
      <w:spacing w:before="120" w:after="120"/>
    </w:pPr>
    <w:rPr>
      <w:b/>
      <w:szCs w:val="20"/>
    </w:rPr>
  </w:style>
  <w:style w:type="paragraph" w:customStyle="1" w:styleId="StyleGuideBullets">
    <w:name w:val="Style Guide Bullets"/>
    <w:basedOn w:val="Normal"/>
    <w:rsid w:val="00F94743"/>
    <w:pPr>
      <w:numPr>
        <w:numId w:val="5"/>
      </w:numPr>
      <w:spacing w:after="60"/>
    </w:pPr>
    <w:rPr>
      <w:szCs w:val="20"/>
    </w:rPr>
  </w:style>
  <w:style w:type="character" w:styleId="Strong">
    <w:name w:val="Strong"/>
    <w:qFormat/>
    <w:rsid w:val="0031536A"/>
    <w:rPr>
      <w:b/>
      <w:bCs/>
    </w:rPr>
  </w:style>
  <w:style w:type="paragraph" w:customStyle="1" w:styleId="WSPHeading1">
    <w:name w:val="WSP Heading 1"/>
    <w:basedOn w:val="Heading1"/>
    <w:rsid w:val="00D1698B"/>
    <w:rPr>
      <w:rFonts w:ascii="Verdana" w:hAnsi="Verdana"/>
      <w:bCs w:val="0"/>
      <w:kern w:val="0"/>
      <w:sz w:val="24"/>
      <w:szCs w:val="24"/>
      <w:u w:val="single"/>
    </w:rPr>
  </w:style>
  <w:style w:type="paragraph" w:customStyle="1" w:styleId="WSPHeading2">
    <w:name w:val="WSP Heading 2"/>
    <w:basedOn w:val="WSPHeading1"/>
    <w:rsid w:val="00D1698B"/>
    <w:rPr>
      <w:b w:val="0"/>
      <w:u w:val="none"/>
    </w:rPr>
  </w:style>
  <w:style w:type="paragraph" w:customStyle="1" w:styleId="NumberedWSPHeading1">
    <w:name w:val="Numbered WSP Heading 1"/>
    <w:basedOn w:val="Normal"/>
    <w:next w:val="Normal"/>
    <w:rsid w:val="00D1698B"/>
    <w:pPr>
      <w:keepNext/>
      <w:spacing w:before="240" w:after="60"/>
      <w:outlineLvl w:val="0"/>
    </w:pPr>
    <w:rPr>
      <w:rFonts w:ascii="Verdana" w:hAnsi="Verdana" w:cs="Arial"/>
      <w:b/>
      <w:szCs w:val="28"/>
      <w:u w:val="single"/>
    </w:rPr>
  </w:style>
  <w:style w:type="paragraph" w:customStyle="1" w:styleId="NumberedWSPHeading2">
    <w:name w:val="Numbered WSP Heading 2"/>
    <w:basedOn w:val="NumberedWSPHeading1"/>
    <w:next w:val="Normal"/>
    <w:autoRedefine/>
    <w:rsid w:val="00D1698B"/>
    <w:pPr>
      <w:numPr>
        <w:numId w:val="8"/>
      </w:numPr>
    </w:pPr>
    <w:rPr>
      <w:u w:val="none"/>
    </w:rPr>
  </w:style>
  <w:style w:type="character" w:customStyle="1" w:styleId="Heading4Char">
    <w:name w:val="Heading 4 Char"/>
    <w:link w:val="Heading4"/>
    <w:semiHidden/>
    <w:locked/>
    <w:rsid w:val="001C5BB3"/>
    <w:rPr>
      <w:i/>
      <w:iCs/>
      <w:sz w:val="14"/>
      <w:szCs w:val="14"/>
      <w:lang w:val="en-US" w:eastAsia="en-US" w:bidi="ar-SA"/>
    </w:rPr>
  </w:style>
  <w:style w:type="paragraph" w:customStyle="1" w:styleId="ColorfulShading-Accent11">
    <w:name w:val="Colorful Shading - Accent 11"/>
    <w:hidden/>
    <w:uiPriority w:val="99"/>
    <w:semiHidden/>
    <w:rsid w:val="00A224D8"/>
    <w:rPr>
      <w:sz w:val="24"/>
      <w:szCs w:val="24"/>
    </w:rPr>
  </w:style>
  <w:style w:type="paragraph" w:customStyle="1" w:styleId="ColorfulList-Accent11">
    <w:name w:val="Colorful List - Accent 11"/>
    <w:basedOn w:val="Normal"/>
    <w:uiPriority w:val="34"/>
    <w:qFormat/>
    <w:rsid w:val="00FB68D1"/>
    <w:pPr>
      <w:ind w:left="720"/>
      <w:contextualSpacing/>
    </w:pPr>
  </w:style>
  <w:style w:type="paragraph" w:styleId="Revision">
    <w:name w:val="Revision"/>
    <w:hidden/>
    <w:uiPriority w:val="99"/>
    <w:semiHidden/>
    <w:rsid w:val="00770CE4"/>
    <w:rPr>
      <w:sz w:val="24"/>
      <w:szCs w:val="24"/>
    </w:rPr>
  </w:style>
  <w:style w:type="paragraph" w:customStyle="1" w:styleId="a">
    <w:name w:val="_"/>
    <w:basedOn w:val="Normal"/>
    <w:rsid w:val="00291CF3"/>
    <w:pPr>
      <w:widowControl w:val="0"/>
    </w:pPr>
  </w:style>
  <w:style w:type="character" w:customStyle="1" w:styleId="HeaderChar">
    <w:name w:val="Header Char"/>
    <w:basedOn w:val="DefaultParagraphFont"/>
    <w:link w:val="Header"/>
    <w:rsid w:val="0043394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457639">
      <w:bodyDiv w:val="1"/>
      <w:marLeft w:val="0"/>
      <w:marRight w:val="0"/>
      <w:marTop w:val="0"/>
      <w:marBottom w:val="0"/>
      <w:divBdr>
        <w:top w:val="none" w:sz="0" w:space="0" w:color="auto"/>
        <w:left w:val="none" w:sz="0" w:space="0" w:color="auto"/>
        <w:bottom w:val="none" w:sz="0" w:space="0" w:color="auto"/>
        <w:right w:val="none" w:sz="0" w:space="0" w:color="auto"/>
      </w:divBdr>
    </w:div>
    <w:div w:id="1058672830">
      <w:bodyDiv w:val="1"/>
      <w:marLeft w:val="0"/>
      <w:marRight w:val="0"/>
      <w:marTop w:val="0"/>
      <w:marBottom w:val="0"/>
      <w:divBdr>
        <w:top w:val="none" w:sz="0" w:space="0" w:color="auto"/>
        <w:left w:val="none" w:sz="0" w:space="0" w:color="auto"/>
        <w:bottom w:val="none" w:sz="0" w:space="0" w:color="auto"/>
        <w:right w:val="none" w:sz="0" w:space="0" w:color="auto"/>
      </w:divBdr>
    </w:div>
    <w:div w:id="208772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cprit.state.tx.us/grants-proces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6C1354908B42F9BA3B549577253B8F"/>
        <w:category>
          <w:name w:val="General"/>
          <w:gallery w:val="placeholder"/>
        </w:category>
        <w:types>
          <w:type w:val="bbPlcHdr"/>
        </w:types>
        <w:behaviors>
          <w:behavior w:val="content"/>
        </w:behaviors>
        <w:guid w:val="{61000C2E-E215-425B-BFCB-B07BBD68F3C6}"/>
      </w:docPartPr>
      <w:docPartBody>
        <w:p w:rsidR="004458AF" w:rsidRDefault="00D212B4" w:rsidP="00D212B4">
          <w:pPr>
            <w:pStyle w:val="7C6C1354908B42F9BA3B549577253B8F"/>
          </w:pPr>
          <w:r w:rsidRPr="004E6EB0">
            <w:rPr>
              <w:rStyle w:val="PlaceholderText"/>
            </w:rPr>
            <w:t>Click here to enter text.</w:t>
          </w:r>
        </w:p>
      </w:docPartBody>
    </w:docPart>
    <w:docPart>
      <w:docPartPr>
        <w:name w:val="642FBB357B0E4E5A912C957F2BF26E2C"/>
        <w:category>
          <w:name w:val="General"/>
          <w:gallery w:val="placeholder"/>
        </w:category>
        <w:types>
          <w:type w:val="bbPlcHdr"/>
        </w:types>
        <w:behaviors>
          <w:behavior w:val="content"/>
        </w:behaviors>
        <w:guid w:val="{A558448A-ED85-4A7A-98CD-65C607FF1160}"/>
      </w:docPartPr>
      <w:docPartBody>
        <w:p w:rsidR="00D537C0" w:rsidRDefault="004458AF" w:rsidP="004458AF">
          <w:pPr>
            <w:pStyle w:val="642FBB357B0E4E5A912C957F2BF26E2C"/>
          </w:pPr>
          <w:r w:rsidRPr="004E6EB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B4"/>
    <w:rsid w:val="00293301"/>
    <w:rsid w:val="004458AF"/>
    <w:rsid w:val="009018EC"/>
    <w:rsid w:val="00A535EA"/>
    <w:rsid w:val="00CD60E5"/>
    <w:rsid w:val="00D212B4"/>
    <w:rsid w:val="00D5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8AF"/>
    <w:rPr>
      <w:color w:val="808080"/>
    </w:rPr>
  </w:style>
  <w:style w:type="paragraph" w:customStyle="1" w:styleId="7C6C1354908B42F9BA3B549577253B8F">
    <w:name w:val="7C6C1354908B42F9BA3B549577253B8F"/>
    <w:rsid w:val="00D212B4"/>
  </w:style>
  <w:style w:type="paragraph" w:customStyle="1" w:styleId="642FBB357B0E4E5A912C957F2BF26E2C">
    <w:name w:val="642FBB357B0E4E5A912C957F2BF26E2C"/>
    <w:rsid w:val="004458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8AF"/>
    <w:rPr>
      <w:color w:val="808080"/>
    </w:rPr>
  </w:style>
  <w:style w:type="paragraph" w:customStyle="1" w:styleId="7C6C1354908B42F9BA3B549577253B8F">
    <w:name w:val="7C6C1354908B42F9BA3B549577253B8F"/>
    <w:rsid w:val="00D212B4"/>
  </w:style>
  <w:style w:type="paragraph" w:customStyle="1" w:styleId="642FBB357B0E4E5A912C957F2BF26E2C">
    <w:name w:val="642FBB357B0E4E5A912C957F2BF26E2C"/>
    <w:rsid w:val="00445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29A4E0560C2B4DA68DE3E8C04295BE" ma:contentTypeVersion="3" ma:contentTypeDescription="Create a new document." ma:contentTypeScope="" ma:versionID="89dd87581c5c203ee5a610f15c3a0010">
  <xsd:schema xmlns:xsd="http://www.w3.org/2001/XMLSchema" xmlns:p="http://schemas.microsoft.com/office/2006/metadata/properties" xmlns:ns2="e76f290f-6648-4595-8c69-408c06231510" targetNamespace="http://schemas.microsoft.com/office/2006/metadata/properties" ma:root="true" ma:fieldsID="3f2ede3ddbd19a02268d74b23f9826e2" ns2:_="">
    <xsd:import namespace="e76f290f-6648-4595-8c69-408c06231510"/>
    <xsd:element name="properties">
      <xsd:complexType>
        <xsd:sequence>
          <xsd:element name="documentManagement">
            <xsd:complexType>
              <xsd:all>
                <xsd:element ref="ns2:EPMLiveListConfig" minOccurs="0"/>
              </xsd:all>
            </xsd:complexType>
          </xsd:element>
        </xsd:sequence>
      </xsd:complexType>
    </xsd:element>
  </xsd:schema>
  <xsd:schema xmlns:xsd="http://www.w3.org/2001/XMLSchema" xmlns:dms="http://schemas.microsoft.com/office/2006/documentManagement/types" targetNamespace="e76f290f-6648-4595-8c69-408c06231510" elementFormDefault="qualified">
    <xsd:import namespace="http://schemas.microsoft.com/office/2006/documentManagement/types"/>
    <xsd:element name="EPMLiveListConfig" ma:index="8" nillable="true" ma:displayName="EPMLiveListConfig" ma:hidden="true" ma:internalName="EPMLiveListConfig">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PMLiveListConfig xmlns="e76f290f-6648-4595-8c69-408c06231510"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FA03E-C953-48E7-ACA6-B198089D5937}">
  <ds:schemaRefs>
    <ds:schemaRef ds:uri="http://schemas.microsoft.com/sharepoint/v3/contenttype/forms"/>
  </ds:schemaRefs>
</ds:datastoreItem>
</file>

<file path=customXml/itemProps2.xml><?xml version="1.0" encoding="utf-8"?>
<ds:datastoreItem xmlns:ds="http://schemas.openxmlformats.org/officeDocument/2006/customXml" ds:itemID="{BBDC1DCF-CB72-4666-B3ED-720055707137}">
  <ds:schemaRefs>
    <ds:schemaRef ds:uri="http://schemas.microsoft.com/office/2006/metadata/longProperties"/>
  </ds:schemaRefs>
</ds:datastoreItem>
</file>

<file path=customXml/itemProps3.xml><?xml version="1.0" encoding="utf-8"?>
<ds:datastoreItem xmlns:ds="http://schemas.openxmlformats.org/officeDocument/2006/customXml" ds:itemID="{8B876ADB-D1AC-4460-BBC2-918F293DD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f290f-6648-4595-8c69-408c0623151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F5C2ECF-1B6D-48F3-A9DB-E5284D9C882B}">
  <ds:schemaRefs>
    <ds:schemaRef ds:uri="http://schemas.microsoft.com/office/2006/metadata/properties"/>
    <ds:schemaRef ds:uri="http://schemas.microsoft.com/office/infopath/2007/PartnerControls"/>
    <ds:schemaRef ds:uri="e76f290f-6648-4595-8c69-408c06231510"/>
  </ds:schemaRefs>
</ds:datastoreItem>
</file>

<file path=customXml/itemProps5.xml><?xml version="1.0" encoding="utf-8"?>
<ds:datastoreItem xmlns:ds="http://schemas.openxmlformats.org/officeDocument/2006/customXml" ds:itemID="{C1DE5431-05A3-4247-A763-64A9B72DA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A4EDBF1E</Template>
  <TotalTime>131</TotalTime>
  <Pages>9</Pages>
  <Words>1329</Words>
  <Characters>8989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CANCER PREVENTION AND RESEARCH INSTITUTE OF TEXAS</vt:lpstr>
    </vt:vector>
  </TitlesOfParts>
  <Company>SRA International</Company>
  <LinksUpToDate>false</LinksUpToDate>
  <CharactersWithSpaces>10298</CharactersWithSpaces>
  <SharedDoc>false</SharedDoc>
  <HyperlinkBase/>
  <HLinks>
    <vt:vector size="6" baseType="variant">
      <vt:variant>
        <vt:i4>2949246</vt:i4>
      </vt:variant>
      <vt:variant>
        <vt:i4>0</vt:i4>
      </vt:variant>
      <vt:variant>
        <vt:i4>0</vt:i4>
      </vt:variant>
      <vt:variant>
        <vt:i4>5</vt:i4>
      </vt:variant>
      <vt:variant>
        <vt:lpwstr>http://www.cprit.state.tx.us/grants-process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PREVENTION AND RESEARCH INSTITUTE OF TEXAS</dc:title>
  <dc:creator>Lydia Skloven</dc:creator>
  <cp:lastModifiedBy>Henson, Craig</cp:lastModifiedBy>
  <cp:revision>31</cp:revision>
  <cp:lastPrinted>2010-10-14T13:30:00Z</cp:lastPrinted>
  <dcterms:created xsi:type="dcterms:W3CDTF">2017-10-24T13:37:00Z</dcterms:created>
  <dcterms:modified xsi:type="dcterms:W3CDTF">2017-12-01T23:26:00Z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46DZ55T5WMZZ-126-27371</vt:lpwstr>
  </property>
  <property fmtid="{D5CDD505-2E9C-101B-9397-08002B2CF9AE}" pid="3" name="_dlc_DocIdItemGuid">
    <vt:lpwstr>ac5fc6e6-28a7-4a45-af9f-ad26149a1d33</vt:lpwstr>
  </property>
  <property fmtid="{D5CDD505-2E9C-101B-9397-08002B2CF9AE}" pid="4" name="_dlc_DocIdUrl">
    <vt:lpwstr>https://teams.sranet.sra.com/project/prsm/projects/newmarkets/CPRIT/_layouts/DocIdRedir.aspx?ID=46DZ55T5WMZZ-126-27371, 46DZ55T5WMZZ-126-27371</vt:lpwstr>
  </property>
</Properties>
</file>